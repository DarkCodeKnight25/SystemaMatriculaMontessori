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022D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</w:pP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43AF2" wp14:editId="1646425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66025" cy="10811510"/>
                <wp:effectExtent l="0" t="0" r="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115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5EB40" w14:textId="77777777" w:rsidR="00444FF1" w:rsidRDefault="00444FF1" w:rsidP="000E68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43AF2" id="Rectángulo 1" o:spid="_x0000_s1026" style="position:absolute;left:0;text-align:left;margin-left:0;margin-top:-70.9pt;width:595.75pt;height:85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" fillcolor="#6f00ed" stroked="f" strokeweight="1pt">
                <v:textbox>
                  <w:txbxContent>
                    <w:p w14:paraId="1305EB40" w14:textId="77777777" w:rsidR="00444FF1" w:rsidRDefault="00444FF1" w:rsidP="000E68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6BB0B7" wp14:editId="5E671D4B">
                <wp:simplePos x="0" y="0"/>
                <wp:positionH relativeFrom="column">
                  <wp:posOffset>-506282</wp:posOffset>
                </wp:positionH>
                <wp:positionV relativeFrom="paragraph">
                  <wp:posOffset>-1772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8E0248" id="Grupo 16" o:spid="_x0000_s1026" style="position:absolute;margin-left:-39.85pt;margin-top:-.15pt;width:36.65pt;height:34.55pt;z-index:251660288;mso-width-relative:margin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 fillcolor="#ffc820" stroked="f" strokeweight="1pt"/>
              </v:group>
            </w:pict>
          </mc:Fallback>
        </mc:AlternateContent>
      </w:r>
    </w:p>
    <w:p w14:paraId="79124A2B" w14:textId="77777777" w:rsidR="00444FF1" w:rsidRDefault="00444FF1" w:rsidP="66A0284C"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BA4A8" wp14:editId="694895C6">
                <wp:simplePos x="0" y="0"/>
                <wp:positionH relativeFrom="column">
                  <wp:posOffset>-572769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0FC60" w14:textId="0AB0B383" w:rsidR="00444FF1" w:rsidRPr="003C2A69" w:rsidRDefault="00444FF1" w:rsidP="003C2A69">
                            <w:pPr>
                              <w:jc w:val="left"/>
                              <w:rPr>
                                <w:rFonts w:ascii="Stag Book" w:hAnsi="Stag Book"/>
                                <w:lang w:val="es-PE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PE"/>
                              </w:rPr>
                              <w:t>Proyecto Desarrollo de Software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BA4A8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left:0;text-align:left;margin-left:-45.1pt;margin-top:52.95pt;width:349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6jGAIAADQ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" filled="f" stroked="f" strokeweight=".5pt">
                <v:textbox>
                  <w:txbxContent>
                    <w:p w14:paraId="66A0FC60" w14:textId="0AB0B383" w:rsidR="00444FF1" w:rsidRPr="003C2A69" w:rsidRDefault="00444FF1" w:rsidP="003C2A69">
                      <w:pPr>
                        <w:jc w:val="left"/>
                        <w:rPr>
                          <w:rFonts w:ascii="Stag Book" w:hAnsi="Stag Book"/>
                          <w:lang w:val="es-PE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PE"/>
                        </w:rPr>
                        <w:t>Proyecto Desarrollo de Software 1</w:t>
                      </w:r>
                    </w:p>
                  </w:txbxContent>
                </v:textbox>
              </v:shape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6B77B" wp14:editId="36D9A866">
                <wp:simplePos x="0" y="0"/>
                <wp:positionH relativeFrom="column">
                  <wp:posOffset>-965333</wp:posOffset>
                </wp:positionH>
                <wp:positionV relativeFrom="paragraph">
                  <wp:posOffset>8018246</wp:posOffset>
                </wp:positionV>
                <wp:extent cx="5582653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653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C84C9" w14:textId="06425D75" w:rsidR="00444FF1" w:rsidRDefault="00444FF1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</w:t>
                            </w:r>
                            <w:bookmarkEnd w:id="0"/>
                            <w:r w:rsidR="00C15713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2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 w:rsidR="00947911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Fase de Inicio</w:t>
                            </w:r>
                          </w:p>
                          <w:p w14:paraId="368EF759" w14:textId="77777777" w:rsidR="00444FF1" w:rsidRPr="00132FD0" w:rsidRDefault="00444FF1" w:rsidP="00F75796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25B3F391" w14:textId="3E528AD2" w:rsidR="00444FF1" w:rsidRPr="001E3C51" w:rsidRDefault="00444FF1" w:rsidP="001E3C51">
                            <w:pPr>
                              <w:spacing w:line="0" w:lineRule="atLeast"/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</w:t>
                            </w:r>
                            <w:r w:rsidR="00C15713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2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1E3C51" w:rsidRPr="001E3C51">
                              <w:rPr>
                                <w:rFonts w:cs="Arial"/>
                                <w:color w:val="FFFFFF" w:themeColor="background1"/>
                              </w:rPr>
                              <w:t>Identifica la fase de Inicio del proceso Scrum para crear la visión del proyecto y elaborar las épicas en proyectos de software ágiles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6B77B" id="Cuadro de texto 10" o:spid="_x0000_s1028" type="#_x0000_t202" style="position:absolute;left:0;text-align:left;margin-left:-76pt;margin-top:631.35pt;width:439.6pt;height:10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" filled="f" stroked="f" strokeweight=".5pt">
                <v:textbox>
                  <w:txbxContent>
                    <w:p w14:paraId="744C84C9" w14:textId="06425D75" w:rsidR="00444FF1" w:rsidRDefault="00444FF1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</w:t>
                      </w:r>
                      <w:bookmarkEnd w:id="1"/>
                      <w:r w:rsidR="00C15713">
                        <w:rPr>
                          <w:rFonts w:ascii="Stag Book" w:hAnsi="Stag Book" w:cs="Arial"/>
                          <w:color w:val="FFFFFF" w:themeColor="background1"/>
                        </w:rPr>
                        <w:t>2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 w:rsidR="00947911">
                        <w:rPr>
                          <w:rFonts w:cs="Arial"/>
                          <w:color w:val="FFFFFF" w:themeColor="background1"/>
                          <w:lang w:val="es-ES"/>
                        </w:rPr>
                        <w:t>Fase de Inicio</w:t>
                      </w:r>
                    </w:p>
                    <w:p w14:paraId="368EF759" w14:textId="77777777" w:rsidR="00444FF1" w:rsidRPr="00132FD0" w:rsidRDefault="00444FF1" w:rsidP="00F75796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25B3F391" w14:textId="3E528AD2" w:rsidR="00444FF1" w:rsidRPr="001E3C51" w:rsidRDefault="00444FF1" w:rsidP="001E3C51">
                      <w:pPr>
                        <w:spacing w:line="0" w:lineRule="atLeast"/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</w:t>
                      </w:r>
                      <w:r w:rsidR="00C15713">
                        <w:rPr>
                          <w:rFonts w:ascii="Stag Book" w:hAnsi="Stag Book" w:cs="Arial"/>
                          <w:color w:val="FFFFFF" w:themeColor="background1"/>
                        </w:rPr>
                        <w:t>2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1E3C51" w:rsidRPr="001E3C51">
                        <w:rPr>
                          <w:rFonts w:cs="Arial"/>
                          <w:color w:val="FFFFFF" w:themeColor="background1"/>
                        </w:rPr>
                        <w:t>Identifica la fase de Inicio del proceso Scrum para crear la visión del proyecto y elaborar las épicas en proyectos de software ágiles</w:t>
                      </w:r>
                    </w:p>
                  </w:txbxContent>
                </v:textbox>
              </v:shape>
            </w:pict>
          </mc:Fallback>
        </mc:AlternateContent>
      </w:r>
    </w:p>
    <w:p w14:paraId="3FDAD2FF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04EFBB2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B4CC99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A41A80D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25F12F6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D39A681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A32C36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3D0E9EF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B04516D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9DA07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50480D4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DE23D9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DA9202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791DF5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1761574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B81506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0AB2CD2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4E36011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517E07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6F5E65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E74434F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B0800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8DDE46A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7ABC9C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85BF74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7E6546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C446C5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390C929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E204F13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9EDF9AE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74A0DA3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AB26A73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D06826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733A22A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CFD6FE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C6A252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AF8525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E741527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B06B22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456048E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F39221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2474A4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1B8A9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E3AC3BE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717CDB7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9FF404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239A55D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650A33B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205B836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1E4410F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D417DC4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AFDE8D6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F78D526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02A0107" w14:textId="77777777" w:rsidR="00444FF1" w:rsidRDefault="00444FF1" w:rsidP="00495494">
      <w:pPr>
        <w:pStyle w:val="Encabezado"/>
        <w:tabs>
          <w:tab w:val="clear" w:pos="4252"/>
          <w:tab w:val="clear" w:pos="8504"/>
        </w:tabs>
        <w:rPr>
          <w:noProof/>
          <w:lang w:val="es-PE" w:eastAsia="es-PE"/>
        </w:rPr>
      </w:pPr>
    </w:p>
    <w:p w14:paraId="21C77AFE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9378504" w14:textId="267641CF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40049C80" wp14:editId="0BF4A163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B53B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0937CEB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352BE6BD" w14:textId="77777777" w:rsidR="006E0C6B" w:rsidRPr="00184E08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2" w:name="OLE_LINK13"/>
      <w:bookmarkStart w:id="3" w:name="OLE_LINK14"/>
      <w:bookmarkStart w:id="4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703FB04F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565BAF43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165F766F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43D550F3" w14:textId="77777777" w:rsidR="00495494" w:rsidRDefault="00495494" w:rsidP="00495494">
      <w:pPr>
        <w:jc w:val="center"/>
        <w:rPr>
          <w:rFonts w:cs="Arial"/>
          <w:b/>
          <w:sz w:val="28"/>
          <w:szCs w:val="28"/>
        </w:rPr>
      </w:pPr>
      <w:r w:rsidRPr="000D599B">
        <w:rPr>
          <w:rFonts w:cs="Arial"/>
          <w:b/>
          <w:sz w:val="28"/>
          <w:szCs w:val="28"/>
        </w:rPr>
        <w:t xml:space="preserve">“IMPLEMENTACIÓN DE UN SISTEMA DE MATRÍCULA PARA </w:t>
      </w:r>
    </w:p>
    <w:p w14:paraId="698F56D0" w14:textId="77777777" w:rsidR="00495494" w:rsidRPr="000D599B" w:rsidRDefault="00495494" w:rsidP="00495494">
      <w:pPr>
        <w:jc w:val="center"/>
        <w:rPr>
          <w:rFonts w:cs="Arial"/>
          <w:b/>
          <w:sz w:val="28"/>
          <w:szCs w:val="28"/>
        </w:rPr>
      </w:pPr>
      <w:r w:rsidRPr="000D599B">
        <w:rPr>
          <w:rFonts w:cs="Arial"/>
          <w:b/>
          <w:sz w:val="28"/>
          <w:szCs w:val="28"/>
        </w:rPr>
        <w:t>EL CENTRO EDUCATIVO MONTESSORI”</w:t>
      </w:r>
    </w:p>
    <w:p w14:paraId="6457F315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1D155D79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57AFB390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0A887588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30118A32" w14:textId="77777777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547DC9" w:rsidRPr="00184E08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BE4497">
        <w:rPr>
          <w:rFonts w:ascii="Muller Regular" w:hAnsi="Muller Regular" w:cs="Tahoma"/>
          <w:bCs/>
          <w:color w:val="000000" w:themeColor="text1"/>
          <w:szCs w:val="22"/>
        </w:rPr>
        <w:t>102 Visión del Negocio</w:t>
      </w:r>
    </w:p>
    <w:p w14:paraId="2BEF64F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A008E61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262D96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53A5CA4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6B00E9D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D173339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E14D705" w14:textId="0E183B5D" w:rsidR="00547DC9" w:rsidRPr="00184E08" w:rsidRDefault="00D44986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>
        <w:rPr>
          <w:rFonts w:ascii="Muller Regular" w:hAnsi="Muller Regular" w:cs="Tahoma"/>
          <w:color w:val="000000" w:themeColor="text1"/>
          <w:szCs w:val="22"/>
        </w:rPr>
        <w:t>Enero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del 20</w:t>
      </w:r>
      <w:r w:rsidR="008F2275">
        <w:rPr>
          <w:rFonts w:ascii="Muller Regular" w:hAnsi="Muller Regular" w:cs="Tahoma"/>
          <w:color w:val="000000" w:themeColor="text1"/>
          <w:szCs w:val="22"/>
        </w:rPr>
        <w:t>2</w:t>
      </w:r>
      <w:r w:rsidR="00200F27">
        <w:rPr>
          <w:rFonts w:ascii="Muller Regular" w:hAnsi="Muller Regular" w:cs="Tahoma"/>
          <w:color w:val="000000" w:themeColor="text1"/>
          <w:szCs w:val="22"/>
        </w:rPr>
        <w:t>2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</w:p>
    <w:p w14:paraId="20898EF8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583E83C1" w14:textId="77777777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8" w:space="0" w:color="2E74B5"/>
          <w:left w:val="single" w:sz="8" w:space="0" w:color="2E74B5"/>
          <w:bottom w:val="single" w:sz="8" w:space="0" w:color="2E74B5"/>
          <w:right w:val="single" w:sz="8" w:space="0" w:color="2E74B5"/>
          <w:insideH w:val="single" w:sz="8" w:space="0" w:color="2E74B5"/>
          <w:insideV w:val="single" w:sz="8" w:space="0" w:color="2E74B5"/>
        </w:tblBorders>
        <w:tblLook w:val="04A0" w:firstRow="1" w:lastRow="0" w:firstColumn="1" w:lastColumn="0" w:noHBand="0" w:noVBand="1"/>
      </w:tblPr>
      <w:tblGrid>
        <w:gridCol w:w="1123"/>
        <w:gridCol w:w="6953"/>
      </w:tblGrid>
      <w:tr w:rsidR="007A75C4" w:rsidRPr="00206681" w14:paraId="3B693953" w14:textId="77777777" w:rsidTr="00D44986">
        <w:tc>
          <w:tcPr>
            <w:tcW w:w="1123" w:type="dxa"/>
            <w:shd w:val="clear" w:color="auto" w:fill="auto"/>
          </w:tcPr>
          <w:bookmarkEnd w:id="2"/>
          <w:bookmarkEnd w:id="3"/>
          <w:bookmarkEnd w:id="4"/>
          <w:p w14:paraId="71515DC6" w14:textId="77777777" w:rsidR="00C02785" w:rsidRPr="00206681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color w:val="000000" w:themeColor="text1"/>
                <w:sz w:val="24"/>
                <w:szCs w:val="24"/>
              </w:rPr>
              <w:t>Nú</w:t>
            </w:r>
            <w:r w:rsidR="00C02785"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mero</w:t>
            </w:r>
          </w:p>
        </w:tc>
        <w:tc>
          <w:tcPr>
            <w:tcW w:w="6953" w:type="dxa"/>
            <w:shd w:val="clear" w:color="auto" w:fill="auto"/>
          </w:tcPr>
          <w:p w14:paraId="59876CE3" w14:textId="77777777" w:rsidR="00E63DF8" w:rsidRPr="00206681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Apellidos y Nombres</w:t>
            </w:r>
          </w:p>
        </w:tc>
      </w:tr>
      <w:tr w:rsidR="005328F3" w:rsidRPr="00206681" w14:paraId="477B6312" w14:textId="77777777" w:rsidTr="00D44986">
        <w:tc>
          <w:tcPr>
            <w:tcW w:w="1123" w:type="dxa"/>
            <w:shd w:val="clear" w:color="auto" w:fill="auto"/>
          </w:tcPr>
          <w:p w14:paraId="4EC8FE77" w14:textId="77777777" w:rsidR="005328F3" w:rsidRPr="00206681" w:rsidRDefault="005328F3" w:rsidP="005328F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953" w:type="dxa"/>
            <w:shd w:val="clear" w:color="auto" w:fill="auto"/>
          </w:tcPr>
          <w:p w14:paraId="0FD708DB" w14:textId="7CC4EBA0" w:rsidR="005328F3" w:rsidRPr="00206681" w:rsidRDefault="005328F3" w:rsidP="005328F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316CE9">
              <w:t>Oscco Montes, Alvaro Manuel</w:t>
            </w:r>
          </w:p>
        </w:tc>
      </w:tr>
      <w:tr w:rsidR="005328F3" w:rsidRPr="00206681" w14:paraId="3C8AB9CF" w14:textId="77777777" w:rsidTr="00D44986">
        <w:tc>
          <w:tcPr>
            <w:tcW w:w="1123" w:type="dxa"/>
            <w:shd w:val="clear" w:color="auto" w:fill="auto"/>
          </w:tcPr>
          <w:p w14:paraId="63947524" w14:textId="77777777" w:rsidR="005328F3" w:rsidRPr="00206681" w:rsidRDefault="005328F3" w:rsidP="005328F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953" w:type="dxa"/>
            <w:shd w:val="clear" w:color="auto" w:fill="auto"/>
          </w:tcPr>
          <w:p w14:paraId="515ECA7B" w14:textId="1EE59E1D" w:rsidR="005328F3" w:rsidRPr="00206681" w:rsidRDefault="005328F3" w:rsidP="005328F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316CE9">
              <w:t xml:space="preserve">Tello </w:t>
            </w:r>
            <w:proofErr w:type="spellStart"/>
            <w:r w:rsidRPr="00316CE9">
              <w:t>Allca</w:t>
            </w:r>
            <w:proofErr w:type="spellEnd"/>
            <w:r w:rsidRPr="00316CE9">
              <w:t xml:space="preserve">, Ronald </w:t>
            </w:r>
            <w:proofErr w:type="spellStart"/>
            <w:r w:rsidRPr="00316CE9">
              <w:t>Yoshimar</w:t>
            </w:r>
            <w:proofErr w:type="spellEnd"/>
          </w:p>
        </w:tc>
      </w:tr>
      <w:tr w:rsidR="005328F3" w:rsidRPr="00206681" w14:paraId="4F5D2995" w14:textId="77777777" w:rsidTr="00D44986">
        <w:tc>
          <w:tcPr>
            <w:tcW w:w="1123" w:type="dxa"/>
            <w:shd w:val="clear" w:color="auto" w:fill="auto"/>
          </w:tcPr>
          <w:p w14:paraId="31070DF8" w14:textId="77777777" w:rsidR="005328F3" w:rsidRPr="00206681" w:rsidRDefault="005328F3" w:rsidP="005328F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953" w:type="dxa"/>
            <w:shd w:val="clear" w:color="auto" w:fill="auto"/>
          </w:tcPr>
          <w:p w14:paraId="76AFBFC7" w14:textId="249370A1" w:rsidR="005328F3" w:rsidRPr="00206681" w:rsidRDefault="005328F3" w:rsidP="005328F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316CE9">
              <w:t xml:space="preserve">Vega Ortiz, David </w:t>
            </w:r>
            <w:proofErr w:type="spellStart"/>
            <w:r w:rsidRPr="00316CE9">
              <w:t>Kenshin</w:t>
            </w:r>
            <w:proofErr w:type="spellEnd"/>
          </w:p>
        </w:tc>
      </w:tr>
      <w:tr w:rsidR="005328F3" w:rsidRPr="00206681" w14:paraId="50CB8BCD" w14:textId="77777777" w:rsidTr="00D44986">
        <w:tc>
          <w:tcPr>
            <w:tcW w:w="1123" w:type="dxa"/>
            <w:shd w:val="clear" w:color="auto" w:fill="auto"/>
          </w:tcPr>
          <w:p w14:paraId="0AB5F7C7" w14:textId="2BBF13F0" w:rsidR="005328F3" w:rsidRPr="00206681" w:rsidRDefault="005328F3" w:rsidP="005328F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953" w:type="dxa"/>
            <w:shd w:val="clear" w:color="auto" w:fill="auto"/>
          </w:tcPr>
          <w:p w14:paraId="01EF34DC" w14:textId="15DACCE8" w:rsidR="005328F3" w:rsidRPr="00206681" w:rsidRDefault="005328F3" w:rsidP="005328F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316CE9">
              <w:t>Wueston</w:t>
            </w:r>
            <w:proofErr w:type="spellEnd"/>
            <w:r w:rsidRPr="00316CE9">
              <w:t xml:space="preserve"> Valle, </w:t>
            </w:r>
            <w:proofErr w:type="spellStart"/>
            <w:r w:rsidRPr="00316CE9">
              <w:t>Jose</w:t>
            </w:r>
            <w:proofErr w:type="spellEnd"/>
            <w:r w:rsidRPr="00316CE9">
              <w:t xml:space="preserve"> Abel</w:t>
            </w:r>
          </w:p>
        </w:tc>
      </w:tr>
    </w:tbl>
    <w:p w14:paraId="31C7E12A" w14:textId="77777777" w:rsidR="007A3E40" w:rsidRDefault="00833708" w:rsidP="007A3E40">
      <w:pPr>
        <w:pStyle w:val="Subttulo"/>
        <w:rPr>
          <w:rFonts w:ascii="Tahoma" w:hAnsi="Tahoma" w:cs="Tahoma"/>
          <w:color w:val="000000" w:themeColor="text1"/>
        </w:rPr>
      </w:pPr>
      <w:r w:rsidRPr="00206681">
        <w:rPr>
          <w:rFonts w:ascii="Tahoma" w:hAnsi="Tahoma" w:cs="Tahoma"/>
          <w:color w:val="000000" w:themeColor="text1"/>
        </w:rPr>
        <w:br w:type="page"/>
      </w:r>
    </w:p>
    <w:p w14:paraId="4AD8358F" w14:textId="77777777" w:rsidR="007A3E40" w:rsidRDefault="007A3E40" w:rsidP="007A3E40">
      <w:pPr>
        <w:pStyle w:val="Subttulo"/>
        <w:rPr>
          <w:rFonts w:ascii="Tahoma" w:hAnsi="Tahoma" w:cs="Tahoma"/>
          <w:color w:val="000000" w:themeColor="text1"/>
        </w:rPr>
      </w:pPr>
    </w:p>
    <w:p w14:paraId="5FDA8C6E" w14:textId="77777777" w:rsidR="00B01692" w:rsidRDefault="00B01692" w:rsidP="007A3E40">
      <w:pPr>
        <w:pStyle w:val="Subttulo"/>
        <w:rPr>
          <w:rFonts w:ascii="Muller Bold" w:hAnsi="Muller Bold"/>
          <w:bCs w:val="0"/>
          <w:sz w:val="24"/>
        </w:rPr>
      </w:pPr>
    </w:p>
    <w:p w14:paraId="44110F5F" w14:textId="6DFB618F" w:rsidR="00480D67" w:rsidRDefault="00480D67" w:rsidP="007A3E40">
      <w:pPr>
        <w:pStyle w:val="Subttulo"/>
        <w:rPr>
          <w:rFonts w:ascii="Muller Bold" w:hAnsi="Muller Bold"/>
          <w:bCs w:val="0"/>
          <w:sz w:val="24"/>
        </w:rPr>
      </w:pPr>
      <w:r w:rsidRPr="007A3E40">
        <w:rPr>
          <w:rFonts w:ascii="Muller Bold" w:hAnsi="Muller Bold"/>
          <w:bCs w:val="0"/>
          <w:sz w:val="24"/>
        </w:rPr>
        <w:t>ÍNDICE</w:t>
      </w:r>
    </w:p>
    <w:p w14:paraId="1293AF5D" w14:textId="46BB4ED6" w:rsidR="007A3E40" w:rsidRDefault="007A3E40" w:rsidP="007A3E40">
      <w:pPr>
        <w:pStyle w:val="Subttulo"/>
        <w:rPr>
          <w:rFonts w:ascii="Muller Bold" w:hAnsi="Muller Bold"/>
          <w:bCs w:val="0"/>
          <w:sz w:val="24"/>
        </w:rPr>
      </w:pPr>
    </w:p>
    <w:p w14:paraId="1139656B" w14:textId="5522DE69" w:rsidR="007A3E40" w:rsidRDefault="007A3E40" w:rsidP="007A3E40">
      <w:pPr>
        <w:pStyle w:val="Subttulo"/>
        <w:rPr>
          <w:rFonts w:ascii="Muller Bold" w:hAnsi="Muller Bold"/>
          <w:bCs w:val="0"/>
          <w:sz w:val="24"/>
        </w:rPr>
      </w:pPr>
    </w:p>
    <w:p w14:paraId="35BB5011" w14:textId="77777777" w:rsidR="00B01692" w:rsidRDefault="00B01692" w:rsidP="007A3E40">
      <w:pPr>
        <w:pStyle w:val="Subttulo"/>
        <w:rPr>
          <w:rFonts w:ascii="Muller Bold" w:hAnsi="Muller Bold"/>
          <w:bCs w:val="0"/>
          <w:sz w:val="24"/>
        </w:rPr>
      </w:pPr>
    </w:p>
    <w:p w14:paraId="759FDCC0" w14:textId="77777777" w:rsidR="007A3E40" w:rsidRPr="007A3E40" w:rsidRDefault="007A3E40" w:rsidP="007A3E40">
      <w:pPr>
        <w:pStyle w:val="Subttulo"/>
        <w:rPr>
          <w:rFonts w:ascii="Muller Bold" w:hAnsi="Muller Bold"/>
          <w:bCs w:val="0"/>
          <w:lang w:val="es-PE"/>
        </w:rPr>
      </w:pPr>
    </w:p>
    <w:p w14:paraId="5D878BF9" w14:textId="77777777" w:rsidR="00480D67" w:rsidRDefault="00480D67" w:rsidP="00480D67">
      <w:pPr>
        <w:ind w:left="720"/>
        <w:rPr>
          <w:rFonts w:cs="Arial"/>
          <w:b/>
          <w:sz w:val="20"/>
          <w:lang w:val="es-PE"/>
        </w:rPr>
      </w:pPr>
    </w:p>
    <w:p w14:paraId="494633FE" w14:textId="6AC6B239" w:rsidR="00B57BBC" w:rsidRPr="007A3E40" w:rsidRDefault="00BE4497" w:rsidP="00B57BBC">
      <w:pPr>
        <w:pStyle w:val="TDC1"/>
        <w:framePr w:wrap="notBeside"/>
        <w:rPr>
          <w:rFonts w:ascii="Arial" w:eastAsiaTheme="minorEastAsia" w:hAnsi="Arial" w:cs="Arial"/>
          <w:bCs w:val="0"/>
          <w:caps w:val="0"/>
          <w:sz w:val="22"/>
          <w:szCs w:val="22"/>
          <w:lang w:val="es-PE" w:eastAsia="es-PE"/>
        </w:rPr>
      </w:pPr>
      <w:r w:rsidRPr="00BE4497">
        <w:fldChar w:fldCharType="begin"/>
      </w:r>
      <w:r w:rsidRPr="00BE4497">
        <w:instrText xml:space="preserve"> TOC \o "1-3" \h \z \u </w:instrText>
      </w:r>
      <w:r w:rsidRPr="00BE4497">
        <w:fldChar w:fldCharType="separate"/>
      </w:r>
      <w:hyperlink w:anchor="_Toc78018276" w:history="1">
        <w:r w:rsidR="00B57BBC" w:rsidRPr="007A3E40">
          <w:rPr>
            <w:rStyle w:val="Hipervnculo"/>
            <w:rFonts w:ascii="Arial" w:hAnsi="Arial" w:cs="Arial"/>
          </w:rPr>
          <w:t>1.</w:t>
        </w:r>
        <w:r w:rsidR="00B57BBC" w:rsidRPr="007A3E40">
          <w:rPr>
            <w:rFonts w:ascii="Arial" w:eastAsiaTheme="minorEastAsia" w:hAnsi="Arial" w:cs="Arial"/>
            <w:bCs w:val="0"/>
            <w:caps w:val="0"/>
            <w:sz w:val="22"/>
            <w:szCs w:val="22"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</w:rPr>
          <w:t>Historial del Documento</w:t>
        </w:r>
        <w:r w:rsidR="00B57BBC" w:rsidRPr="007A3E40">
          <w:rPr>
            <w:rFonts w:ascii="Arial" w:hAnsi="Arial" w:cs="Arial"/>
            <w:webHidden/>
          </w:rPr>
          <w:tab/>
        </w:r>
        <w:r w:rsidR="00B57BBC" w:rsidRPr="007A3E40">
          <w:rPr>
            <w:rFonts w:ascii="Arial" w:hAnsi="Arial" w:cs="Arial"/>
            <w:webHidden/>
          </w:rPr>
          <w:fldChar w:fldCharType="begin"/>
        </w:r>
        <w:r w:rsidR="00B57BBC" w:rsidRPr="007A3E40">
          <w:rPr>
            <w:rFonts w:ascii="Arial" w:hAnsi="Arial" w:cs="Arial"/>
            <w:webHidden/>
          </w:rPr>
          <w:instrText xml:space="preserve"> PAGEREF _Toc78018276 \h </w:instrText>
        </w:r>
        <w:r w:rsidR="00B57BBC" w:rsidRPr="007A3E40">
          <w:rPr>
            <w:rFonts w:ascii="Arial" w:hAnsi="Arial" w:cs="Arial"/>
            <w:webHidden/>
          </w:rPr>
        </w:r>
        <w:r w:rsidR="00B57BBC" w:rsidRPr="007A3E40">
          <w:rPr>
            <w:rFonts w:ascii="Arial" w:hAnsi="Arial" w:cs="Arial"/>
            <w:webHidden/>
          </w:rPr>
          <w:fldChar w:fldCharType="separate"/>
        </w:r>
        <w:r w:rsidR="00B57BBC" w:rsidRPr="007A3E40">
          <w:rPr>
            <w:rFonts w:ascii="Arial" w:hAnsi="Arial" w:cs="Arial"/>
            <w:webHidden/>
          </w:rPr>
          <w:t>4</w:t>
        </w:r>
        <w:r w:rsidR="00B57BBC" w:rsidRPr="007A3E40">
          <w:rPr>
            <w:rFonts w:ascii="Arial" w:hAnsi="Arial" w:cs="Arial"/>
            <w:webHidden/>
          </w:rPr>
          <w:fldChar w:fldCharType="end"/>
        </w:r>
      </w:hyperlink>
    </w:p>
    <w:p w14:paraId="25456460" w14:textId="7FF8422E" w:rsidR="00B57BBC" w:rsidRPr="007A3E40" w:rsidRDefault="004851EE" w:rsidP="00B57BBC">
      <w:pPr>
        <w:pStyle w:val="TDC1"/>
        <w:framePr w:wrap="notBeside"/>
        <w:rPr>
          <w:rFonts w:ascii="Arial" w:eastAsiaTheme="minorEastAsia" w:hAnsi="Arial" w:cs="Arial"/>
          <w:bCs w:val="0"/>
          <w:caps w:val="0"/>
          <w:sz w:val="22"/>
          <w:szCs w:val="22"/>
          <w:lang w:val="es-PE" w:eastAsia="es-PE"/>
        </w:rPr>
      </w:pPr>
      <w:hyperlink w:anchor="_Toc78018277" w:history="1">
        <w:r w:rsidR="00B57BBC" w:rsidRPr="007A3E40">
          <w:rPr>
            <w:rStyle w:val="Hipervnculo"/>
            <w:rFonts w:ascii="Arial" w:hAnsi="Arial" w:cs="Arial"/>
          </w:rPr>
          <w:t>2.</w:t>
        </w:r>
        <w:r w:rsidR="00B57BBC" w:rsidRPr="007A3E40">
          <w:rPr>
            <w:rFonts w:ascii="Arial" w:eastAsiaTheme="minorEastAsia" w:hAnsi="Arial" w:cs="Arial"/>
            <w:bCs w:val="0"/>
            <w:caps w:val="0"/>
            <w:sz w:val="22"/>
            <w:szCs w:val="22"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</w:rPr>
          <w:t>Introducción</w:t>
        </w:r>
        <w:r w:rsidR="00B57BBC" w:rsidRPr="007A3E40">
          <w:rPr>
            <w:rFonts w:ascii="Arial" w:hAnsi="Arial" w:cs="Arial"/>
            <w:webHidden/>
          </w:rPr>
          <w:tab/>
        </w:r>
        <w:r w:rsidR="00B57BBC" w:rsidRPr="007A3E40">
          <w:rPr>
            <w:rFonts w:ascii="Arial" w:hAnsi="Arial" w:cs="Arial"/>
            <w:webHidden/>
          </w:rPr>
          <w:fldChar w:fldCharType="begin"/>
        </w:r>
        <w:r w:rsidR="00B57BBC" w:rsidRPr="007A3E40">
          <w:rPr>
            <w:rFonts w:ascii="Arial" w:hAnsi="Arial" w:cs="Arial"/>
            <w:webHidden/>
          </w:rPr>
          <w:instrText xml:space="preserve"> PAGEREF _Toc78018277 \h </w:instrText>
        </w:r>
        <w:r w:rsidR="00B57BBC" w:rsidRPr="007A3E40">
          <w:rPr>
            <w:rFonts w:ascii="Arial" w:hAnsi="Arial" w:cs="Arial"/>
            <w:webHidden/>
          </w:rPr>
        </w:r>
        <w:r w:rsidR="00B57BBC" w:rsidRPr="007A3E40">
          <w:rPr>
            <w:rFonts w:ascii="Arial" w:hAnsi="Arial" w:cs="Arial"/>
            <w:webHidden/>
          </w:rPr>
          <w:fldChar w:fldCharType="separate"/>
        </w:r>
        <w:r w:rsidR="00B57BBC" w:rsidRPr="007A3E40">
          <w:rPr>
            <w:rFonts w:ascii="Arial" w:hAnsi="Arial" w:cs="Arial"/>
            <w:webHidden/>
          </w:rPr>
          <w:t>4</w:t>
        </w:r>
        <w:r w:rsidR="00B57BBC" w:rsidRPr="007A3E40">
          <w:rPr>
            <w:rFonts w:ascii="Arial" w:hAnsi="Arial" w:cs="Arial"/>
            <w:webHidden/>
          </w:rPr>
          <w:fldChar w:fldCharType="end"/>
        </w:r>
      </w:hyperlink>
    </w:p>
    <w:p w14:paraId="72288D31" w14:textId="4B192B83" w:rsidR="00B57BBC" w:rsidRPr="007A3E40" w:rsidRDefault="004851EE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78" w:history="1">
        <w:r w:rsidR="00B57BBC" w:rsidRPr="007A3E40">
          <w:rPr>
            <w:rStyle w:val="Hipervnculo"/>
            <w:rFonts w:ascii="Arial" w:hAnsi="Arial" w:cs="Arial"/>
            <w:noProof/>
          </w:rPr>
          <w:t>2.1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Lean Canvas - Diagrama Persona (Identifica y conoce a tu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_Toc78018278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4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18BD743C" w14:textId="6D2EFB9F" w:rsidR="00B57BBC" w:rsidRPr="007A3E40" w:rsidRDefault="004851EE" w:rsidP="00B57BBC">
      <w:pPr>
        <w:pStyle w:val="TDC2"/>
        <w:framePr w:wrap="notBeside" w:vAnchor="text" w:hAnchor="text" w:y="1"/>
        <w:tabs>
          <w:tab w:val="right" w:leader="dot" w:pos="-1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79" w:history="1">
        <w:r w:rsidR="00B57BBC" w:rsidRPr="007A3E40">
          <w:rPr>
            <w:rStyle w:val="Hipervnculo"/>
            <w:rFonts w:ascii="Arial" w:hAnsi="Arial" w:cs="Arial"/>
            <w:noProof/>
          </w:rPr>
          <w:t>cliente - Lienzo)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_Toc78018279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4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3720D6C6" w14:textId="1E6606EA" w:rsidR="00B57BBC" w:rsidRPr="007A3E40" w:rsidRDefault="004851EE" w:rsidP="00B57BBC">
      <w:pPr>
        <w:pStyle w:val="TDC3"/>
        <w:framePr w:wrap="notBeside" w:vAnchor="text" w:hAnchor="text" w:y="1"/>
        <w:tabs>
          <w:tab w:val="right" w:leader="dot" w:pos="-10"/>
          <w:tab w:val="left" w:pos="1320"/>
        </w:tabs>
        <w:rPr>
          <w:rFonts w:ascii="Arial" w:eastAsiaTheme="minorEastAsia" w:hAnsi="Arial" w:cs="Arial"/>
          <w:i w:val="0"/>
          <w:iCs w:val="0"/>
          <w:noProof/>
          <w:lang w:val="es-PE" w:eastAsia="es-PE"/>
        </w:rPr>
      </w:pPr>
      <w:hyperlink w:anchor="_Toc78018280" w:history="1">
        <w:r w:rsidR="00B57BBC" w:rsidRPr="007A3E40">
          <w:rPr>
            <w:rStyle w:val="Hipervnculo"/>
            <w:rFonts w:ascii="Arial" w:hAnsi="Arial" w:cs="Arial"/>
            <w:noProof/>
          </w:rPr>
          <w:t>2.1.1</w:t>
        </w:r>
        <w:r w:rsidR="00B57BBC" w:rsidRPr="007A3E40">
          <w:rPr>
            <w:rFonts w:ascii="Arial" w:eastAsiaTheme="minorEastAsia" w:hAnsi="Arial" w:cs="Arial"/>
            <w:i w:val="0"/>
            <w:iCs w:val="0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Hechos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_Toc78018280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4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01DC2D85" w14:textId="71B9AC8A" w:rsidR="00B57BBC" w:rsidRPr="007A3E40" w:rsidRDefault="004851EE" w:rsidP="00B57BBC">
      <w:pPr>
        <w:pStyle w:val="TDC3"/>
        <w:framePr w:wrap="notBeside" w:vAnchor="text" w:hAnchor="text" w:y="1"/>
        <w:tabs>
          <w:tab w:val="right" w:leader="dot" w:pos="-10"/>
          <w:tab w:val="left" w:pos="1320"/>
        </w:tabs>
        <w:rPr>
          <w:rFonts w:ascii="Arial" w:eastAsiaTheme="minorEastAsia" w:hAnsi="Arial" w:cs="Arial"/>
          <w:i w:val="0"/>
          <w:iCs w:val="0"/>
          <w:noProof/>
          <w:lang w:val="es-PE" w:eastAsia="es-PE"/>
        </w:rPr>
      </w:pPr>
      <w:hyperlink w:anchor="_Toc78018281" w:history="1">
        <w:r w:rsidR="00B57BBC" w:rsidRPr="007A3E40">
          <w:rPr>
            <w:rStyle w:val="Hipervnculo"/>
            <w:rFonts w:ascii="Arial" w:hAnsi="Arial" w:cs="Arial"/>
            <w:noProof/>
          </w:rPr>
          <w:t>2.1.2</w:t>
        </w:r>
        <w:r w:rsidR="00B57BBC" w:rsidRPr="007A3E40">
          <w:rPr>
            <w:rFonts w:ascii="Arial" w:eastAsiaTheme="minorEastAsia" w:hAnsi="Arial" w:cs="Arial"/>
            <w:i w:val="0"/>
            <w:iCs w:val="0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Molestias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_Toc78018281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4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76CAF4A5" w14:textId="4E3F230C" w:rsidR="00B57BBC" w:rsidRPr="007A3E40" w:rsidRDefault="004851EE" w:rsidP="00B57BBC">
      <w:pPr>
        <w:pStyle w:val="TDC3"/>
        <w:framePr w:wrap="notBeside" w:vAnchor="text" w:hAnchor="text" w:y="1"/>
        <w:tabs>
          <w:tab w:val="right" w:leader="dot" w:pos="-10"/>
          <w:tab w:val="left" w:pos="1320"/>
        </w:tabs>
        <w:rPr>
          <w:rFonts w:ascii="Arial" w:eastAsiaTheme="minorEastAsia" w:hAnsi="Arial" w:cs="Arial"/>
          <w:i w:val="0"/>
          <w:iCs w:val="0"/>
          <w:noProof/>
          <w:lang w:val="es-PE" w:eastAsia="es-PE"/>
        </w:rPr>
      </w:pPr>
      <w:hyperlink w:anchor="_Toc78018282" w:history="1">
        <w:r w:rsidR="00B57BBC" w:rsidRPr="007A3E40">
          <w:rPr>
            <w:rStyle w:val="Hipervnculo"/>
            <w:rFonts w:ascii="Arial" w:hAnsi="Arial" w:cs="Arial"/>
            <w:noProof/>
          </w:rPr>
          <w:t>2.1.3</w:t>
        </w:r>
        <w:r w:rsidR="00B57BBC" w:rsidRPr="007A3E40">
          <w:rPr>
            <w:rFonts w:ascii="Arial" w:eastAsiaTheme="minorEastAsia" w:hAnsi="Arial" w:cs="Arial"/>
            <w:i w:val="0"/>
            <w:iCs w:val="0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Comportamiento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_Toc78018282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4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63185A06" w14:textId="5D5E5798" w:rsidR="00B57BBC" w:rsidRPr="007A3E40" w:rsidRDefault="004851EE" w:rsidP="00B57BBC">
      <w:pPr>
        <w:pStyle w:val="TDC3"/>
        <w:framePr w:wrap="notBeside" w:vAnchor="text" w:hAnchor="text" w:y="1"/>
        <w:tabs>
          <w:tab w:val="right" w:leader="dot" w:pos="-10"/>
          <w:tab w:val="left" w:pos="1320"/>
        </w:tabs>
        <w:rPr>
          <w:rFonts w:ascii="Arial" w:eastAsiaTheme="minorEastAsia" w:hAnsi="Arial" w:cs="Arial"/>
          <w:i w:val="0"/>
          <w:iCs w:val="0"/>
          <w:noProof/>
          <w:lang w:val="es-PE" w:eastAsia="es-PE"/>
        </w:rPr>
      </w:pPr>
      <w:hyperlink w:anchor="_Toc78018283" w:history="1">
        <w:r w:rsidR="00B57BBC" w:rsidRPr="007A3E40">
          <w:rPr>
            <w:rStyle w:val="Hipervnculo"/>
            <w:rFonts w:ascii="Arial" w:hAnsi="Arial" w:cs="Arial"/>
            <w:noProof/>
          </w:rPr>
          <w:t>2.1.4</w:t>
        </w:r>
        <w:r w:rsidR="00B57BBC" w:rsidRPr="007A3E40">
          <w:rPr>
            <w:rFonts w:ascii="Arial" w:eastAsiaTheme="minorEastAsia" w:hAnsi="Arial" w:cs="Arial"/>
            <w:i w:val="0"/>
            <w:iCs w:val="0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Objetivos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_Toc78018283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4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3842814E" w14:textId="6A008D60" w:rsidR="00B57BBC" w:rsidRPr="007A3E40" w:rsidRDefault="004851EE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84" w:history="1">
        <w:r w:rsidR="00B57BBC" w:rsidRPr="007A3E40">
          <w:rPr>
            <w:rStyle w:val="Hipervnculo"/>
            <w:rFonts w:ascii="Arial" w:hAnsi="Arial" w:cs="Arial"/>
            <w:noProof/>
          </w:rPr>
          <w:t>2.2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Elaboración Lean Canvas (Modelo de Negocio Canvas)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_Toc78018284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5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6A67611A" w14:textId="18D0CF41" w:rsidR="00B57BBC" w:rsidRPr="007A3E40" w:rsidRDefault="004851EE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85" w:history="1">
        <w:r w:rsidR="00B57BBC" w:rsidRPr="007A3E40">
          <w:rPr>
            <w:rStyle w:val="Hipervnculo"/>
            <w:rFonts w:ascii="Arial" w:hAnsi="Arial" w:cs="Arial"/>
            <w:noProof/>
          </w:rPr>
          <w:t>2.3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Propósito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_Toc78018285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5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1B05257F" w14:textId="6AB56253" w:rsidR="00B57BBC" w:rsidRPr="007A3E40" w:rsidRDefault="004851EE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86" w:history="1">
        <w:r w:rsidR="00B57BBC" w:rsidRPr="007A3E40">
          <w:rPr>
            <w:rStyle w:val="Hipervnculo"/>
            <w:rFonts w:ascii="Arial" w:hAnsi="Arial" w:cs="Arial"/>
            <w:noProof/>
          </w:rPr>
          <w:t>2.4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Alcance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_Toc78018286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5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2F7C4710" w14:textId="72525F3F" w:rsidR="00B57BBC" w:rsidRPr="007A3E40" w:rsidRDefault="004851EE" w:rsidP="00B57BBC">
      <w:pPr>
        <w:pStyle w:val="TDC1"/>
        <w:framePr w:wrap="notBeside"/>
        <w:rPr>
          <w:rFonts w:ascii="Arial" w:eastAsiaTheme="minorEastAsia" w:hAnsi="Arial" w:cs="Arial"/>
          <w:bCs w:val="0"/>
          <w:caps w:val="0"/>
          <w:sz w:val="22"/>
          <w:szCs w:val="22"/>
          <w:lang w:val="es-PE" w:eastAsia="es-PE"/>
        </w:rPr>
      </w:pPr>
      <w:hyperlink w:anchor="_Toc78018287" w:history="1">
        <w:r w:rsidR="00B57BBC" w:rsidRPr="007A3E40">
          <w:rPr>
            <w:rStyle w:val="Hipervnculo"/>
            <w:rFonts w:ascii="Arial" w:hAnsi="Arial" w:cs="Arial"/>
          </w:rPr>
          <w:t>3.</w:t>
        </w:r>
        <w:r w:rsidR="00B57BBC" w:rsidRPr="007A3E40">
          <w:rPr>
            <w:rFonts w:ascii="Arial" w:eastAsiaTheme="minorEastAsia" w:hAnsi="Arial" w:cs="Arial"/>
            <w:bCs w:val="0"/>
            <w:caps w:val="0"/>
            <w:sz w:val="22"/>
            <w:szCs w:val="22"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</w:rPr>
          <w:t>Perfil del Proyecto</w:t>
        </w:r>
        <w:r w:rsidR="00B57BBC" w:rsidRPr="007A3E40">
          <w:rPr>
            <w:rFonts w:ascii="Arial" w:hAnsi="Arial" w:cs="Arial"/>
            <w:webHidden/>
          </w:rPr>
          <w:tab/>
        </w:r>
        <w:r w:rsidR="00B57BBC" w:rsidRPr="007A3E40">
          <w:rPr>
            <w:rFonts w:ascii="Arial" w:hAnsi="Arial" w:cs="Arial"/>
            <w:webHidden/>
          </w:rPr>
          <w:fldChar w:fldCharType="begin"/>
        </w:r>
        <w:r w:rsidR="00B57BBC" w:rsidRPr="007A3E40">
          <w:rPr>
            <w:rFonts w:ascii="Arial" w:hAnsi="Arial" w:cs="Arial"/>
            <w:webHidden/>
          </w:rPr>
          <w:instrText xml:space="preserve"> PAGEREF _Toc78018287 \h </w:instrText>
        </w:r>
        <w:r w:rsidR="00B57BBC" w:rsidRPr="007A3E40">
          <w:rPr>
            <w:rFonts w:ascii="Arial" w:hAnsi="Arial" w:cs="Arial"/>
            <w:webHidden/>
          </w:rPr>
        </w:r>
        <w:r w:rsidR="00B57BBC" w:rsidRPr="007A3E40">
          <w:rPr>
            <w:rFonts w:ascii="Arial" w:hAnsi="Arial" w:cs="Arial"/>
            <w:webHidden/>
          </w:rPr>
          <w:fldChar w:fldCharType="separate"/>
        </w:r>
        <w:r w:rsidR="00B57BBC" w:rsidRPr="007A3E40">
          <w:rPr>
            <w:rFonts w:ascii="Arial" w:hAnsi="Arial" w:cs="Arial"/>
            <w:webHidden/>
          </w:rPr>
          <w:t>5</w:t>
        </w:r>
        <w:r w:rsidR="00B57BBC" w:rsidRPr="007A3E40">
          <w:rPr>
            <w:rFonts w:ascii="Arial" w:hAnsi="Arial" w:cs="Arial"/>
            <w:webHidden/>
          </w:rPr>
          <w:fldChar w:fldCharType="end"/>
        </w:r>
      </w:hyperlink>
    </w:p>
    <w:p w14:paraId="4DBF070E" w14:textId="09DAC58A" w:rsidR="00B57BBC" w:rsidRPr="007A3E40" w:rsidRDefault="004851EE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88" w:history="1">
        <w:r w:rsidR="00B57BBC" w:rsidRPr="007A3E40">
          <w:rPr>
            <w:rStyle w:val="Hipervnculo"/>
            <w:rFonts w:ascii="Arial" w:hAnsi="Arial" w:cs="Arial"/>
            <w:noProof/>
          </w:rPr>
          <w:t>3.1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Oportunidad de Negocio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_Toc78018288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5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347E808C" w14:textId="57C8790F" w:rsidR="00B57BBC" w:rsidRPr="007A3E40" w:rsidRDefault="004851EE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89" w:history="1">
        <w:r w:rsidR="00B57BBC" w:rsidRPr="007A3E40">
          <w:rPr>
            <w:rStyle w:val="Hipervnculo"/>
            <w:rFonts w:ascii="Arial" w:hAnsi="Arial" w:cs="Arial"/>
            <w:noProof/>
          </w:rPr>
          <w:t>3.2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Enunciado del Problema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_Toc78018289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5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74165A3E" w14:textId="49AE52EA" w:rsidR="00B57BBC" w:rsidRPr="007A3E40" w:rsidRDefault="004851EE" w:rsidP="00B57BBC">
      <w:pPr>
        <w:pStyle w:val="TDC1"/>
        <w:framePr w:wrap="notBeside"/>
        <w:rPr>
          <w:rFonts w:ascii="Arial" w:eastAsiaTheme="minorEastAsia" w:hAnsi="Arial" w:cs="Arial"/>
          <w:bCs w:val="0"/>
          <w:caps w:val="0"/>
          <w:sz w:val="22"/>
          <w:szCs w:val="22"/>
          <w:lang w:val="es-PE" w:eastAsia="es-PE"/>
        </w:rPr>
      </w:pPr>
      <w:hyperlink w:anchor="_Toc78018290" w:history="1">
        <w:r w:rsidR="00B57BBC" w:rsidRPr="007A3E40">
          <w:rPr>
            <w:rStyle w:val="Hipervnculo"/>
            <w:rFonts w:ascii="Arial" w:hAnsi="Arial" w:cs="Arial"/>
          </w:rPr>
          <w:t>4.</w:t>
        </w:r>
        <w:r w:rsidR="00B57BBC" w:rsidRPr="007A3E40">
          <w:rPr>
            <w:rFonts w:ascii="Arial" w:eastAsiaTheme="minorEastAsia" w:hAnsi="Arial" w:cs="Arial"/>
            <w:bCs w:val="0"/>
            <w:caps w:val="0"/>
            <w:sz w:val="22"/>
            <w:szCs w:val="22"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</w:rPr>
          <w:t>Interesados (Participantes del Proyecto y usuarios)</w:t>
        </w:r>
        <w:r w:rsidR="00B57BBC" w:rsidRPr="007A3E40">
          <w:rPr>
            <w:rFonts w:ascii="Arial" w:hAnsi="Arial" w:cs="Arial"/>
            <w:webHidden/>
          </w:rPr>
          <w:tab/>
        </w:r>
        <w:r w:rsidR="00B57BBC" w:rsidRPr="007A3E40">
          <w:rPr>
            <w:rFonts w:ascii="Arial" w:hAnsi="Arial" w:cs="Arial"/>
            <w:webHidden/>
          </w:rPr>
          <w:fldChar w:fldCharType="begin"/>
        </w:r>
        <w:r w:rsidR="00B57BBC" w:rsidRPr="007A3E40">
          <w:rPr>
            <w:rFonts w:ascii="Arial" w:hAnsi="Arial" w:cs="Arial"/>
            <w:webHidden/>
          </w:rPr>
          <w:instrText xml:space="preserve"> PAGEREF _Toc78018290 \h </w:instrText>
        </w:r>
        <w:r w:rsidR="00B57BBC" w:rsidRPr="007A3E40">
          <w:rPr>
            <w:rFonts w:ascii="Arial" w:hAnsi="Arial" w:cs="Arial"/>
            <w:webHidden/>
          </w:rPr>
        </w:r>
        <w:r w:rsidR="00B57BBC" w:rsidRPr="007A3E40">
          <w:rPr>
            <w:rFonts w:ascii="Arial" w:hAnsi="Arial" w:cs="Arial"/>
            <w:webHidden/>
          </w:rPr>
          <w:fldChar w:fldCharType="separate"/>
        </w:r>
        <w:r w:rsidR="00B57BBC" w:rsidRPr="007A3E40">
          <w:rPr>
            <w:rFonts w:ascii="Arial" w:hAnsi="Arial" w:cs="Arial"/>
            <w:webHidden/>
          </w:rPr>
          <w:t>6</w:t>
        </w:r>
        <w:r w:rsidR="00B57BBC" w:rsidRPr="007A3E40">
          <w:rPr>
            <w:rFonts w:ascii="Arial" w:hAnsi="Arial" w:cs="Arial"/>
            <w:webHidden/>
          </w:rPr>
          <w:fldChar w:fldCharType="end"/>
        </w:r>
      </w:hyperlink>
    </w:p>
    <w:p w14:paraId="1890DF22" w14:textId="3C8A5ACB" w:rsidR="00B57BBC" w:rsidRPr="007A3E40" w:rsidRDefault="004851EE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91" w:history="1">
        <w:r w:rsidR="00B57BBC" w:rsidRPr="007A3E40">
          <w:rPr>
            <w:rStyle w:val="Hipervnculo"/>
            <w:rFonts w:ascii="Arial" w:hAnsi="Arial" w:cs="Arial"/>
            <w:noProof/>
          </w:rPr>
          <w:t>4.1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Resumen de Interesados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_Toc78018291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6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08CCD054" w14:textId="5B7C6C6F" w:rsidR="00B57BBC" w:rsidRPr="007A3E40" w:rsidRDefault="004851EE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92" w:history="1">
        <w:r w:rsidR="00B57BBC" w:rsidRPr="007A3E40">
          <w:rPr>
            <w:rStyle w:val="Hipervnculo"/>
            <w:rFonts w:ascii="Arial" w:hAnsi="Arial" w:cs="Arial"/>
            <w:noProof/>
          </w:rPr>
          <w:t>4.2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Resumen de usuarios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_Toc78018292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6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3460EA1A" w14:textId="6D28C510" w:rsidR="00B57BBC" w:rsidRPr="007A3E40" w:rsidRDefault="004851EE" w:rsidP="00B57BBC">
      <w:pPr>
        <w:pStyle w:val="TDC1"/>
        <w:framePr w:wrap="notBeside"/>
        <w:rPr>
          <w:rFonts w:ascii="Arial" w:eastAsiaTheme="minorEastAsia" w:hAnsi="Arial" w:cs="Arial"/>
          <w:bCs w:val="0"/>
          <w:caps w:val="0"/>
          <w:sz w:val="22"/>
          <w:szCs w:val="22"/>
          <w:lang w:val="es-PE" w:eastAsia="es-PE"/>
        </w:rPr>
      </w:pPr>
      <w:hyperlink w:anchor="_Toc78018293" w:history="1">
        <w:r w:rsidR="00B57BBC" w:rsidRPr="007A3E40">
          <w:rPr>
            <w:rStyle w:val="Hipervnculo"/>
            <w:rFonts w:ascii="Arial" w:hAnsi="Arial" w:cs="Arial"/>
          </w:rPr>
          <w:t>5.</w:t>
        </w:r>
        <w:r w:rsidR="00B57BBC" w:rsidRPr="007A3E40">
          <w:rPr>
            <w:rFonts w:ascii="Arial" w:eastAsiaTheme="minorEastAsia" w:hAnsi="Arial" w:cs="Arial"/>
            <w:bCs w:val="0"/>
            <w:caps w:val="0"/>
            <w:sz w:val="22"/>
            <w:szCs w:val="22"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</w:rPr>
          <w:t>La solución</w:t>
        </w:r>
        <w:r w:rsidR="00B57BBC" w:rsidRPr="007A3E40">
          <w:rPr>
            <w:rFonts w:ascii="Arial" w:hAnsi="Arial" w:cs="Arial"/>
            <w:webHidden/>
          </w:rPr>
          <w:tab/>
        </w:r>
        <w:r w:rsidR="00B57BBC" w:rsidRPr="007A3E40">
          <w:rPr>
            <w:rFonts w:ascii="Arial" w:hAnsi="Arial" w:cs="Arial"/>
            <w:webHidden/>
          </w:rPr>
          <w:fldChar w:fldCharType="begin"/>
        </w:r>
        <w:r w:rsidR="00B57BBC" w:rsidRPr="007A3E40">
          <w:rPr>
            <w:rFonts w:ascii="Arial" w:hAnsi="Arial" w:cs="Arial"/>
            <w:webHidden/>
          </w:rPr>
          <w:instrText xml:space="preserve"> PAGEREF _Toc78018293 \h </w:instrText>
        </w:r>
        <w:r w:rsidR="00B57BBC" w:rsidRPr="007A3E40">
          <w:rPr>
            <w:rFonts w:ascii="Arial" w:hAnsi="Arial" w:cs="Arial"/>
            <w:webHidden/>
          </w:rPr>
        </w:r>
        <w:r w:rsidR="00B57BBC" w:rsidRPr="007A3E40">
          <w:rPr>
            <w:rFonts w:ascii="Arial" w:hAnsi="Arial" w:cs="Arial"/>
            <w:webHidden/>
          </w:rPr>
          <w:fldChar w:fldCharType="separate"/>
        </w:r>
        <w:r w:rsidR="00B57BBC" w:rsidRPr="007A3E40">
          <w:rPr>
            <w:rFonts w:ascii="Arial" w:hAnsi="Arial" w:cs="Arial"/>
            <w:webHidden/>
          </w:rPr>
          <w:t>6</w:t>
        </w:r>
        <w:r w:rsidR="00B57BBC" w:rsidRPr="007A3E40">
          <w:rPr>
            <w:rFonts w:ascii="Arial" w:hAnsi="Arial" w:cs="Arial"/>
            <w:webHidden/>
          </w:rPr>
          <w:fldChar w:fldCharType="end"/>
        </w:r>
      </w:hyperlink>
    </w:p>
    <w:p w14:paraId="0501BB25" w14:textId="566F752F" w:rsidR="00B57BBC" w:rsidRPr="007A3E40" w:rsidRDefault="004851EE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94" w:history="1">
        <w:r w:rsidR="00B57BBC" w:rsidRPr="007A3E40">
          <w:rPr>
            <w:rStyle w:val="Hipervnculo"/>
            <w:rFonts w:ascii="Arial" w:hAnsi="Arial" w:cs="Arial"/>
            <w:noProof/>
          </w:rPr>
          <w:t>5.1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Perspectivas de la solución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_Toc78018294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6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2E7529CC" w14:textId="460D7476" w:rsidR="00B57BBC" w:rsidRPr="007A3E40" w:rsidRDefault="004851EE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95" w:history="1">
        <w:r w:rsidR="00B57BBC" w:rsidRPr="007A3E40">
          <w:rPr>
            <w:rStyle w:val="Hipervnculo"/>
            <w:rFonts w:ascii="Arial" w:hAnsi="Arial" w:cs="Arial"/>
            <w:noProof/>
          </w:rPr>
          <w:t>5.2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Necesidades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_Toc78018295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6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5FD14927" w14:textId="4963B01B" w:rsidR="00B57BBC" w:rsidRPr="007A3E40" w:rsidRDefault="004851EE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96" w:history="1">
        <w:r w:rsidR="00B57BBC" w:rsidRPr="007A3E40">
          <w:rPr>
            <w:rStyle w:val="Hipervnculo"/>
            <w:rFonts w:ascii="Arial" w:hAnsi="Arial" w:cs="Arial"/>
            <w:noProof/>
          </w:rPr>
          <w:t>5.3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Características Principales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_Toc78018296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6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7AF05965" w14:textId="68D403DF" w:rsidR="00B57BBC" w:rsidRPr="007A3E40" w:rsidRDefault="004851EE" w:rsidP="00B57BBC">
      <w:pPr>
        <w:pStyle w:val="TDC1"/>
        <w:framePr w:wrap="notBeside"/>
        <w:rPr>
          <w:rFonts w:ascii="Arial" w:eastAsiaTheme="minorEastAsia" w:hAnsi="Arial" w:cs="Arial"/>
          <w:bCs w:val="0"/>
          <w:caps w:val="0"/>
          <w:sz w:val="22"/>
          <w:szCs w:val="22"/>
          <w:lang w:val="es-PE" w:eastAsia="es-PE"/>
        </w:rPr>
      </w:pPr>
      <w:hyperlink w:anchor="_Toc78018297" w:history="1">
        <w:r w:rsidR="00B57BBC" w:rsidRPr="007A3E40">
          <w:rPr>
            <w:rStyle w:val="Hipervnculo"/>
            <w:rFonts w:ascii="Arial" w:hAnsi="Arial" w:cs="Arial"/>
          </w:rPr>
          <w:t>6.</w:t>
        </w:r>
        <w:r w:rsidR="00B57BBC" w:rsidRPr="007A3E40">
          <w:rPr>
            <w:rFonts w:ascii="Arial" w:eastAsiaTheme="minorEastAsia" w:hAnsi="Arial" w:cs="Arial"/>
            <w:bCs w:val="0"/>
            <w:caps w:val="0"/>
            <w:sz w:val="22"/>
            <w:szCs w:val="22"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</w:rPr>
          <w:t>Otros Definición de Perfil de Usuario Requerimientos de la solución</w:t>
        </w:r>
        <w:r w:rsidR="00B57BBC" w:rsidRPr="007A3E40">
          <w:rPr>
            <w:rFonts w:ascii="Arial" w:hAnsi="Arial" w:cs="Arial"/>
            <w:webHidden/>
          </w:rPr>
          <w:tab/>
        </w:r>
        <w:r w:rsidR="00B57BBC" w:rsidRPr="007A3E40">
          <w:rPr>
            <w:rFonts w:ascii="Arial" w:hAnsi="Arial" w:cs="Arial"/>
            <w:webHidden/>
          </w:rPr>
          <w:fldChar w:fldCharType="begin"/>
        </w:r>
        <w:r w:rsidR="00B57BBC" w:rsidRPr="007A3E40">
          <w:rPr>
            <w:rFonts w:ascii="Arial" w:hAnsi="Arial" w:cs="Arial"/>
            <w:webHidden/>
          </w:rPr>
          <w:instrText xml:space="preserve"> PAGEREF _Toc78018297 \h </w:instrText>
        </w:r>
        <w:r w:rsidR="00B57BBC" w:rsidRPr="007A3E40">
          <w:rPr>
            <w:rFonts w:ascii="Arial" w:hAnsi="Arial" w:cs="Arial"/>
            <w:webHidden/>
          </w:rPr>
        </w:r>
        <w:r w:rsidR="00B57BBC" w:rsidRPr="007A3E40">
          <w:rPr>
            <w:rFonts w:ascii="Arial" w:hAnsi="Arial" w:cs="Arial"/>
            <w:webHidden/>
          </w:rPr>
          <w:fldChar w:fldCharType="separate"/>
        </w:r>
        <w:r w:rsidR="00B57BBC" w:rsidRPr="007A3E40">
          <w:rPr>
            <w:rFonts w:ascii="Arial" w:hAnsi="Arial" w:cs="Arial"/>
            <w:webHidden/>
          </w:rPr>
          <w:t>6</w:t>
        </w:r>
        <w:r w:rsidR="00B57BBC" w:rsidRPr="007A3E40">
          <w:rPr>
            <w:rFonts w:ascii="Arial" w:hAnsi="Arial" w:cs="Arial"/>
            <w:webHidden/>
          </w:rPr>
          <w:fldChar w:fldCharType="end"/>
        </w:r>
      </w:hyperlink>
    </w:p>
    <w:p w14:paraId="71A27E09" w14:textId="205E23D7" w:rsidR="00B57BBC" w:rsidRPr="007A3E40" w:rsidRDefault="004851EE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98" w:history="1">
        <w:r w:rsidR="00B57BBC" w:rsidRPr="007A3E40">
          <w:rPr>
            <w:rStyle w:val="Hipervnculo"/>
            <w:rFonts w:ascii="Arial" w:hAnsi="Arial" w:cs="Arial"/>
            <w:noProof/>
          </w:rPr>
          <w:t>6.1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Estándares Tecnológicos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_Toc78018298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6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01CA1356" w14:textId="47806FFF" w:rsidR="00B57BBC" w:rsidRPr="007A3E40" w:rsidRDefault="004851EE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99" w:history="1">
        <w:r w:rsidR="00B57BBC" w:rsidRPr="007A3E40">
          <w:rPr>
            <w:rStyle w:val="Hipervnculo"/>
            <w:rFonts w:ascii="Arial" w:hAnsi="Arial" w:cs="Arial"/>
            <w:noProof/>
          </w:rPr>
          <w:t>6.2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Marco Legal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_Toc78018299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6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40548BA8" w14:textId="653D19EB" w:rsidR="00B57BBC" w:rsidRPr="007A3E40" w:rsidRDefault="004851EE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300" w:history="1">
        <w:r w:rsidR="00B57BBC" w:rsidRPr="007A3E40">
          <w:rPr>
            <w:rStyle w:val="Hipervnculo"/>
            <w:rFonts w:ascii="Arial" w:hAnsi="Arial" w:cs="Arial"/>
            <w:noProof/>
          </w:rPr>
          <w:t>6.3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Restricciones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_Toc78018300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6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272A9D8D" w14:textId="067E7578" w:rsidR="002C20F2" w:rsidRDefault="00BE4497" w:rsidP="00BE4497">
      <w:pPr>
        <w:pStyle w:val="TDC1"/>
        <w:framePr w:wrap="notBeside"/>
        <w:rPr>
          <w:rFonts w:ascii="Times New Roman" w:hAnsi="Times New Roman" w:cs="Arial"/>
          <w:caps w:val="0"/>
          <w:szCs w:val="22"/>
        </w:rPr>
      </w:pPr>
      <w:r w:rsidRPr="00BE4497">
        <w:fldChar w:fldCharType="end"/>
      </w:r>
    </w:p>
    <w:p w14:paraId="28EADEC0" w14:textId="77777777" w:rsidR="00480D67" w:rsidRDefault="002C20F2" w:rsidP="002C20F2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14:paraId="55702BE3" w14:textId="77777777" w:rsidR="00480D67" w:rsidRPr="007A3E40" w:rsidRDefault="00480D67" w:rsidP="00480D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ascii="Muller Bold" w:hAnsi="Muller Bold"/>
          <w:sz w:val="20"/>
        </w:rPr>
      </w:pPr>
      <w:bookmarkStart w:id="5" w:name="_Toc199394968"/>
      <w:bookmarkStart w:id="6" w:name="_Toc199424689"/>
      <w:bookmarkStart w:id="7" w:name="_Toc78018276"/>
      <w:bookmarkStart w:id="8" w:name="OLE_LINK3"/>
      <w:bookmarkStart w:id="9" w:name="OLE_LINK4"/>
      <w:bookmarkStart w:id="10" w:name="OLE_LINK7"/>
      <w:r w:rsidRPr="007A3E40">
        <w:rPr>
          <w:rFonts w:ascii="Muller Bold" w:hAnsi="Muller Bold"/>
          <w:sz w:val="20"/>
        </w:rPr>
        <w:lastRenderedPageBreak/>
        <w:t>Historial del Documento</w:t>
      </w:r>
      <w:bookmarkEnd w:id="5"/>
      <w:bookmarkEnd w:id="6"/>
      <w:bookmarkEnd w:id="7"/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="00480D67" w:rsidRPr="00480D67" w14:paraId="6CACCAEF" w14:textId="77777777" w:rsidTr="0048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4B508FE3" w14:textId="77777777" w:rsidR="00BE4497" w:rsidRPr="00480D67" w:rsidRDefault="00480D67" w:rsidP="00415678">
            <w:pPr>
              <w:rPr>
                <w:rFonts w:ascii="Muller Bold" w:hAnsi="Muller Bold" w:cs="Tahoma"/>
                <w:b w:val="0"/>
                <w:bCs w:val="0"/>
                <w:sz w:val="20"/>
              </w:rPr>
            </w:pPr>
            <w:r w:rsidRPr="00480D67">
              <w:rPr>
                <w:rFonts w:ascii="Muller Bold" w:hAnsi="Muller Bold" w:cs="Tahoma"/>
                <w:b w:val="0"/>
                <w:bCs w:val="0"/>
                <w:sz w:val="20"/>
              </w:rPr>
              <w:t>Información del Documento</w:t>
            </w:r>
          </w:p>
        </w:tc>
      </w:tr>
      <w:tr w:rsidR="00480D67" w:rsidRPr="00B366EA" w14:paraId="3D4078E7" w14:textId="77777777" w:rsidTr="00480D67">
        <w:tc>
          <w:tcPr>
            <w:tcW w:w="5334" w:type="dxa"/>
            <w:tcBorders>
              <w:top w:val="nil"/>
            </w:tcBorders>
          </w:tcPr>
          <w:p w14:paraId="3BF21A00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Observaciones</w:t>
            </w:r>
            <w:r w:rsidRPr="00480D67">
              <w:rPr>
                <w:rFonts w:ascii="Muller Light" w:hAnsi="Muller Light" w:cs="Tahoma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14:paraId="51DC507C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14:paraId="0C0880C3" w14:textId="77777777" w:rsidR="00BE449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Fecha</w:t>
            </w:r>
          </w:p>
        </w:tc>
      </w:tr>
      <w:tr w:rsidR="00480D67" w:rsidRPr="00B366EA" w14:paraId="31B189B1" w14:textId="77777777" w:rsidTr="00C73923">
        <w:trPr>
          <w:trHeight w:val="454"/>
        </w:trPr>
        <w:tc>
          <w:tcPr>
            <w:tcW w:w="5334" w:type="dxa"/>
          </w:tcPr>
          <w:p w14:paraId="6D6B1B5E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  <w:r w:rsidRPr="00480D67">
              <w:rPr>
                <w:rFonts w:ascii="Muller Light" w:hAnsi="Muller Light" w:cs="Arial"/>
                <w:bCs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4105E31A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1759" w:type="dxa"/>
          </w:tcPr>
          <w:p w14:paraId="19E64353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</w:tr>
    </w:tbl>
    <w:p w14:paraId="02FC0A2B" w14:textId="77777777" w:rsidR="00BE4497" w:rsidRPr="007A3E40" w:rsidRDefault="00BE4497" w:rsidP="00BE4497">
      <w:pPr>
        <w:pStyle w:val="Ttulo1"/>
        <w:shd w:val="clear" w:color="auto" w:fill="auto"/>
        <w:tabs>
          <w:tab w:val="clear" w:pos="3551"/>
        </w:tabs>
        <w:ind w:left="432"/>
        <w:rPr>
          <w:rFonts w:ascii="Muller Bold" w:hAnsi="Muller Bold" w:cs="Tahoma"/>
          <w:sz w:val="20"/>
        </w:rPr>
      </w:pPr>
      <w:bookmarkStart w:id="11" w:name="_Toc170557585"/>
      <w:bookmarkStart w:id="12" w:name="_Toc456662656"/>
      <w:bookmarkStart w:id="13" w:name="_Toc456600917"/>
      <w:bookmarkStart w:id="14" w:name="_Toc456598586"/>
      <w:bookmarkStart w:id="15" w:name="_Toc78018277"/>
      <w:bookmarkStart w:id="16" w:name="_Toc452813577"/>
      <w:bookmarkStart w:id="17" w:name="_Toc436203377"/>
      <w:r w:rsidRPr="007A3E40">
        <w:rPr>
          <w:rFonts w:ascii="Muller Bold" w:hAnsi="Muller Bold" w:cs="Tahoma"/>
          <w:sz w:val="20"/>
        </w:rPr>
        <w:t>Introducción</w:t>
      </w:r>
      <w:bookmarkEnd w:id="11"/>
      <w:bookmarkEnd w:id="12"/>
      <w:bookmarkEnd w:id="13"/>
      <w:bookmarkEnd w:id="14"/>
      <w:bookmarkEnd w:id="15"/>
      <w:r w:rsidRPr="007A3E40">
        <w:rPr>
          <w:rFonts w:ascii="Muller Bold" w:hAnsi="Muller Bold" w:cs="Tahoma"/>
          <w:sz w:val="20"/>
        </w:rPr>
        <w:t xml:space="preserve"> </w:t>
      </w:r>
    </w:p>
    <w:tbl>
      <w:tblPr>
        <w:tblW w:w="0" w:type="auto"/>
        <w:tblInd w:w="534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8166"/>
      </w:tblGrid>
      <w:tr w:rsidR="00BE4497" w14:paraId="0B796350" w14:textId="77777777" w:rsidTr="007A3E40">
        <w:trPr>
          <w:trHeight w:val="561"/>
        </w:trPr>
        <w:tc>
          <w:tcPr>
            <w:tcW w:w="8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C106181" w14:textId="5BDF0BF1" w:rsidR="00BE4497" w:rsidRPr="007A3E40" w:rsidRDefault="008F007D" w:rsidP="007A3E40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Este proyecto </w:t>
            </w:r>
            <w:r w:rsidR="00F51619">
              <w:rPr>
                <w:sz w:val="20"/>
                <w:lang w:val="es-ES"/>
              </w:rPr>
              <w:t>“</w:t>
            </w:r>
            <w:r w:rsidR="00245B2F">
              <w:rPr>
                <w:sz w:val="20"/>
                <w:lang w:val="es-ES"/>
              </w:rPr>
              <w:t>Colegio</w:t>
            </w:r>
            <w:r w:rsidR="00F51619">
              <w:rPr>
                <w:sz w:val="20"/>
                <w:lang w:val="es-ES"/>
              </w:rPr>
              <w:t xml:space="preserve"> Montessori</w:t>
            </w:r>
            <w:r>
              <w:rPr>
                <w:sz w:val="20"/>
                <w:lang w:val="es-ES"/>
              </w:rPr>
              <w:t>” se analiza a través del Diagrama de Persona</w:t>
            </w:r>
            <w:r w:rsidR="00C43160">
              <w:rPr>
                <w:sz w:val="20"/>
                <w:lang w:val="es-ES"/>
              </w:rPr>
              <w:t>.</w:t>
            </w:r>
          </w:p>
        </w:tc>
      </w:tr>
    </w:tbl>
    <w:p w14:paraId="4AE3B88C" w14:textId="77777777" w:rsidR="00BE4497" w:rsidRDefault="00BE4497" w:rsidP="00BE4497">
      <w:pPr>
        <w:pStyle w:val="Textoindependiente"/>
        <w:ind w:left="284"/>
        <w:jc w:val="both"/>
        <w:rPr>
          <w:rFonts w:ascii="Tahoma" w:hAnsi="Tahoma" w:cs="Tahoma"/>
          <w:b w:val="0"/>
          <w:sz w:val="22"/>
        </w:rPr>
      </w:pPr>
      <w:r>
        <w:rPr>
          <w:rFonts w:ascii="Tahoma" w:hAnsi="Tahoma" w:cs="Tahoma"/>
          <w:b w:val="0"/>
          <w:sz w:val="22"/>
        </w:rPr>
        <w:t xml:space="preserve">   </w:t>
      </w:r>
    </w:p>
    <w:p w14:paraId="1D2BAD73" w14:textId="77777777" w:rsidR="00BE4497" w:rsidRPr="007A3E40" w:rsidRDefault="00BE4497" w:rsidP="00BE4497">
      <w:pPr>
        <w:pStyle w:val="Ttulo2"/>
        <w:tabs>
          <w:tab w:val="clear" w:pos="1427"/>
        </w:tabs>
        <w:spacing w:before="0" w:after="0"/>
        <w:ind w:left="567" w:right="-113" w:firstLine="0"/>
        <w:rPr>
          <w:rFonts w:ascii="Muller Bold" w:hAnsi="Muller Bold"/>
          <w:bCs/>
          <w:sz w:val="20"/>
        </w:rPr>
      </w:pPr>
      <w:bookmarkStart w:id="18" w:name="_Toc78018278"/>
      <w:r w:rsidRPr="007A3E40">
        <w:rPr>
          <w:rFonts w:ascii="Muller Bold" w:hAnsi="Muller Bold" w:cs="Tahoma"/>
          <w:bCs/>
          <w:sz w:val="20"/>
        </w:rPr>
        <w:t xml:space="preserve">Lean </w:t>
      </w:r>
      <w:proofErr w:type="spellStart"/>
      <w:r w:rsidRPr="007A3E40">
        <w:rPr>
          <w:rFonts w:ascii="Muller Bold" w:hAnsi="Muller Bold" w:cs="Tahoma"/>
          <w:bCs/>
          <w:sz w:val="20"/>
        </w:rPr>
        <w:t>Canvas</w:t>
      </w:r>
      <w:proofErr w:type="spellEnd"/>
      <w:r w:rsidRPr="007A3E40">
        <w:rPr>
          <w:rFonts w:ascii="Muller Bold" w:hAnsi="Muller Bold" w:cs="Tahoma"/>
          <w:bCs/>
          <w:sz w:val="20"/>
        </w:rPr>
        <w:t xml:space="preserve"> - Diagrama Persona</w:t>
      </w:r>
      <w:r w:rsidRPr="007A3E40">
        <w:rPr>
          <w:rFonts w:ascii="Muller Bold" w:hAnsi="Muller Bold"/>
          <w:bCs/>
          <w:sz w:val="20"/>
        </w:rPr>
        <w:t xml:space="preserve"> (Identifica y conoce a tu</w:t>
      </w:r>
      <w:bookmarkEnd w:id="18"/>
    </w:p>
    <w:p w14:paraId="2FA9DF68" w14:textId="77777777" w:rsidR="00BE4497" w:rsidRPr="007A3E40" w:rsidRDefault="00BE4497" w:rsidP="007A3E40">
      <w:pPr>
        <w:pStyle w:val="Ttulo2"/>
        <w:numPr>
          <w:ilvl w:val="0"/>
          <w:numId w:val="0"/>
        </w:numPr>
        <w:spacing w:before="0" w:after="0"/>
        <w:ind w:left="1265" w:right="-113" w:firstLine="153"/>
        <w:rPr>
          <w:bCs/>
        </w:rPr>
      </w:pPr>
      <w:bookmarkStart w:id="19" w:name="_Toc78018279"/>
      <w:r w:rsidRPr="007A3E40">
        <w:rPr>
          <w:rFonts w:ascii="Muller Bold" w:hAnsi="Muller Bold"/>
          <w:bCs/>
          <w:sz w:val="20"/>
        </w:rPr>
        <w:t>cliente - Lienzo)</w:t>
      </w:r>
      <w:bookmarkEnd w:id="19"/>
    </w:p>
    <w:bookmarkEnd w:id="16"/>
    <w:bookmarkEnd w:id="17"/>
    <w:p w14:paraId="22EC6F53" w14:textId="77777777" w:rsidR="00BE4497" w:rsidRPr="007A3E40" w:rsidRDefault="00BE4497" w:rsidP="00BE4497">
      <w:pPr>
        <w:pStyle w:val="Ttulo3"/>
        <w:tabs>
          <w:tab w:val="clear" w:pos="720"/>
          <w:tab w:val="num" w:pos="2138"/>
        </w:tabs>
        <w:ind w:left="2138"/>
        <w:rPr>
          <w:rFonts w:ascii="Muller Bold" w:hAnsi="Muller Bold" w:cs="Tahoma"/>
          <w:bCs/>
          <w:caps w:val="0"/>
          <w:sz w:val="20"/>
        </w:rPr>
      </w:pPr>
      <w:r w:rsidRPr="007A3E40">
        <w:rPr>
          <w:rFonts w:ascii="Muller Bold" w:hAnsi="Muller Bold" w:cs="Tahoma"/>
          <w:bCs/>
          <w:caps w:val="0"/>
          <w:sz w:val="20"/>
        </w:rPr>
        <w:t xml:space="preserve"> </w:t>
      </w:r>
      <w:bookmarkStart w:id="20" w:name="_Toc78018280"/>
      <w:r w:rsidRPr="007A3E40">
        <w:rPr>
          <w:rFonts w:ascii="Muller Bold" w:hAnsi="Muller Bold" w:cs="Tahoma"/>
          <w:bCs/>
          <w:caps w:val="0"/>
          <w:sz w:val="20"/>
        </w:rPr>
        <w:t>Hechos</w:t>
      </w:r>
      <w:bookmarkEnd w:id="20"/>
    </w:p>
    <w:tbl>
      <w:tblPr>
        <w:tblStyle w:val="Tablaprofesional"/>
        <w:tblW w:w="0" w:type="auto"/>
        <w:tblInd w:w="1430" w:type="dxa"/>
        <w:tblLook w:val="04A0" w:firstRow="1" w:lastRow="0" w:firstColumn="1" w:lastColumn="0" w:noHBand="0" w:noVBand="1"/>
      </w:tblPr>
      <w:tblGrid>
        <w:gridCol w:w="851"/>
        <w:gridCol w:w="5809"/>
      </w:tblGrid>
      <w:tr w:rsidR="00BE4497" w14:paraId="1A46E7C9" w14:textId="77777777" w:rsidTr="00B01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FFFFFF" w:themeColor="background1"/>
            </w:tcBorders>
            <w:vAlign w:val="center"/>
          </w:tcPr>
          <w:p w14:paraId="6377951F" w14:textId="61370231" w:rsidR="00BE4497" w:rsidRPr="00917D59" w:rsidRDefault="00B01692" w:rsidP="00B01692">
            <w:pPr>
              <w:jc w:val="center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Ítem</w:t>
            </w:r>
          </w:p>
        </w:tc>
        <w:tc>
          <w:tcPr>
            <w:tcW w:w="5809" w:type="dxa"/>
            <w:tcBorders>
              <w:left w:val="single" w:sz="6" w:space="0" w:color="FFFFFF" w:themeColor="background1"/>
            </w:tcBorders>
            <w:vAlign w:val="center"/>
          </w:tcPr>
          <w:p w14:paraId="7DA0BB85" w14:textId="618DA1E9" w:rsidR="00BE4497" w:rsidRPr="00917D59" w:rsidRDefault="00BE4497" w:rsidP="00B01692">
            <w:pPr>
              <w:jc w:val="center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Descripción del Hecho</w:t>
            </w:r>
          </w:p>
        </w:tc>
      </w:tr>
      <w:tr w:rsidR="00BE4497" w14:paraId="4B1562FA" w14:textId="77777777" w:rsidTr="00E139B5">
        <w:tc>
          <w:tcPr>
            <w:tcW w:w="851" w:type="dxa"/>
            <w:tcBorders>
              <w:top w:val="nil"/>
            </w:tcBorders>
            <w:vAlign w:val="center"/>
          </w:tcPr>
          <w:p w14:paraId="2D36D746" w14:textId="77777777" w:rsidR="00BE4497" w:rsidRPr="00917D59" w:rsidRDefault="00BE4497" w:rsidP="00E139B5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1</w:t>
            </w:r>
          </w:p>
        </w:tc>
        <w:tc>
          <w:tcPr>
            <w:tcW w:w="5809" w:type="dxa"/>
          </w:tcPr>
          <w:p w14:paraId="2BED5652" w14:textId="3CBDD708" w:rsidR="00BE4497" w:rsidRPr="00AA7446" w:rsidRDefault="006421B5" w:rsidP="00415678">
            <w:pPr>
              <w:rPr>
                <w:sz w:val="20"/>
              </w:rPr>
            </w:pPr>
            <w:r w:rsidRPr="006421B5">
              <w:rPr>
                <w:sz w:val="20"/>
              </w:rPr>
              <w:t>El colegio Montessori es una institución privada con más de 20 años de experiencia brindando una educación de calidad</w:t>
            </w:r>
            <w:r>
              <w:rPr>
                <w:sz w:val="20"/>
              </w:rPr>
              <w:t>.</w:t>
            </w:r>
          </w:p>
        </w:tc>
      </w:tr>
      <w:tr w:rsidR="00BE4497" w14:paraId="40EE8F65" w14:textId="77777777" w:rsidTr="00E139B5">
        <w:tc>
          <w:tcPr>
            <w:tcW w:w="851" w:type="dxa"/>
            <w:vAlign w:val="center"/>
          </w:tcPr>
          <w:p w14:paraId="0E82ECD6" w14:textId="77777777" w:rsidR="00BE4497" w:rsidRPr="00917D59" w:rsidRDefault="00BE4497" w:rsidP="00E139B5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2</w:t>
            </w:r>
          </w:p>
        </w:tc>
        <w:tc>
          <w:tcPr>
            <w:tcW w:w="5809" w:type="dxa"/>
          </w:tcPr>
          <w:p w14:paraId="4FC48351" w14:textId="433CC571" w:rsidR="00BE4497" w:rsidRPr="00AA7446" w:rsidRDefault="006421B5" w:rsidP="00415678">
            <w:pPr>
              <w:rPr>
                <w:sz w:val="20"/>
              </w:rPr>
            </w:pPr>
            <w:r w:rsidRPr="006421B5">
              <w:rPr>
                <w:sz w:val="20"/>
                <w:lang w:val="es-PE"/>
              </w:rPr>
              <w:t>Está ubicada en el distrito de Villa María del Triunfo</w:t>
            </w:r>
            <w:r>
              <w:rPr>
                <w:sz w:val="20"/>
                <w:lang w:val="es-PE"/>
              </w:rPr>
              <w:t>.</w:t>
            </w:r>
          </w:p>
        </w:tc>
      </w:tr>
      <w:tr w:rsidR="00BE4497" w14:paraId="0C56E3C0" w14:textId="77777777" w:rsidTr="00E139B5">
        <w:tc>
          <w:tcPr>
            <w:tcW w:w="851" w:type="dxa"/>
            <w:vAlign w:val="center"/>
          </w:tcPr>
          <w:p w14:paraId="1AFFEEC9" w14:textId="77777777" w:rsidR="00BE4497" w:rsidRPr="00917D59" w:rsidRDefault="00BE4497" w:rsidP="00E139B5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3</w:t>
            </w:r>
          </w:p>
        </w:tc>
        <w:tc>
          <w:tcPr>
            <w:tcW w:w="5809" w:type="dxa"/>
          </w:tcPr>
          <w:p w14:paraId="6778475F" w14:textId="0D6F67D4" w:rsidR="00BE4497" w:rsidRPr="00AA7446" w:rsidRDefault="006421B5" w:rsidP="00415678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6421B5">
              <w:rPr>
                <w:sz w:val="20"/>
              </w:rPr>
              <w:t>uenta con los niveles de inicial, primaria y secundaria</w:t>
            </w:r>
            <w:r>
              <w:rPr>
                <w:sz w:val="20"/>
              </w:rPr>
              <w:t>.</w:t>
            </w:r>
          </w:p>
        </w:tc>
      </w:tr>
      <w:tr w:rsidR="00BE4497" w14:paraId="52A5F8EC" w14:textId="77777777" w:rsidTr="00E139B5">
        <w:tc>
          <w:tcPr>
            <w:tcW w:w="851" w:type="dxa"/>
            <w:vAlign w:val="center"/>
          </w:tcPr>
          <w:p w14:paraId="7C6C073A" w14:textId="77777777" w:rsidR="00BE4497" w:rsidRPr="00917D59" w:rsidRDefault="00BE4497" w:rsidP="00E139B5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4</w:t>
            </w:r>
          </w:p>
        </w:tc>
        <w:tc>
          <w:tcPr>
            <w:tcW w:w="5809" w:type="dxa"/>
          </w:tcPr>
          <w:p w14:paraId="575E2B0A" w14:textId="05EEF973" w:rsidR="00BE4497" w:rsidRDefault="006421B5" w:rsidP="00415678">
            <w:pPr>
              <w:rPr>
                <w:sz w:val="20"/>
              </w:rPr>
            </w:pPr>
            <w:r w:rsidRPr="006421B5">
              <w:rPr>
                <w:sz w:val="20"/>
              </w:rPr>
              <w:t>Actualmente realiza todas sus actividades de forma manual</w:t>
            </w:r>
            <w:r>
              <w:rPr>
                <w:sz w:val="20"/>
              </w:rPr>
              <w:t>.</w:t>
            </w:r>
          </w:p>
        </w:tc>
      </w:tr>
    </w:tbl>
    <w:p w14:paraId="444B4ADA" w14:textId="77777777" w:rsidR="00BE4497" w:rsidRPr="007A3E40" w:rsidRDefault="00BE4497" w:rsidP="00BE4497">
      <w:pPr>
        <w:pStyle w:val="Ttulo3"/>
        <w:tabs>
          <w:tab w:val="clear" w:pos="720"/>
          <w:tab w:val="num" w:pos="2138"/>
        </w:tabs>
        <w:ind w:left="2138"/>
        <w:rPr>
          <w:rFonts w:ascii="Muller Bold" w:hAnsi="Muller Bold" w:cs="Tahoma"/>
          <w:bCs/>
          <w:caps w:val="0"/>
          <w:sz w:val="20"/>
        </w:rPr>
      </w:pPr>
      <w:bookmarkStart w:id="21" w:name="_Toc78018281"/>
      <w:r w:rsidRPr="007A3E40">
        <w:rPr>
          <w:rFonts w:ascii="Muller Bold" w:hAnsi="Muller Bold" w:cs="Tahoma"/>
          <w:bCs/>
          <w:caps w:val="0"/>
          <w:sz w:val="20"/>
        </w:rPr>
        <w:t>Molestias</w:t>
      </w:r>
      <w:bookmarkEnd w:id="21"/>
    </w:p>
    <w:tbl>
      <w:tblPr>
        <w:tblStyle w:val="Tablaprofesional"/>
        <w:tblW w:w="0" w:type="auto"/>
        <w:tblInd w:w="1430" w:type="dxa"/>
        <w:tblLook w:val="04A0" w:firstRow="1" w:lastRow="0" w:firstColumn="1" w:lastColumn="0" w:noHBand="0" w:noVBand="1"/>
      </w:tblPr>
      <w:tblGrid>
        <w:gridCol w:w="851"/>
        <w:gridCol w:w="5809"/>
      </w:tblGrid>
      <w:tr w:rsidR="00BE4497" w14:paraId="2C31E4B3" w14:textId="77777777" w:rsidTr="00B01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FFFFFF" w:themeColor="background1"/>
            </w:tcBorders>
            <w:vAlign w:val="center"/>
          </w:tcPr>
          <w:p w14:paraId="17837439" w14:textId="62CA1D73" w:rsidR="00BE4497" w:rsidRPr="00917D59" w:rsidRDefault="00B01692" w:rsidP="00B01692">
            <w:pPr>
              <w:jc w:val="center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Ítem</w:t>
            </w:r>
          </w:p>
        </w:tc>
        <w:tc>
          <w:tcPr>
            <w:tcW w:w="5809" w:type="dxa"/>
            <w:tcBorders>
              <w:left w:val="single" w:sz="6" w:space="0" w:color="FFFFFF" w:themeColor="background1"/>
            </w:tcBorders>
            <w:vAlign w:val="center"/>
          </w:tcPr>
          <w:p w14:paraId="290E7F2F" w14:textId="1990C2CB" w:rsidR="00BE4497" w:rsidRPr="00917D59" w:rsidRDefault="00BE4497" w:rsidP="00B01692">
            <w:pPr>
              <w:jc w:val="center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Descripción de la Molestia</w:t>
            </w:r>
          </w:p>
        </w:tc>
      </w:tr>
      <w:tr w:rsidR="00BE4497" w14:paraId="3918F3DF" w14:textId="77777777" w:rsidTr="00E139B5">
        <w:tc>
          <w:tcPr>
            <w:tcW w:w="851" w:type="dxa"/>
            <w:tcBorders>
              <w:top w:val="nil"/>
            </w:tcBorders>
            <w:vAlign w:val="center"/>
          </w:tcPr>
          <w:p w14:paraId="111F6A77" w14:textId="77777777" w:rsidR="00BE4497" w:rsidRPr="00917D59" w:rsidRDefault="00BE4497" w:rsidP="00E139B5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1</w:t>
            </w:r>
          </w:p>
        </w:tc>
        <w:tc>
          <w:tcPr>
            <w:tcW w:w="5809" w:type="dxa"/>
          </w:tcPr>
          <w:p w14:paraId="7D441CFC" w14:textId="5198C2E7" w:rsidR="00BE4497" w:rsidRPr="00AA7446" w:rsidRDefault="006421B5" w:rsidP="00415678">
            <w:pPr>
              <w:rPr>
                <w:sz w:val="20"/>
              </w:rPr>
            </w:pPr>
            <w:r w:rsidRPr="006421B5">
              <w:rPr>
                <w:sz w:val="20"/>
              </w:rPr>
              <w:t>Carecen de un Sistema de Información que mejore los procesos de gestión en lo administrativo y académico</w:t>
            </w:r>
            <w:r>
              <w:rPr>
                <w:sz w:val="20"/>
              </w:rPr>
              <w:t>.</w:t>
            </w:r>
          </w:p>
        </w:tc>
      </w:tr>
      <w:tr w:rsidR="00BE4497" w14:paraId="1C29F949" w14:textId="77777777" w:rsidTr="00E139B5">
        <w:tc>
          <w:tcPr>
            <w:tcW w:w="851" w:type="dxa"/>
            <w:vAlign w:val="center"/>
          </w:tcPr>
          <w:p w14:paraId="0D508376" w14:textId="77777777" w:rsidR="00BE4497" w:rsidRPr="00917D59" w:rsidRDefault="00BE4497" w:rsidP="00E139B5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2</w:t>
            </w:r>
          </w:p>
        </w:tc>
        <w:tc>
          <w:tcPr>
            <w:tcW w:w="5809" w:type="dxa"/>
          </w:tcPr>
          <w:p w14:paraId="64D00A5A" w14:textId="3663F11F" w:rsidR="00BE4497" w:rsidRPr="00AA7446" w:rsidRDefault="006421B5" w:rsidP="00415678">
            <w:pPr>
              <w:rPr>
                <w:sz w:val="20"/>
              </w:rPr>
            </w:pPr>
            <w:r>
              <w:rPr>
                <w:sz w:val="20"/>
              </w:rPr>
              <w:t>Las a</w:t>
            </w:r>
            <w:r w:rsidRPr="006421B5">
              <w:rPr>
                <w:sz w:val="20"/>
              </w:rPr>
              <w:t>ctividades y procesos son llevados de forma manual</w:t>
            </w:r>
            <w:r>
              <w:rPr>
                <w:sz w:val="20"/>
              </w:rPr>
              <w:t>.</w:t>
            </w:r>
          </w:p>
        </w:tc>
      </w:tr>
      <w:tr w:rsidR="00BE4497" w14:paraId="1310404F" w14:textId="77777777" w:rsidTr="00E139B5">
        <w:tc>
          <w:tcPr>
            <w:tcW w:w="851" w:type="dxa"/>
            <w:vAlign w:val="center"/>
          </w:tcPr>
          <w:p w14:paraId="114D3027" w14:textId="77777777" w:rsidR="00BE4497" w:rsidRPr="00917D59" w:rsidRDefault="00BE4497" w:rsidP="00E139B5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3</w:t>
            </w:r>
          </w:p>
        </w:tc>
        <w:tc>
          <w:tcPr>
            <w:tcW w:w="5809" w:type="dxa"/>
          </w:tcPr>
          <w:p w14:paraId="593CF858" w14:textId="124550A4" w:rsidR="00BE4497" w:rsidRPr="00AA7446" w:rsidRDefault="00E403D1" w:rsidP="00415678">
            <w:pPr>
              <w:rPr>
                <w:sz w:val="20"/>
              </w:rPr>
            </w:pPr>
            <w:r>
              <w:rPr>
                <w:sz w:val="20"/>
              </w:rPr>
              <w:t>Se origina</w:t>
            </w:r>
            <w:r w:rsidR="006421B5" w:rsidRPr="006421B5">
              <w:rPr>
                <w:sz w:val="20"/>
              </w:rPr>
              <w:t xml:space="preserve"> pérdida de tiempo e inseguridad en la fiabilidad de la información</w:t>
            </w:r>
            <w:r>
              <w:rPr>
                <w:sz w:val="20"/>
              </w:rPr>
              <w:t>.</w:t>
            </w:r>
          </w:p>
        </w:tc>
      </w:tr>
    </w:tbl>
    <w:p w14:paraId="717FBF3C" w14:textId="77777777" w:rsidR="00BE4497" w:rsidRPr="0037726E" w:rsidRDefault="00BE4497" w:rsidP="00BE4497">
      <w:pPr>
        <w:pStyle w:val="Ttulo3"/>
        <w:tabs>
          <w:tab w:val="clear" w:pos="720"/>
          <w:tab w:val="num" w:pos="2138"/>
        </w:tabs>
        <w:ind w:left="2138"/>
        <w:rPr>
          <w:rFonts w:ascii="Muller Bold" w:hAnsi="Muller Bold" w:cs="Tahoma"/>
          <w:bCs/>
          <w:caps w:val="0"/>
          <w:sz w:val="20"/>
        </w:rPr>
      </w:pPr>
      <w:bookmarkStart w:id="22" w:name="_Toc78018282"/>
      <w:r w:rsidRPr="0037726E">
        <w:rPr>
          <w:rFonts w:ascii="Muller Bold" w:hAnsi="Muller Bold" w:cs="Tahoma"/>
          <w:bCs/>
          <w:caps w:val="0"/>
          <w:sz w:val="20"/>
        </w:rPr>
        <w:t>Comportamiento</w:t>
      </w:r>
      <w:bookmarkEnd w:id="22"/>
    </w:p>
    <w:tbl>
      <w:tblPr>
        <w:tblStyle w:val="Tablaprofesional"/>
        <w:tblW w:w="0" w:type="auto"/>
        <w:tblInd w:w="1475" w:type="dxa"/>
        <w:tblLook w:val="04A0" w:firstRow="1" w:lastRow="0" w:firstColumn="1" w:lastColumn="0" w:noHBand="0" w:noVBand="1"/>
      </w:tblPr>
      <w:tblGrid>
        <w:gridCol w:w="851"/>
        <w:gridCol w:w="5809"/>
      </w:tblGrid>
      <w:tr w:rsidR="00BE4497" w14:paraId="413098E0" w14:textId="77777777" w:rsidTr="00B01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FFFFFF" w:themeColor="background1"/>
            </w:tcBorders>
            <w:vAlign w:val="center"/>
          </w:tcPr>
          <w:p w14:paraId="4CD844E7" w14:textId="5BAAF2A2" w:rsidR="00BE4497" w:rsidRPr="00917D59" w:rsidRDefault="00B01692" w:rsidP="00B01692">
            <w:pPr>
              <w:jc w:val="center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Ítem</w:t>
            </w:r>
          </w:p>
        </w:tc>
        <w:tc>
          <w:tcPr>
            <w:tcW w:w="5809" w:type="dxa"/>
            <w:tcBorders>
              <w:left w:val="single" w:sz="6" w:space="0" w:color="FFFFFF" w:themeColor="background1"/>
            </w:tcBorders>
            <w:vAlign w:val="center"/>
          </w:tcPr>
          <w:p w14:paraId="1FD81F2C" w14:textId="77777777" w:rsidR="00BE4497" w:rsidRPr="00917D59" w:rsidRDefault="00BE4497" w:rsidP="00B01692">
            <w:pPr>
              <w:jc w:val="center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Descripción del Comportamiento</w:t>
            </w:r>
          </w:p>
        </w:tc>
      </w:tr>
      <w:tr w:rsidR="00BE4497" w14:paraId="491DC017" w14:textId="77777777" w:rsidTr="00E139B5">
        <w:tc>
          <w:tcPr>
            <w:tcW w:w="851" w:type="dxa"/>
            <w:tcBorders>
              <w:top w:val="nil"/>
            </w:tcBorders>
            <w:vAlign w:val="center"/>
          </w:tcPr>
          <w:p w14:paraId="0065A491" w14:textId="77777777" w:rsidR="00BE4497" w:rsidRPr="00917D59" w:rsidRDefault="00BE4497" w:rsidP="00E139B5">
            <w:pPr>
              <w:jc w:val="center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1</w:t>
            </w:r>
          </w:p>
        </w:tc>
        <w:tc>
          <w:tcPr>
            <w:tcW w:w="5809" w:type="dxa"/>
          </w:tcPr>
          <w:p w14:paraId="56670453" w14:textId="3A59E805" w:rsidR="00BE4497" w:rsidRPr="00AA7446" w:rsidRDefault="006421B5" w:rsidP="00415678">
            <w:pPr>
              <w:rPr>
                <w:sz w:val="20"/>
              </w:rPr>
            </w:pPr>
            <w:r w:rsidRPr="006421B5">
              <w:rPr>
                <w:sz w:val="20"/>
              </w:rPr>
              <w:t>El Apoderado brinda la información del estudiante mediante hojas de formulario</w:t>
            </w:r>
            <w:r w:rsidR="00E403D1">
              <w:rPr>
                <w:sz w:val="20"/>
              </w:rPr>
              <w:t>.</w:t>
            </w:r>
          </w:p>
        </w:tc>
      </w:tr>
      <w:tr w:rsidR="00BE4497" w14:paraId="11B29240" w14:textId="77777777" w:rsidTr="00E139B5">
        <w:tc>
          <w:tcPr>
            <w:tcW w:w="851" w:type="dxa"/>
            <w:vAlign w:val="center"/>
          </w:tcPr>
          <w:p w14:paraId="155F15B7" w14:textId="77777777" w:rsidR="00BE4497" w:rsidRPr="00917D59" w:rsidRDefault="00BE4497" w:rsidP="00E139B5">
            <w:pPr>
              <w:jc w:val="center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2</w:t>
            </w:r>
          </w:p>
        </w:tc>
        <w:tc>
          <w:tcPr>
            <w:tcW w:w="5809" w:type="dxa"/>
          </w:tcPr>
          <w:p w14:paraId="7BD0BB68" w14:textId="2626D12C" w:rsidR="00BE4497" w:rsidRPr="00AA7446" w:rsidRDefault="006421B5" w:rsidP="00415678">
            <w:pPr>
              <w:rPr>
                <w:sz w:val="20"/>
              </w:rPr>
            </w:pPr>
            <w:r w:rsidRPr="006421B5">
              <w:rPr>
                <w:sz w:val="20"/>
              </w:rPr>
              <w:t>Secretaria verifica la información y matricula al estudiante</w:t>
            </w:r>
            <w:r w:rsidR="00E403D1">
              <w:rPr>
                <w:sz w:val="20"/>
              </w:rPr>
              <w:t>.</w:t>
            </w:r>
          </w:p>
        </w:tc>
      </w:tr>
      <w:tr w:rsidR="00BE4497" w14:paraId="5A062869" w14:textId="77777777" w:rsidTr="00E139B5">
        <w:tc>
          <w:tcPr>
            <w:tcW w:w="851" w:type="dxa"/>
            <w:vAlign w:val="center"/>
          </w:tcPr>
          <w:p w14:paraId="0AA15255" w14:textId="77777777" w:rsidR="00BE4497" w:rsidRPr="00917D59" w:rsidRDefault="00BE4497" w:rsidP="00E139B5">
            <w:pPr>
              <w:jc w:val="center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3</w:t>
            </w:r>
          </w:p>
        </w:tc>
        <w:tc>
          <w:tcPr>
            <w:tcW w:w="5809" w:type="dxa"/>
          </w:tcPr>
          <w:p w14:paraId="69E03961" w14:textId="3DA8D6DD" w:rsidR="00BE4497" w:rsidRPr="00AA7446" w:rsidRDefault="006421B5" w:rsidP="00415678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 w:rsidRPr="006421B5">
              <w:rPr>
                <w:sz w:val="20"/>
              </w:rPr>
              <w:t>e genera e imprime la Constancia de Matricula.</w:t>
            </w:r>
          </w:p>
        </w:tc>
      </w:tr>
    </w:tbl>
    <w:p w14:paraId="39492CBF" w14:textId="77777777" w:rsidR="00BE4497" w:rsidRPr="007A3E40" w:rsidRDefault="00BE4497" w:rsidP="00BE4497">
      <w:pPr>
        <w:pStyle w:val="Ttulo3"/>
        <w:tabs>
          <w:tab w:val="clear" w:pos="720"/>
          <w:tab w:val="num" w:pos="2138"/>
        </w:tabs>
        <w:ind w:left="2138"/>
        <w:rPr>
          <w:rFonts w:ascii="Muller Bold" w:hAnsi="Muller Bold" w:cs="Tahoma"/>
          <w:bCs/>
          <w:caps w:val="0"/>
          <w:sz w:val="20"/>
        </w:rPr>
      </w:pPr>
      <w:bookmarkStart w:id="23" w:name="_Toc78018283"/>
      <w:r w:rsidRPr="007A3E40">
        <w:rPr>
          <w:rFonts w:ascii="Muller Bold" w:hAnsi="Muller Bold" w:cs="Tahoma"/>
          <w:bCs/>
          <w:caps w:val="0"/>
          <w:sz w:val="20"/>
        </w:rPr>
        <w:t>Objetivos</w:t>
      </w:r>
      <w:bookmarkEnd w:id="23"/>
    </w:p>
    <w:tbl>
      <w:tblPr>
        <w:tblStyle w:val="Tablaprofesional"/>
        <w:tblpPr w:leftFromText="141" w:rightFromText="141" w:vertAnchor="text" w:horzAnchor="page" w:tblpX="3091" w:tblpY="102"/>
        <w:tblW w:w="0" w:type="auto"/>
        <w:tblLook w:val="04A0" w:firstRow="1" w:lastRow="0" w:firstColumn="1" w:lastColumn="0" w:noHBand="0" w:noVBand="1"/>
      </w:tblPr>
      <w:tblGrid>
        <w:gridCol w:w="851"/>
        <w:gridCol w:w="5809"/>
      </w:tblGrid>
      <w:tr w:rsidR="00917D59" w:rsidRPr="00917D59" w14:paraId="24756978" w14:textId="77777777" w:rsidTr="00B01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FFFFFF" w:themeColor="background1"/>
            </w:tcBorders>
            <w:vAlign w:val="center"/>
          </w:tcPr>
          <w:p w14:paraId="474664BE" w14:textId="36CFF3C4" w:rsidR="00917D59" w:rsidRPr="00917D59" w:rsidRDefault="00B01692" w:rsidP="00B01692">
            <w:pPr>
              <w:jc w:val="center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Ítem</w:t>
            </w:r>
          </w:p>
        </w:tc>
        <w:tc>
          <w:tcPr>
            <w:tcW w:w="5809" w:type="dxa"/>
            <w:tcBorders>
              <w:left w:val="single" w:sz="6" w:space="0" w:color="FFFFFF" w:themeColor="background1"/>
            </w:tcBorders>
            <w:vAlign w:val="center"/>
          </w:tcPr>
          <w:p w14:paraId="7293A031" w14:textId="62C77999" w:rsidR="00917D59" w:rsidRPr="00917D59" w:rsidRDefault="00917D59" w:rsidP="00B01692">
            <w:pPr>
              <w:jc w:val="center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Descripción del Objetivo</w:t>
            </w:r>
          </w:p>
        </w:tc>
      </w:tr>
      <w:tr w:rsidR="00917D59" w:rsidRPr="00917D59" w14:paraId="357DFE2D" w14:textId="77777777" w:rsidTr="00E139B5">
        <w:tc>
          <w:tcPr>
            <w:tcW w:w="851" w:type="dxa"/>
            <w:tcBorders>
              <w:top w:val="nil"/>
            </w:tcBorders>
            <w:vAlign w:val="center"/>
          </w:tcPr>
          <w:p w14:paraId="475BE933" w14:textId="77777777" w:rsidR="00917D59" w:rsidRPr="00917D59" w:rsidRDefault="00917D59" w:rsidP="00E139B5">
            <w:pPr>
              <w:jc w:val="center"/>
              <w:rPr>
                <w:rFonts w:ascii="Muller Bold" w:hAnsi="Muller Bold" w:cs="Tahoma"/>
                <w:sz w:val="18"/>
                <w:szCs w:val="18"/>
              </w:rPr>
            </w:pPr>
            <w:r w:rsidRPr="00917D59">
              <w:rPr>
                <w:rFonts w:ascii="Muller Bold" w:hAnsi="Muller Bold" w:cs="Tahoma"/>
                <w:sz w:val="18"/>
                <w:szCs w:val="18"/>
              </w:rPr>
              <w:t>1</w:t>
            </w:r>
          </w:p>
        </w:tc>
        <w:tc>
          <w:tcPr>
            <w:tcW w:w="5809" w:type="dxa"/>
          </w:tcPr>
          <w:p w14:paraId="2C0E23BE" w14:textId="4DA295B6" w:rsidR="00917D59" w:rsidRPr="00917D59" w:rsidRDefault="006421B5" w:rsidP="00917D59">
            <w:pPr>
              <w:rPr>
                <w:rFonts w:ascii="Muller Bold" w:hAnsi="Muller Bold"/>
                <w:sz w:val="20"/>
              </w:rPr>
            </w:pPr>
            <w:r w:rsidRPr="006421B5">
              <w:rPr>
                <w:rFonts w:ascii="Muller Bold" w:hAnsi="Muller Bold"/>
                <w:sz w:val="20"/>
              </w:rPr>
              <w:t>Mejorar la calidad de atención al usuario, mediante búsquedas</w:t>
            </w:r>
            <w:r w:rsidR="008F29A6">
              <w:rPr>
                <w:rFonts w:ascii="Muller Bold" w:hAnsi="Muller Bold"/>
                <w:sz w:val="20"/>
              </w:rPr>
              <w:t xml:space="preserve"> </w:t>
            </w:r>
            <w:r w:rsidRPr="006421B5">
              <w:rPr>
                <w:rFonts w:ascii="Muller Bold" w:hAnsi="Muller Bold"/>
                <w:sz w:val="20"/>
              </w:rPr>
              <w:t>rápidas de los datos.</w:t>
            </w:r>
          </w:p>
        </w:tc>
      </w:tr>
      <w:tr w:rsidR="00917D59" w:rsidRPr="00917D59" w14:paraId="53FE3549" w14:textId="77777777" w:rsidTr="00E139B5">
        <w:tc>
          <w:tcPr>
            <w:tcW w:w="851" w:type="dxa"/>
            <w:vAlign w:val="center"/>
          </w:tcPr>
          <w:p w14:paraId="3D8CC922" w14:textId="77777777" w:rsidR="00917D59" w:rsidRPr="00917D59" w:rsidRDefault="00917D59" w:rsidP="00E139B5">
            <w:pPr>
              <w:jc w:val="center"/>
              <w:rPr>
                <w:rFonts w:ascii="Muller Bold" w:hAnsi="Muller Bold" w:cs="Tahoma"/>
                <w:sz w:val="18"/>
                <w:szCs w:val="18"/>
              </w:rPr>
            </w:pPr>
            <w:r w:rsidRPr="00917D59">
              <w:rPr>
                <w:rFonts w:ascii="Muller Bold" w:hAnsi="Muller Bold" w:cs="Tahoma"/>
                <w:sz w:val="18"/>
                <w:szCs w:val="18"/>
              </w:rPr>
              <w:t>2</w:t>
            </w:r>
          </w:p>
        </w:tc>
        <w:tc>
          <w:tcPr>
            <w:tcW w:w="5809" w:type="dxa"/>
          </w:tcPr>
          <w:p w14:paraId="5D0CED73" w14:textId="3B893311" w:rsidR="00917D59" w:rsidRPr="00917D59" w:rsidRDefault="006421B5" w:rsidP="006421B5">
            <w:pPr>
              <w:rPr>
                <w:rFonts w:ascii="Muller Bold" w:hAnsi="Muller Bold"/>
                <w:sz w:val="20"/>
              </w:rPr>
            </w:pPr>
            <w:r w:rsidRPr="006421B5">
              <w:rPr>
                <w:rFonts w:ascii="Muller Bold" w:hAnsi="Muller Bold"/>
                <w:sz w:val="20"/>
              </w:rPr>
              <w:t>Disminuir la perdida de información y duplicidad de datos.</w:t>
            </w:r>
          </w:p>
        </w:tc>
      </w:tr>
    </w:tbl>
    <w:p w14:paraId="5A4F098F" w14:textId="77777777" w:rsidR="00BE4497" w:rsidRDefault="00BE4497" w:rsidP="00BE4497"/>
    <w:p w14:paraId="252E9D33" w14:textId="77777777" w:rsidR="00917D59" w:rsidRDefault="00917D59" w:rsidP="00BE4497"/>
    <w:p w14:paraId="085176BC" w14:textId="77777777" w:rsidR="00917D59" w:rsidRDefault="00917D59" w:rsidP="00BE4497"/>
    <w:p w14:paraId="3844CF88" w14:textId="77777777" w:rsidR="00917D59" w:rsidRPr="00487CAC" w:rsidRDefault="00917D59" w:rsidP="00BE4497"/>
    <w:p w14:paraId="42DA67F4" w14:textId="5A972ECC" w:rsidR="00C73923" w:rsidRPr="00C73923" w:rsidRDefault="00C73923" w:rsidP="00C73923">
      <w:pPr>
        <w:spacing w:line="240" w:lineRule="auto"/>
        <w:jc w:val="left"/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b/>
          <w:sz w:val="20"/>
        </w:rPr>
        <w:br w:type="page"/>
      </w:r>
    </w:p>
    <w:p w14:paraId="5527E951" w14:textId="77777777" w:rsidR="002F0556" w:rsidRDefault="002F0556" w:rsidP="002F0556">
      <w:pPr>
        <w:pStyle w:val="Ttulo2"/>
        <w:numPr>
          <w:ilvl w:val="0"/>
          <w:numId w:val="0"/>
        </w:numPr>
        <w:spacing w:line="420" w:lineRule="atLeast"/>
        <w:ind w:left="1134"/>
        <w:rPr>
          <w:rFonts w:ascii="Muller Bold" w:hAnsi="Muller Bold" w:cs="Tahoma"/>
          <w:bCs/>
          <w:sz w:val="20"/>
        </w:rPr>
      </w:pPr>
      <w:bookmarkStart w:id="24" w:name="_Toc78018284"/>
    </w:p>
    <w:p w14:paraId="4FD2C36C" w14:textId="7A8A41CD" w:rsidR="00BE4497" w:rsidRDefault="00BE4497" w:rsidP="00BE4497">
      <w:pPr>
        <w:pStyle w:val="Ttulo2"/>
        <w:tabs>
          <w:tab w:val="clear" w:pos="1427"/>
        </w:tabs>
        <w:spacing w:line="420" w:lineRule="atLeast"/>
        <w:ind w:left="1134" w:hanging="567"/>
        <w:rPr>
          <w:rFonts w:ascii="Muller Bold" w:hAnsi="Muller Bold" w:cs="Tahoma"/>
          <w:bCs/>
          <w:sz w:val="20"/>
        </w:rPr>
      </w:pPr>
      <w:r w:rsidRPr="0037726E">
        <w:rPr>
          <w:rFonts w:ascii="Muller Bold" w:hAnsi="Muller Bold" w:cs="Tahoma"/>
          <w:bCs/>
          <w:sz w:val="20"/>
        </w:rPr>
        <w:t xml:space="preserve">Elaboración Lean </w:t>
      </w:r>
      <w:proofErr w:type="spellStart"/>
      <w:r w:rsidRPr="0037726E">
        <w:rPr>
          <w:rFonts w:ascii="Muller Bold" w:hAnsi="Muller Bold" w:cs="Tahoma"/>
          <w:bCs/>
          <w:sz w:val="20"/>
        </w:rPr>
        <w:t>Canvas</w:t>
      </w:r>
      <w:proofErr w:type="spellEnd"/>
      <w:r w:rsidRPr="0037726E">
        <w:rPr>
          <w:rFonts w:ascii="Muller Bold" w:hAnsi="Muller Bold" w:cs="Tahoma"/>
          <w:bCs/>
          <w:sz w:val="20"/>
        </w:rPr>
        <w:t xml:space="preserve"> (Modelo de Negocio </w:t>
      </w:r>
      <w:proofErr w:type="spellStart"/>
      <w:r w:rsidRPr="0037726E">
        <w:rPr>
          <w:rFonts w:ascii="Muller Bold" w:hAnsi="Muller Bold" w:cs="Tahoma"/>
          <w:bCs/>
          <w:sz w:val="20"/>
        </w:rPr>
        <w:t>Canvas</w:t>
      </w:r>
      <w:proofErr w:type="spellEnd"/>
      <w:r w:rsidRPr="0037726E">
        <w:rPr>
          <w:rFonts w:ascii="Muller Bold" w:hAnsi="Muller Bold" w:cs="Tahoma"/>
          <w:bCs/>
          <w:sz w:val="20"/>
        </w:rPr>
        <w:t>)</w:t>
      </w:r>
      <w:bookmarkEnd w:id="24"/>
    </w:p>
    <w:p w14:paraId="250B5800" w14:textId="064090DC" w:rsidR="002F0556" w:rsidRDefault="002F0556" w:rsidP="002F0556"/>
    <w:p w14:paraId="7601FADF" w14:textId="45022AA2" w:rsidR="002F0556" w:rsidRDefault="002F0556" w:rsidP="002F0556"/>
    <w:p w14:paraId="7F2A58CC" w14:textId="77777777" w:rsidR="002F0556" w:rsidRPr="002F0556" w:rsidRDefault="002F0556" w:rsidP="002F0556"/>
    <w:tbl>
      <w:tblPr>
        <w:tblStyle w:val="Tablaprofesional"/>
        <w:tblW w:w="9863" w:type="dxa"/>
        <w:tblLook w:val="04A0" w:firstRow="1" w:lastRow="0" w:firstColumn="1" w:lastColumn="0" w:noHBand="0" w:noVBand="1"/>
      </w:tblPr>
      <w:tblGrid>
        <w:gridCol w:w="1752"/>
        <w:gridCol w:w="2238"/>
        <w:gridCol w:w="1967"/>
        <w:gridCol w:w="1945"/>
        <w:gridCol w:w="1961"/>
      </w:tblGrid>
      <w:tr w:rsidR="008442EB" w:rsidRPr="00917D59" w14:paraId="533BEC08" w14:textId="77777777" w:rsidTr="00971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tcW w:w="1752" w:type="dxa"/>
            <w:tcBorders>
              <w:top w:val="single" w:sz="6" w:space="0" w:color="FFFFFF" w:themeColor="background1"/>
              <w:left w:val="nil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39FE085" w14:textId="77777777" w:rsidR="00BE4497" w:rsidRPr="008442EB" w:rsidRDefault="00BE4497" w:rsidP="00971D77">
            <w:pPr>
              <w:pStyle w:val="Textoindependiente"/>
              <w:tabs>
                <w:tab w:val="left" w:pos="540"/>
              </w:tabs>
              <w:rPr>
                <w:rFonts w:cs="Arial"/>
                <w:sz w:val="20"/>
              </w:rPr>
            </w:pPr>
            <w:r w:rsidRPr="008442EB">
              <w:rPr>
                <w:rFonts w:cs="Arial"/>
                <w:sz w:val="20"/>
              </w:rPr>
              <w:t>8.- Alianza Clave</w:t>
            </w:r>
          </w:p>
        </w:tc>
        <w:tc>
          <w:tcPr>
            <w:tcW w:w="223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077549CD" w14:textId="77777777" w:rsidR="00BE4497" w:rsidRPr="008442EB" w:rsidRDefault="00BE4497" w:rsidP="00971D77">
            <w:pPr>
              <w:pStyle w:val="Textoindependiente"/>
              <w:tabs>
                <w:tab w:val="left" w:pos="540"/>
              </w:tabs>
              <w:rPr>
                <w:rFonts w:cs="Arial"/>
                <w:sz w:val="20"/>
              </w:rPr>
            </w:pPr>
            <w:r w:rsidRPr="008442EB">
              <w:rPr>
                <w:rFonts w:cs="Arial"/>
                <w:sz w:val="20"/>
              </w:rPr>
              <w:t>6.- Actividades Clave</w:t>
            </w:r>
          </w:p>
        </w:tc>
        <w:tc>
          <w:tcPr>
            <w:tcW w:w="196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399CFE23" w14:textId="77777777" w:rsidR="00BE4497" w:rsidRPr="008442EB" w:rsidRDefault="00BE4497" w:rsidP="00971D77">
            <w:pPr>
              <w:pStyle w:val="Textoindependiente"/>
              <w:tabs>
                <w:tab w:val="left" w:pos="540"/>
              </w:tabs>
              <w:rPr>
                <w:rFonts w:cs="Arial"/>
                <w:sz w:val="20"/>
              </w:rPr>
            </w:pPr>
            <w:r w:rsidRPr="008442EB">
              <w:rPr>
                <w:rFonts w:cs="Arial"/>
                <w:sz w:val="20"/>
              </w:rPr>
              <w:t>2.- Propuestas de Valor</w:t>
            </w:r>
          </w:p>
        </w:tc>
        <w:tc>
          <w:tcPr>
            <w:tcW w:w="194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6CE5530" w14:textId="77777777" w:rsidR="00BE4497" w:rsidRPr="008442EB" w:rsidRDefault="00BE4497" w:rsidP="00971D77">
            <w:pPr>
              <w:pStyle w:val="Textoindependiente"/>
              <w:tabs>
                <w:tab w:val="left" w:pos="540"/>
              </w:tabs>
              <w:rPr>
                <w:rFonts w:cs="Arial"/>
                <w:sz w:val="20"/>
              </w:rPr>
            </w:pPr>
            <w:r w:rsidRPr="008442EB">
              <w:rPr>
                <w:rFonts w:cs="Arial"/>
                <w:sz w:val="20"/>
              </w:rPr>
              <w:t>4.- Relación con Clientes</w:t>
            </w:r>
          </w:p>
        </w:tc>
        <w:tc>
          <w:tcPr>
            <w:tcW w:w="196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  <w:vAlign w:val="center"/>
          </w:tcPr>
          <w:p w14:paraId="44A6EF6C" w14:textId="1513E514" w:rsidR="00BE4497" w:rsidRPr="008442EB" w:rsidRDefault="00BE4497" w:rsidP="00971D77">
            <w:pPr>
              <w:pStyle w:val="Textoindependiente"/>
              <w:tabs>
                <w:tab w:val="left" w:pos="540"/>
              </w:tabs>
              <w:rPr>
                <w:rFonts w:cs="Arial"/>
                <w:sz w:val="20"/>
              </w:rPr>
            </w:pPr>
            <w:r w:rsidRPr="008442EB">
              <w:rPr>
                <w:rFonts w:cs="Arial"/>
                <w:sz w:val="20"/>
              </w:rPr>
              <w:t>1.- Segmentos de Mercado</w:t>
            </w:r>
          </w:p>
        </w:tc>
      </w:tr>
      <w:tr w:rsidR="00822553" w:rsidRPr="00917D59" w14:paraId="7D57B34A" w14:textId="77777777" w:rsidTr="000B6BDE">
        <w:trPr>
          <w:trHeight w:val="3132"/>
        </w:trPr>
        <w:tc>
          <w:tcPr>
            <w:tcW w:w="1752" w:type="dxa"/>
            <w:vMerge w:val="restart"/>
            <w:tcBorders>
              <w:top w:val="single" w:sz="6" w:space="0" w:color="FFFFFF" w:themeColor="background1"/>
            </w:tcBorders>
            <w:vAlign w:val="center"/>
          </w:tcPr>
          <w:p w14:paraId="5C6C5A4C" w14:textId="77777777" w:rsidR="00D10CB0" w:rsidRPr="008442EB" w:rsidRDefault="00D10CB0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  <w:p w14:paraId="547B0550" w14:textId="77777777" w:rsidR="00D10CB0" w:rsidRPr="008442EB" w:rsidRDefault="00D10CB0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  <w:p w14:paraId="0171D0CF" w14:textId="1DC88B34" w:rsidR="00BE4497" w:rsidRPr="008442EB" w:rsidRDefault="00397143" w:rsidP="008442EB">
            <w:pPr>
              <w:pStyle w:val="Textoindependiente"/>
              <w:numPr>
                <w:ilvl w:val="0"/>
                <w:numId w:val="7"/>
              </w:numPr>
              <w:tabs>
                <w:tab w:val="left" w:pos="179"/>
              </w:tabs>
              <w:ind w:left="179" w:hanging="179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Ministerio</w:t>
            </w:r>
            <w:r w:rsidR="00F813DA" w:rsidRPr="008442EB">
              <w:rPr>
                <w:rFonts w:cs="Arial"/>
                <w:b w:val="0"/>
                <w:sz w:val="20"/>
              </w:rPr>
              <w:t xml:space="preserve"> </w:t>
            </w:r>
            <w:r w:rsidRPr="008442EB">
              <w:rPr>
                <w:rFonts w:cs="Arial"/>
                <w:b w:val="0"/>
                <w:sz w:val="20"/>
              </w:rPr>
              <w:t>de Educación del Perú</w:t>
            </w:r>
          </w:p>
          <w:p w14:paraId="693E58F9" w14:textId="17E83CE6" w:rsidR="00397143" w:rsidRPr="008442EB" w:rsidRDefault="00397143" w:rsidP="008442EB">
            <w:pPr>
              <w:pStyle w:val="Textoindependiente"/>
              <w:tabs>
                <w:tab w:val="left" w:pos="179"/>
              </w:tabs>
              <w:ind w:left="179" w:hanging="179"/>
              <w:jc w:val="left"/>
              <w:rPr>
                <w:rFonts w:cs="Arial"/>
                <w:b w:val="0"/>
                <w:sz w:val="20"/>
              </w:rPr>
            </w:pPr>
          </w:p>
          <w:p w14:paraId="4375015F" w14:textId="1D6F3430" w:rsidR="00397143" w:rsidRPr="008442EB" w:rsidRDefault="00397143" w:rsidP="008442EB">
            <w:pPr>
              <w:pStyle w:val="Textoindependiente"/>
              <w:numPr>
                <w:ilvl w:val="0"/>
                <w:numId w:val="7"/>
              </w:numPr>
              <w:tabs>
                <w:tab w:val="left" w:pos="179"/>
              </w:tabs>
              <w:ind w:left="179" w:hanging="179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Asociación de colegios privados</w:t>
            </w:r>
          </w:p>
          <w:p w14:paraId="4E31D161" w14:textId="683A5C10" w:rsidR="00397143" w:rsidRPr="008442EB" w:rsidRDefault="00397143" w:rsidP="008442EB">
            <w:pPr>
              <w:pStyle w:val="Textoindependiente"/>
              <w:tabs>
                <w:tab w:val="left" w:pos="179"/>
              </w:tabs>
              <w:ind w:left="179" w:hanging="179"/>
              <w:jc w:val="left"/>
              <w:rPr>
                <w:rFonts w:cs="Arial"/>
                <w:b w:val="0"/>
                <w:sz w:val="20"/>
              </w:rPr>
            </w:pPr>
          </w:p>
          <w:p w14:paraId="21EACC3F" w14:textId="5BAB99C4" w:rsidR="00397143" w:rsidRPr="008442EB" w:rsidRDefault="00397143" w:rsidP="008442EB">
            <w:pPr>
              <w:pStyle w:val="Textoindependiente"/>
              <w:numPr>
                <w:ilvl w:val="0"/>
                <w:numId w:val="7"/>
              </w:numPr>
              <w:tabs>
                <w:tab w:val="left" w:pos="179"/>
              </w:tabs>
              <w:ind w:left="179" w:hanging="179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Empresas privadas</w:t>
            </w:r>
            <w:r w:rsidR="00C029EB" w:rsidRPr="008442EB">
              <w:rPr>
                <w:rFonts w:cs="Arial"/>
                <w:b w:val="0"/>
                <w:sz w:val="20"/>
              </w:rPr>
              <w:t xml:space="preserve"> (Institutos y Universidades)</w:t>
            </w:r>
          </w:p>
          <w:p w14:paraId="32F42FD4" w14:textId="5CDBA0EB" w:rsidR="00397143" w:rsidRPr="008442EB" w:rsidRDefault="00397143" w:rsidP="008442EB">
            <w:pPr>
              <w:pStyle w:val="Textoindependiente"/>
              <w:tabs>
                <w:tab w:val="left" w:pos="179"/>
              </w:tabs>
              <w:ind w:left="179" w:hanging="179"/>
              <w:jc w:val="left"/>
              <w:rPr>
                <w:rFonts w:cs="Arial"/>
                <w:b w:val="0"/>
                <w:sz w:val="20"/>
              </w:rPr>
            </w:pPr>
          </w:p>
          <w:p w14:paraId="7EFF0992" w14:textId="0722881F" w:rsidR="00BE4497" w:rsidRPr="008442EB" w:rsidRDefault="00397143" w:rsidP="008442EB">
            <w:pPr>
              <w:pStyle w:val="Textoindependiente"/>
              <w:numPr>
                <w:ilvl w:val="0"/>
                <w:numId w:val="7"/>
              </w:numPr>
              <w:tabs>
                <w:tab w:val="left" w:pos="179"/>
              </w:tabs>
              <w:ind w:left="179" w:hanging="179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APAFA</w:t>
            </w:r>
          </w:p>
          <w:p w14:paraId="191F1323" w14:textId="77777777" w:rsidR="00BE4497" w:rsidRPr="008442EB" w:rsidRDefault="00BE4497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</w:tc>
        <w:tc>
          <w:tcPr>
            <w:tcW w:w="2238" w:type="dxa"/>
            <w:tcBorders>
              <w:top w:val="single" w:sz="6" w:space="0" w:color="FFFFFF" w:themeColor="background1"/>
            </w:tcBorders>
            <w:vAlign w:val="center"/>
          </w:tcPr>
          <w:p w14:paraId="582DEB2C" w14:textId="77777777" w:rsidR="00BE4497" w:rsidRPr="008442EB" w:rsidRDefault="00BE4497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  <w:p w14:paraId="1A816CC0" w14:textId="77777777" w:rsidR="00D10CB0" w:rsidRPr="008442EB" w:rsidRDefault="00D10CB0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  <w:p w14:paraId="74A3DF6E" w14:textId="08D7D6DC" w:rsidR="00BE4497" w:rsidRPr="008442EB" w:rsidRDefault="00397143" w:rsidP="00822553">
            <w:pPr>
              <w:pStyle w:val="Textoindependiente"/>
              <w:numPr>
                <w:ilvl w:val="0"/>
                <w:numId w:val="7"/>
              </w:numPr>
              <w:tabs>
                <w:tab w:val="left" w:pos="145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Enfoque por competencias.</w:t>
            </w:r>
          </w:p>
          <w:p w14:paraId="5B5A58D6" w14:textId="77777777" w:rsidR="00D10CB0" w:rsidRPr="008442EB" w:rsidRDefault="00D10CB0" w:rsidP="00822553">
            <w:pPr>
              <w:pStyle w:val="Textoindependiente"/>
              <w:tabs>
                <w:tab w:val="left" w:pos="145"/>
              </w:tabs>
              <w:jc w:val="left"/>
              <w:rPr>
                <w:rFonts w:cs="Arial"/>
                <w:b w:val="0"/>
                <w:sz w:val="20"/>
              </w:rPr>
            </w:pPr>
          </w:p>
          <w:p w14:paraId="09C126CF" w14:textId="1697DD43" w:rsidR="00BE4497" w:rsidRPr="008442EB" w:rsidRDefault="00397143" w:rsidP="00822553">
            <w:pPr>
              <w:pStyle w:val="Textoindependiente"/>
              <w:numPr>
                <w:ilvl w:val="0"/>
                <w:numId w:val="7"/>
              </w:numPr>
              <w:tabs>
                <w:tab w:val="left" w:pos="145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Desarrollo y fortalecimiento de las cualidades y talentos</w:t>
            </w:r>
            <w:r w:rsidR="00822553">
              <w:rPr>
                <w:rFonts w:cs="Arial"/>
                <w:b w:val="0"/>
                <w:sz w:val="20"/>
              </w:rPr>
              <w:t>, p</w:t>
            </w:r>
            <w:r w:rsidRPr="008442EB">
              <w:rPr>
                <w:rFonts w:cs="Arial"/>
                <w:b w:val="0"/>
                <w:sz w:val="20"/>
              </w:rPr>
              <w:t>roporcionando un servicio personalizado e interactivo.</w:t>
            </w:r>
          </w:p>
          <w:p w14:paraId="51FA834D" w14:textId="77777777" w:rsidR="00BE4497" w:rsidRPr="008442EB" w:rsidRDefault="00BE4497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</w:tc>
        <w:tc>
          <w:tcPr>
            <w:tcW w:w="1965" w:type="dxa"/>
            <w:vMerge w:val="restart"/>
            <w:tcBorders>
              <w:top w:val="single" w:sz="6" w:space="0" w:color="FFFFFF" w:themeColor="background1"/>
            </w:tcBorders>
            <w:vAlign w:val="center"/>
          </w:tcPr>
          <w:p w14:paraId="128C1258" w14:textId="77777777" w:rsidR="00BE4497" w:rsidRPr="008442EB" w:rsidRDefault="00BE4497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 xml:space="preserve"> </w:t>
            </w:r>
          </w:p>
          <w:p w14:paraId="0324E483" w14:textId="77777777" w:rsidR="00D10CB0" w:rsidRPr="008442EB" w:rsidRDefault="00397143" w:rsidP="00822553">
            <w:pPr>
              <w:pStyle w:val="Textoindependiente"/>
              <w:numPr>
                <w:ilvl w:val="0"/>
                <w:numId w:val="7"/>
              </w:numPr>
              <w:tabs>
                <w:tab w:val="left" w:pos="246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Ante el déficit del sistema educativo actual</w:t>
            </w:r>
            <w:r w:rsidR="00D10CB0" w:rsidRPr="008442EB">
              <w:rPr>
                <w:rFonts w:cs="Arial"/>
                <w:b w:val="0"/>
                <w:sz w:val="20"/>
              </w:rPr>
              <w:t>, b</w:t>
            </w:r>
            <w:r w:rsidRPr="008442EB">
              <w:rPr>
                <w:rFonts w:cs="Arial"/>
                <w:b w:val="0"/>
                <w:sz w:val="20"/>
              </w:rPr>
              <w:t>rindarles una educación moderna y de calidad.</w:t>
            </w:r>
          </w:p>
          <w:p w14:paraId="60FE7771" w14:textId="77777777" w:rsidR="00D10CB0" w:rsidRPr="008442EB" w:rsidRDefault="00D10CB0" w:rsidP="008442EB">
            <w:pPr>
              <w:pStyle w:val="Textoindependiente"/>
              <w:tabs>
                <w:tab w:val="left" w:pos="246"/>
              </w:tabs>
              <w:jc w:val="left"/>
              <w:rPr>
                <w:rFonts w:cs="Arial"/>
                <w:b w:val="0"/>
                <w:sz w:val="20"/>
              </w:rPr>
            </w:pPr>
          </w:p>
          <w:p w14:paraId="386E7C9D" w14:textId="4A8810EF" w:rsidR="00397143" w:rsidRPr="008442EB" w:rsidRDefault="00397143" w:rsidP="00822553">
            <w:pPr>
              <w:pStyle w:val="Textoindependiente"/>
              <w:numPr>
                <w:ilvl w:val="0"/>
                <w:numId w:val="7"/>
              </w:numPr>
              <w:tabs>
                <w:tab w:val="left" w:pos="246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Enfocándonos en las capacidades cualitativas de las personas.</w:t>
            </w:r>
          </w:p>
          <w:p w14:paraId="133B45EF" w14:textId="63F6B00C" w:rsidR="00397143" w:rsidRPr="008442EB" w:rsidRDefault="00397143" w:rsidP="008442EB">
            <w:pPr>
              <w:pStyle w:val="Textoindependiente"/>
              <w:tabs>
                <w:tab w:val="left" w:pos="246"/>
              </w:tabs>
              <w:jc w:val="left"/>
              <w:rPr>
                <w:rFonts w:cs="Arial"/>
                <w:b w:val="0"/>
                <w:sz w:val="20"/>
              </w:rPr>
            </w:pPr>
          </w:p>
          <w:p w14:paraId="5DCEC92D" w14:textId="2B3F59B6" w:rsidR="00BE4497" w:rsidRPr="008442EB" w:rsidRDefault="00397143" w:rsidP="00822553">
            <w:pPr>
              <w:pStyle w:val="Textoindependiente"/>
              <w:numPr>
                <w:ilvl w:val="0"/>
                <w:numId w:val="7"/>
              </w:numPr>
              <w:tabs>
                <w:tab w:val="left" w:pos="246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Desarrollando el talento de las habilidades cognitivas, m</w:t>
            </w:r>
            <w:r w:rsidR="00822553">
              <w:rPr>
                <w:rFonts w:cs="Arial"/>
                <w:b w:val="0"/>
                <w:sz w:val="20"/>
              </w:rPr>
              <w:t>eta</w:t>
            </w:r>
            <w:r w:rsidRPr="008442EB">
              <w:rPr>
                <w:rFonts w:cs="Arial"/>
                <w:b w:val="0"/>
                <w:sz w:val="20"/>
              </w:rPr>
              <w:t>cognitivas y físicas de los estudiantes separándolas por distintas áreas.</w:t>
            </w:r>
          </w:p>
        </w:tc>
        <w:tc>
          <w:tcPr>
            <w:tcW w:w="1945" w:type="dxa"/>
            <w:tcBorders>
              <w:top w:val="single" w:sz="6" w:space="0" w:color="FFFFFF" w:themeColor="background1"/>
            </w:tcBorders>
            <w:vAlign w:val="center"/>
          </w:tcPr>
          <w:p w14:paraId="6108AB32" w14:textId="77777777" w:rsidR="00BE4497" w:rsidRPr="008442EB" w:rsidRDefault="00BE4497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 xml:space="preserve"> </w:t>
            </w:r>
          </w:p>
          <w:p w14:paraId="249C93ED" w14:textId="61917832" w:rsidR="00BE4497" w:rsidRPr="008442EB" w:rsidRDefault="00397143" w:rsidP="008442EB">
            <w:pPr>
              <w:pStyle w:val="Textoindependiente"/>
              <w:numPr>
                <w:ilvl w:val="0"/>
                <w:numId w:val="9"/>
              </w:numPr>
              <w:tabs>
                <w:tab w:val="left" w:pos="540"/>
              </w:tabs>
              <w:ind w:left="111" w:hanging="111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Mantener un trato amable con el estudiante y padre de familia</w:t>
            </w:r>
            <w:r w:rsidR="008442EB">
              <w:rPr>
                <w:rFonts w:cs="Arial"/>
                <w:b w:val="0"/>
                <w:sz w:val="20"/>
              </w:rPr>
              <w:t>.</w:t>
            </w:r>
          </w:p>
          <w:p w14:paraId="368622F2" w14:textId="52F75C07" w:rsidR="00397143" w:rsidRPr="008442EB" w:rsidRDefault="00397143" w:rsidP="008442EB">
            <w:pPr>
              <w:pStyle w:val="Textoindependiente"/>
              <w:tabs>
                <w:tab w:val="left" w:pos="540"/>
              </w:tabs>
              <w:ind w:left="111" w:hanging="111"/>
              <w:jc w:val="left"/>
              <w:rPr>
                <w:rFonts w:cs="Arial"/>
                <w:b w:val="0"/>
                <w:sz w:val="20"/>
              </w:rPr>
            </w:pPr>
          </w:p>
          <w:p w14:paraId="769268A2" w14:textId="24BCEDC2" w:rsidR="00397143" w:rsidRPr="008442EB" w:rsidRDefault="00397143" w:rsidP="008442EB">
            <w:pPr>
              <w:pStyle w:val="Textoindependiente"/>
              <w:numPr>
                <w:ilvl w:val="0"/>
                <w:numId w:val="9"/>
              </w:numPr>
              <w:tabs>
                <w:tab w:val="left" w:pos="540"/>
              </w:tabs>
              <w:ind w:left="111" w:hanging="111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Servicio</w:t>
            </w:r>
            <w:r w:rsidR="00D10CB0" w:rsidRPr="008442EB">
              <w:rPr>
                <w:rFonts w:cs="Arial"/>
                <w:b w:val="0"/>
                <w:sz w:val="20"/>
              </w:rPr>
              <w:t xml:space="preserve"> </w:t>
            </w:r>
            <w:r w:rsidRPr="008442EB">
              <w:rPr>
                <w:rFonts w:cs="Arial"/>
                <w:b w:val="0"/>
                <w:sz w:val="20"/>
              </w:rPr>
              <w:t>eficiente y oportuno</w:t>
            </w:r>
            <w:r w:rsidR="008442EB">
              <w:rPr>
                <w:rFonts w:cs="Arial"/>
                <w:b w:val="0"/>
                <w:sz w:val="20"/>
              </w:rPr>
              <w:t>.</w:t>
            </w:r>
          </w:p>
          <w:p w14:paraId="4F75DFE1" w14:textId="781AAC7A" w:rsidR="00397143" w:rsidRPr="008442EB" w:rsidRDefault="00397143" w:rsidP="008442EB">
            <w:pPr>
              <w:pStyle w:val="Textoindependiente"/>
              <w:tabs>
                <w:tab w:val="left" w:pos="540"/>
              </w:tabs>
              <w:ind w:left="111" w:hanging="111"/>
              <w:jc w:val="left"/>
              <w:rPr>
                <w:rFonts w:cs="Arial"/>
                <w:b w:val="0"/>
                <w:sz w:val="20"/>
              </w:rPr>
            </w:pPr>
          </w:p>
          <w:p w14:paraId="6F1799F2" w14:textId="7EF9EBE9" w:rsidR="00BE4497" w:rsidRPr="008442EB" w:rsidRDefault="00397143" w:rsidP="008442EB">
            <w:pPr>
              <w:pStyle w:val="Textoindependiente"/>
              <w:numPr>
                <w:ilvl w:val="0"/>
                <w:numId w:val="9"/>
              </w:numPr>
              <w:tabs>
                <w:tab w:val="left" w:pos="540"/>
              </w:tabs>
              <w:ind w:left="111" w:hanging="111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Reuniones semanales con los padres de familia</w:t>
            </w:r>
            <w:r w:rsidR="008442EB">
              <w:rPr>
                <w:rFonts w:cs="Arial"/>
                <w:b w:val="0"/>
                <w:sz w:val="20"/>
              </w:rPr>
              <w:t>.</w:t>
            </w:r>
          </w:p>
          <w:p w14:paraId="7779BED0" w14:textId="77777777" w:rsidR="00BE4497" w:rsidRPr="008442EB" w:rsidRDefault="00BE4497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</w:tc>
        <w:tc>
          <w:tcPr>
            <w:tcW w:w="1960" w:type="dxa"/>
            <w:vMerge w:val="restart"/>
            <w:tcBorders>
              <w:top w:val="single" w:sz="6" w:space="0" w:color="FFFFFF" w:themeColor="background1"/>
            </w:tcBorders>
          </w:tcPr>
          <w:p w14:paraId="149A32F7" w14:textId="77777777" w:rsidR="00BE4497" w:rsidRPr="008442EB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 xml:space="preserve"> </w:t>
            </w:r>
          </w:p>
          <w:p w14:paraId="7AA1FBE1" w14:textId="77777777" w:rsidR="00BE4497" w:rsidRPr="008442EB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  <w:p w14:paraId="4BD7A36E" w14:textId="77777777" w:rsidR="00D10CB0" w:rsidRPr="008442EB" w:rsidRDefault="00D10CB0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  <w:p w14:paraId="2A513A94" w14:textId="77777777" w:rsidR="00D10CB0" w:rsidRPr="008442EB" w:rsidRDefault="00D10CB0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  <w:p w14:paraId="2146A392" w14:textId="77777777" w:rsidR="00D10CB0" w:rsidRPr="008442EB" w:rsidRDefault="00D10CB0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  <w:p w14:paraId="64BB038C" w14:textId="77777777" w:rsidR="00D10CB0" w:rsidRPr="008442EB" w:rsidRDefault="00D10CB0" w:rsidP="00D10CB0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  <w:p w14:paraId="3348D1E3" w14:textId="31B97328" w:rsidR="00BE4497" w:rsidRPr="008442EB" w:rsidRDefault="00397143" w:rsidP="00822553">
            <w:pPr>
              <w:pStyle w:val="Textoindependiente"/>
              <w:numPr>
                <w:ilvl w:val="0"/>
                <w:numId w:val="9"/>
              </w:numPr>
              <w:tabs>
                <w:tab w:val="left" w:pos="179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Estudiantes que se</w:t>
            </w:r>
            <w:r w:rsidR="00822553">
              <w:rPr>
                <w:rFonts w:cs="Arial"/>
                <w:b w:val="0"/>
                <w:sz w:val="20"/>
              </w:rPr>
              <w:t xml:space="preserve"> </w:t>
            </w:r>
            <w:r w:rsidRPr="008442EB">
              <w:rPr>
                <w:rFonts w:cs="Arial"/>
                <w:b w:val="0"/>
                <w:sz w:val="20"/>
              </w:rPr>
              <w:t>encuentren en el</w:t>
            </w:r>
            <w:r w:rsidR="00822553">
              <w:rPr>
                <w:rFonts w:cs="Arial"/>
                <w:b w:val="0"/>
                <w:sz w:val="20"/>
              </w:rPr>
              <w:t xml:space="preserve"> </w:t>
            </w:r>
            <w:r w:rsidRPr="008442EB">
              <w:rPr>
                <w:rFonts w:cs="Arial"/>
                <w:b w:val="0"/>
                <w:sz w:val="20"/>
              </w:rPr>
              <w:t>distrito de Villa María del Triunfo.</w:t>
            </w:r>
          </w:p>
          <w:p w14:paraId="0BA8C1B7" w14:textId="3EB070AF" w:rsidR="00BE4497" w:rsidRPr="008442EB" w:rsidRDefault="00BE4497" w:rsidP="00D10CB0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  <w:p w14:paraId="5ED886CA" w14:textId="7AF54052" w:rsidR="00BE4497" w:rsidRPr="008442EB" w:rsidRDefault="00397143" w:rsidP="00822553">
            <w:pPr>
              <w:pStyle w:val="Textoindependiente"/>
              <w:numPr>
                <w:ilvl w:val="0"/>
                <w:numId w:val="10"/>
              </w:numPr>
              <w:tabs>
                <w:tab w:val="left" w:pos="179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Dirig</w:t>
            </w:r>
            <w:r w:rsidR="00D10CB0" w:rsidRPr="008442EB">
              <w:rPr>
                <w:rFonts w:cs="Arial"/>
                <w:b w:val="0"/>
                <w:sz w:val="20"/>
              </w:rPr>
              <w:t>id</w:t>
            </w:r>
            <w:r w:rsidRPr="008442EB">
              <w:rPr>
                <w:rFonts w:cs="Arial"/>
                <w:b w:val="0"/>
                <w:sz w:val="20"/>
              </w:rPr>
              <w:t>o a niños y adolescentes de 3 a 16 años que cursen los niveles de inicial, primaria y secundaria</w:t>
            </w:r>
          </w:p>
          <w:p w14:paraId="33B7DB29" w14:textId="77777777" w:rsidR="00BE4497" w:rsidRPr="008442EB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  <w:p w14:paraId="2F5F7D53" w14:textId="77777777" w:rsidR="00BE4497" w:rsidRPr="008442EB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</w:tc>
      </w:tr>
      <w:tr w:rsidR="008442EB" w:rsidRPr="00917D59" w14:paraId="0A5C9269" w14:textId="77777777" w:rsidTr="00971D77">
        <w:trPr>
          <w:trHeight w:val="235"/>
        </w:trPr>
        <w:tc>
          <w:tcPr>
            <w:tcW w:w="1752" w:type="dxa"/>
            <w:vMerge/>
            <w:vAlign w:val="center"/>
          </w:tcPr>
          <w:p w14:paraId="28860B6E" w14:textId="77777777" w:rsidR="00BE4497" w:rsidRPr="008442EB" w:rsidRDefault="00BE4497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</w:tc>
        <w:tc>
          <w:tcPr>
            <w:tcW w:w="2238" w:type="dxa"/>
            <w:shd w:val="clear" w:color="auto" w:fill="000000" w:themeFill="text1"/>
            <w:vAlign w:val="center"/>
          </w:tcPr>
          <w:p w14:paraId="39714404" w14:textId="77777777" w:rsidR="00BE4497" w:rsidRPr="008442EB" w:rsidRDefault="00BE4497" w:rsidP="00971D77">
            <w:pPr>
              <w:pStyle w:val="Textoindependiente"/>
              <w:tabs>
                <w:tab w:val="left" w:pos="540"/>
              </w:tabs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7.- Recursos Clave</w:t>
            </w:r>
          </w:p>
        </w:tc>
        <w:tc>
          <w:tcPr>
            <w:tcW w:w="1965" w:type="dxa"/>
            <w:vMerge/>
            <w:vAlign w:val="center"/>
          </w:tcPr>
          <w:p w14:paraId="494B2B1D" w14:textId="77777777" w:rsidR="00BE4497" w:rsidRPr="008442EB" w:rsidRDefault="00BE4497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</w:tc>
        <w:tc>
          <w:tcPr>
            <w:tcW w:w="1945" w:type="dxa"/>
            <w:shd w:val="clear" w:color="auto" w:fill="000000" w:themeFill="text1"/>
            <w:vAlign w:val="center"/>
          </w:tcPr>
          <w:p w14:paraId="63C1D352" w14:textId="77777777" w:rsidR="00BE4497" w:rsidRPr="008442EB" w:rsidRDefault="00BE4497" w:rsidP="00971D77">
            <w:pPr>
              <w:pStyle w:val="Textoindependiente"/>
              <w:tabs>
                <w:tab w:val="left" w:pos="540"/>
              </w:tabs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3.- Canales</w:t>
            </w:r>
          </w:p>
        </w:tc>
        <w:tc>
          <w:tcPr>
            <w:tcW w:w="1960" w:type="dxa"/>
            <w:vMerge/>
          </w:tcPr>
          <w:p w14:paraId="1DD4DE30" w14:textId="77777777" w:rsidR="00BE4497" w:rsidRPr="008442EB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</w:tc>
      </w:tr>
      <w:tr w:rsidR="00822553" w:rsidRPr="00917D59" w14:paraId="2BA74720" w14:textId="77777777" w:rsidTr="000B6BDE">
        <w:trPr>
          <w:trHeight w:val="1974"/>
        </w:trPr>
        <w:tc>
          <w:tcPr>
            <w:tcW w:w="1752" w:type="dxa"/>
            <w:vMerge/>
            <w:vAlign w:val="center"/>
          </w:tcPr>
          <w:p w14:paraId="1C6977C0" w14:textId="77777777" w:rsidR="00BE4497" w:rsidRPr="008442EB" w:rsidRDefault="00BE4497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</w:tc>
        <w:tc>
          <w:tcPr>
            <w:tcW w:w="2238" w:type="dxa"/>
            <w:vAlign w:val="center"/>
          </w:tcPr>
          <w:p w14:paraId="1523BDAB" w14:textId="67DFE2A0" w:rsidR="00BE4497" w:rsidRPr="008442EB" w:rsidRDefault="00397143" w:rsidP="00E22DE4">
            <w:pPr>
              <w:pStyle w:val="Textoindependiente"/>
              <w:numPr>
                <w:ilvl w:val="0"/>
                <w:numId w:val="10"/>
              </w:numPr>
              <w:tabs>
                <w:tab w:val="left" w:pos="145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Docentes enfocados a la gestión educativa.</w:t>
            </w:r>
          </w:p>
          <w:p w14:paraId="20575D78" w14:textId="4930542F" w:rsidR="00397143" w:rsidRPr="008442EB" w:rsidRDefault="00452D84" w:rsidP="00E22DE4">
            <w:pPr>
              <w:pStyle w:val="Textoindependiente"/>
              <w:numPr>
                <w:ilvl w:val="0"/>
                <w:numId w:val="10"/>
              </w:numPr>
              <w:tabs>
                <w:tab w:val="left" w:pos="145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 xml:space="preserve">Metodología </w:t>
            </w:r>
            <w:r>
              <w:rPr>
                <w:rFonts w:cs="Arial"/>
                <w:b w:val="0"/>
                <w:sz w:val="20"/>
              </w:rPr>
              <w:t>educativa</w:t>
            </w:r>
            <w:r w:rsidR="00E82F24" w:rsidRPr="00E82F24">
              <w:rPr>
                <w:rFonts w:cs="Arial"/>
                <w:b w:val="0"/>
                <w:sz w:val="20"/>
              </w:rPr>
              <w:t xml:space="preserve"> </w:t>
            </w:r>
            <w:r w:rsidR="00397143" w:rsidRPr="008442EB">
              <w:rPr>
                <w:rFonts w:cs="Arial"/>
                <w:b w:val="0"/>
                <w:sz w:val="20"/>
              </w:rPr>
              <w:t>moderna.</w:t>
            </w:r>
          </w:p>
          <w:p w14:paraId="2132FDAA" w14:textId="4D67A240" w:rsidR="00397143" w:rsidRPr="008442EB" w:rsidRDefault="00397143" w:rsidP="00E22DE4">
            <w:pPr>
              <w:pStyle w:val="Textoindependiente"/>
              <w:numPr>
                <w:ilvl w:val="0"/>
                <w:numId w:val="10"/>
              </w:numPr>
              <w:tabs>
                <w:tab w:val="left" w:pos="145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Infraestructura moderna</w:t>
            </w:r>
          </w:p>
          <w:p w14:paraId="1767C88C" w14:textId="0DE16B0D" w:rsidR="00BE4497" w:rsidRPr="008442EB" w:rsidRDefault="00397143" w:rsidP="00E22DE4">
            <w:pPr>
              <w:pStyle w:val="Textoindependiente"/>
              <w:numPr>
                <w:ilvl w:val="0"/>
                <w:numId w:val="10"/>
              </w:numPr>
              <w:tabs>
                <w:tab w:val="left" w:pos="145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Tecnología de punta</w:t>
            </w:r>
          </w:p>
        </w:tc>
        <w:tc>
          <w:tcPr>
            <w:tcW w:w="1965" w:type="dxa"/>
            <w:vMerge/>
            <w:vAlign w:val="center"/>
          </w:tcPr>
          <w:p w14:paraId="038554EA" w14:textId="77777777" w:rsidR="00BE4497" w:rsidRPr="008442EB" w:rsidRDefault="00BE4497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D17555F" w14:textId="47611AEE" w:rsidR="00BE4497" w:rsidRPr="008442EB" w:rsidRDefault="00397143" w:rsidP="008442EB">
            <w:pPr>
              <w:pStyle w:val="Textoindependiente"/>
              <w:numPr>
                <w:ilvl w:val="0"/>
                <w:numId w:val="8"/>
              </w:numPr>
              <w:tabs>
                <w:tab w:val="left" w:pos="540"/>
              </w:tabs>
              <w:ind w:left="232" w:hanging="232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Redes sociales</w:t>
            </w:r>
          </w:p>
          <w:p w14:paraId="735302BC" w14:textId="66423413" w:rsidR="00397143" w:rsidRPr="008442EB" w:rsidRDefault="00397143" w:rsidP="008442EB">
            <w:pPr>
              <w:pStyle w:val="Textoindependiente"/>
              <w:numPr>
                <w:ilvl w:val="0"/>
                <w:numId w:val="8"/>
              </w:numPr>
              <w:tabs>
                <w:tab w:val="left" w:pos="540"/>
              </w:tabs>
              <w:ind w:left="232" w:hanging="232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Página web</w:t>
            </w:r>
          </w:p>
          <w:p w14:paraId="1C0E254B" w14:textId="14D4A6DB" w:rsidR="00397143" w:rsidRPr="008442EB" w:rsidRDefault="00397143" w:rsidP="008442EB">
            <w:pPr>
              <w:pStyle w:val="Textoindependiente"/>
              <w:numPr>
                <w:ilvl w:val="0"/>
                <w:numId w:val="8"/>
              </w:numPr>
              <w:tabs>
                <w:tab w:val="left" w:pos="540"/>
              </w:tabs>
              <w:ind w:left="232" w:hanging="232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Volantes</w:t>
            </w:r>
          </w:p>
          <w:p w14:paraId="3D11CCE4" w14:textId="1D427DF9" w:rsidR="00397143" w:rsidRPr="008442EB" w:rsidRDefault="00397143" w:rsidP="00822553">
            <w:pPr>
              <w:pStyle w:val="Textoindependiente"/>
              <w:numPr>
                <w:ilvl w:val="0"/>
                <w:numId w:val="8"/>
              </w:numPr>
              <w:tabs>
                <w:tab w:val="left" w:pos="253"/>
              </w:tabs>
              <w:ind w:left="0" w:firstLine="0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Videos promocionales</w:t>
            </w:r>
          </w:p>
          <w:p w14:paraId="3013F345" w14:textId="66A0529F" w:rsidR="00BE4497" w:rsidRPr="008442EB" w:rsidRDefault="00397143" w:rsidP="00822553">
            <w:pPr>
              <w:pStyle w:val="Textoindependiente"/>
              <w:numPr>
                <w:ilvl w:val="0"/>
                <w:numId w:val="8"/>
              </w:numPr>
              <w:tabs>
                <w:tab w:val="left" w:pos="253"/>
              </w:tabs>
              <w:ind w:left="0" w:firstLine="0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Visita</w:t>
            </w:r>
            <w:r w:rsidR="008442EB">
              <w:rPr>
                <w:rFonts w:cs="Arial"/>
                <w:b w:val="0"/>
                <w:sz w:val="20"/>
              </w:rPr>
              <w:t xml:space="preserve"> </w:t>
            </w:r>
            <w:r w:rsidRPr="008442EB">
              <w:rPr>
                <w:rFonts w:cs="Arial"/>
                <w:b w:val="0"/>
                <w:sz w:val="20"/>
              </w:rPr>
              <w:t>presencial en la propia institución</w:t>
            </w:r>
          </w:p>
        </w:tc>
        <w:tc>
          <w:tcPr>
            <w:tcW w:w="1960" w:type="dxa"/>
            <w:vMerge/>
          </w:tcPr>
          <w:p w14:paraId="08687D9B" w14:textId="77777777" w:rsidR="00BE4497" w:rsidRPr="008442EB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</w:tc>
      </w:tr>
      <w:tr w:rsidR="00BE4497" w:rsidRPr="00917D59" w14:paraId="2E9C7B26" w14:textId="77777777" w:rsidTr="00971D77">
        <w:trPr>
          <w:trHeight w:val="221"/>
        </w:trPr>
        <w:tc>
          <w:tcPr>
            <w:tcW w:w="5957" w:type="dxa"/>
            <w:gridSpan w:val="3"/>
            <w:shd w:val="clear" w:color="auto" w:fill="000000" w:themeFill="text1"/>
            <w:vAlign w:val="center"/>
          </w:tcPr>
          <w:p w14:paraId="4B6069B8" w14:textId="77777777" w:rsidR="00BE4497" w:rsidRPr="008442EB" w:rsidRDefault="00BE4497" w:rsidP="00971D77">
            <w:pPr>
              <w:pStyle w:val="Textoindependiente"/>
              <w:tabs>
                <w:tab w:val="left" w:pos="540"/>
              </w:tabs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9.- Estructura de Costes</w:t>
            </w:r>
          </w:p>
        </w:tc>
        <w:tc>
          <w:tcPr>
            <w:tcW w:w="3906" w:type="dxa"/>
            <w:gridSpan w:val="2"/>
            <w:shd w:val="clear" w:color="auto" w:fill="000000" w:themeFill="text1"/>
            <w:vAlign w:val="center"/>
          </w:tcPr>
          <w:p w14:paraId="4CC4A28B" w14:textId="77777777" w:rsidR="00BE4497" w:rsidRPr="008442EB" w:rsidRDefault="00BE4497" w:rsidP="00971D77">
            <w:pPr>
              <w:pStyle w:val="Textoindependiente"/>
              <w:tabs>
                <w:tab w:val="left" w:pos="540"/>
              </w:tabs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5.- Fuentes de Ingresos</w:t>
            </w:r>
          </w:p>
        </w:tc>
      </w:tr>
      <w:tr w:rsidR="00BE4497" w:rsidRPr="00917D59" w14:paraId="492BA204" w14:textId="77777777" w:rsidTr="000B6BDE">
        <w:trPr>
          <w:trHeight w:val="2133"/>
        </w:trPr>
        <w:tc>
          <w:tcPr>
            <w:tcW w:w="5957" w:type="dxa"/>
            <w:gridSpan w:val="3"/>
            <w:vAlign w:val="center"/>
          </w:tcPr>
          <w:p w14:paraId="442D33AD" w14:textId="18E3989C" w:rsidR="00BE4497" w:rsidRPr="008442EB" w:rsidRDefault="00397143" w:rsidP="008442EB">
            <w:pPr>
              <w:pStyle w:val="Textoindependiente"/>
              <w:numPr>
                <w:ilvl w:val="0"/>
                <w:numId w:val="6"/>
              </w:numPr>
              <w:tabs>
                <w:tab w:val="left" w:pos="360"/>
              </w:tabs>
              <w:ind w:left="604" w:hanging="244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Pago de planilla a docentes y administrativos</w:t>
            </w:r>
            <w:r w:rsidR="000F214C" w:rsidRPr="008442EB">
              <w:rPr>
                <w:rFonts w:cs="Arial"/>
                <w:b w:val="0"/>
                <w:sz w:val="20"/>
              </w:rPr>
              <w:t>.</w:t>
            </w:r>
          </w:p>
          <w:p w14:paraId="40405290" w14:textId="62C3CED9" w:rsidR="00397143" w:rsidRPr="008442EB" w:rsidRDefault="00397143" w:rsidP="008442EB">
            <w:pPr>
              <w:pStyle w:val="Textoindependiente"/>
              <w:numPr>
                <w:ilvl w:val="0"/>
                <w:numId w:val="6"/>
              </w:numPr>
              <w:tabs>
                <w:tab w:val="left" w:pos="360"/>
              </w:tabs>
              <w:ind w:left="604" w:hanging="244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Reparación de</w:t>
            </w:r>
            <w:r w:rsidR="00CD65D1" w:rsidRPr="008442EB">
              <w:rPr>
                <w:rFonts w:cs="Arial"/>
                <w:b w:val="0"/>
                <w:sz w:val="20"/>
              </w:rPr>
              <w:t xml:space="preserve"> la</w:t>
            </w:r>
            <w:r w:rsidRPr="008442EB">
              <w:rPr>
                <w:rFonts w:cs="Arial"/>
                <w:b w:val="0"/>
                <w:sz w:val="20"/>
              </w:rPr>
              <w:t xml:space="preserve"> infraestructura por el paso del tiempo</w:t>
            </w:r>
            <w:r w:rsidR="00114808" w:rsidRPr="008442EB">
              <w:rPr>
                <w:rFonts w:cs="Arial"/>
                <w:b w:val="0"/>
                <w:sz w:val="20"/>
              </w:rPr>
              <w:t xml:space="preserve"> (mantenimiento).</w:t>
            </w:r>
          </w:p>
          <w:p w14:paraId="33718FF8" w14:textId="1575A00E" w:rsidR="00397143" w:rsidRPr="008442EB" w:rsidRDefault="00397143" w:rsidP="008442EB">
            <w:pPr>
              <w:pStyle w:val="Textoindependiente"/>
              <w:numPr>
                <w:ilvl w:val="0"/>
                <w:numId w:val="6"/>
              </w:numPr>
              <w:tabs>
                <w:tab w:val="left" w:pos="360"/>
              </w:tabs>
              <w:ind w:left="604" w:hanging="244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 xml:space="preserve">Equipamiento </w:t>
            </w:r>
            <w:r w:rsidR="00637390" w:rsidRPr="008442EB">
              <w:rPr>
                <w:rFonts w:cs="Arial"/>
                <w:b w:val="0"/>
                <w:sz w:val="20"/>
              </w:rPr>
              <w:t>y mejoras</w:t>
            </w:r>
            <w:r w:rsidR="00114808" w:rsidRPr="008442EB">
              <w:rPr>
                <w:rFonts w:cs="Arial"/>
                <w:b w:val="0"/>
                <w:sz w:val="20"/>
              </w:rPr>
              <w:t xml:space="preserve"> (depreciación)</w:t>
            </w:r>
            <w:r w:rsidR="00637390" w:rsidRPr="008442EB">
              <w:rPr>
                <w:rFonts w:cs="Arial"/>
                <w:b w:val="0"/>
                <w:sz w:val="20"/>
              </w:rPr>
              <w:t xml:space="preserve"> </w:t>
            </w:r>
            <w:r w:rsidR="00114808" w:rsidRPr="008442EB">
              <w:rPr>
                <w:rFonts w:cs="Arial"/>
                <w:b w:val="0"/>
                <w:sz w:val="20"/>
              </w:rPr>
              <w:t>en las</w:t>
            </w:r>
            <w:r w:rsidRPr="008442EB">
              <w:rPr>
                <w:rFonts w:cs="Arial"/>
                <w:b w:val="0"/>
                <w:sz w:val="20"/>
              </w:rPr>
              <w:t xml:space="preserve"> aulas y laboratorios</w:t>
            </w:r>
            <w:r w:rsidR="00114808" w:rsidRPr="008442EB">
              <w:rPr>
                <w:rFonts w:cs="Arial"/>
                <w:b w:val="0"/>
                <w:sz w:val="20"/>
              </w:rPr>
              <w:t>.</w:t>
            </w:r>
          </w:p>
          <w:p w14:paraId="70D39B1D" w14:textId="5A5699C7" w:rsidR="00397143" w:rsidRPr="008442EB" w:rsidRDefault="001551EF" w:rsidP="008442EB">
            <w:pPr>
              <w:pStyle w:val="Textoindependiente"/>
              <w:numPr>
                <w:ilvl w:val="0"/>
                <w:numId w:val="6"/>
              </w:numPr>
              <w:tabs>
                <w:tab w:val="left" w:pos="360"/>
              </w:tabs>
              <w:ind w:left="604" w:hanging="244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Pagos de s</w:t>
            </w:r>
            <w:r w:rsidR="00397143" w:rsidRPr="008442EB">
              <w:rPr>
                <w:rFonts w:cs="Arial"/>
                <w:b w:val="0"/>
                <w:sz w:val="20"/>
              </w:rPr>
              <w:t>ervicios de luz, agua e internet</w:t>
            </w:r>
            <w:r w:rsidR="000F214C" w:rsidRPr="008442EB">
              <w:rPr>
                <w:rFonts w:cs="Arial"/>
                <w:b w:val="0"/>
                <w:sz w:val="20"/>
              </w:rPr>
              <w:t>.</w:t>
            </w:r>
          </w:p>
          <w:p w14:paraId="328B5517" w14:textId="0EB81461" w:rsidR="00BE4497" w:rsidRPr="008442EB" w:rsidRDefault="009B62E2" w:rsidP="008442EB">
            <w:pPr>
              <w:pStyle w:val="Textoindependiente"/>
              <w:numPr>
                <w:ilvl w:val="0"/>
                <w:numId w:val="6"/>
              </w:numPr>
              <w:tabs>
                <w:tab w:val="left" w:pos="360"/>
              </w:tabs>
              <w:ind w:left="604" w:hanging="244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Compra de m</w:t>
            </w:r>
            <w:r w:rsidR="00397143" w:rsidRPr="008442EB">
              <w:rPr>
                <w:rFonts w:cs="Arial"/>
                <w:b w:val="0"/>
                <w:sz w:val="20"/>
              </w:rPr>
              <w:t>ateriales educativos</w:t>
            </w:r>
            <w:r w:rsidR="000F214C" w:rsidRPr="008442EB">
              <w:rPr>
                <w:rFonts w:cs="Arial"/>
                <w:b w:val="0"/>
                <w:sz w:val="20"/>
              </w:rPr>
              <w:t>.</w:t>
            </w:r>
          </w:p>
        </w:tc>
        <w:tc>
          <w:tcPr>
            <w:tcW w:w="3906" w:type="dxa"/>
            <w:gridSpan w:val="2"/>
            <w:vAlign w:val="center"/>
          </w:tcPr>
          <w:p w14:paraId="264C1D76" w14:textId="6CA61F6C" w:rsidR="00BE4497" w:rsidRPr="008442EB" w:rsidRDefault="00397143" w:rsidP="008442EB">
            <w:pPr>
              <w:pStyle w:val="Textoindependiente"/>
              <w:numPr>
                <w:ilvl w:val="0"/>
                <w:numId w:val="5"/>
              </w:numPr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Pago de pensiones y matricula</w:t>
            </w:r>
            <w:r w:rsidR="0037726E" w:rsidRPr="008442EB">
              <w:rPr>
                <w:rFonts w:cs="Arial"/>
                <w:b w:val="0"/>
                <w:sz w:val="20"/>
              </w:rPr>
              <w:t>s</w:t>
            </w:r>
            <w:r w:rsidR="0003554F" w:rsidRPr="008442EB">
              <w:rPr>
                <w:rFonts w:cs="Arial"/>
                <w:b w:val="0"/>
                <w:sz w:val="20"/>
              </w:rPr>
              <w:t>.</w:t>
            </w:r>
          </w:p>
          <w:p w14:paraId="0A03A708" w14:textId="5D3F8D3A" w:rsidR="00932BF8" w:rsidRPr="008442EB" w:rsidRDefault="00397143" w:rsidP="00822553">
            <w:pPr>
              <w:pStyle w:val="Textoindependiente"/>
              <w:numPr>
                <w:ilvl w:val="0"/>
                <w:numId w:val="5"/>
              </w:numPr>
              <w:tabs>
                <w:tab w:val="left" w:pos="537"/>
              </w:tabs>
              <w:ind w:left="395" w:hanging="35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Ingreso por recursos externos</w:t>
            </w:r>
            <w:r w:rsidR="0003554F" w:rsidRPr="008442EB">
              <w:rPr>
                <w:rFonts w:cs="Arial"/>
                <w:b w:val="0"/>
                <w:sz w:val="20"/>
              </w:rPr>
              <w:t xml:space="preserve"> </w:t>
            </w:r>
            <w:r w:rsidR="0037726E" w:rsidRPr="008442EB">
              <w:rPr>
                <w:rFonts w:cs="Arial"/>
                <w:b w:val="0"/>
                <w:sz w:val="20"/>
              </w:rPr>
              <w:t>(quiosco, uniformes escolares y talleres de verano).</w:t>
            </w:r>
          </w:p>
        </w:tc>
      </w:tr>
    </w:tbl>
    <w:p w14:paraId="2AFB4A02" w14:textId="61AF1FC3" w:rsidR="00B10FFD" w:rsidRDefault="00B10FFD" w:rsidP="00B10FFD">
      <w:pPr>
        <w:pStyle w:val="Ttulo2"/>
        <w:numPr>
          <w:ilvl w:val="0"/>
          <w:numId w:val="0"/>
        </w:numPr>
        <w:ind w:left="1134"/>
        <w:rPr>
          <w:rFonts w:ascii="Muller Bold" w:hAnsi="Muller Bold" w:cs="Tahoma"/>
          <w:bCs/>
          <w:sz w:val="20"/>
        </w:rPr>
      </w:pPr>
      <w:bookmarkStart w:id="25" w:name="_Toc78018285"/>
    </w:p>
    <w:p w14:paraId="16625C33" w14:textId="5677DAA1" w:rsidR="00B10FFD" w:rsidRDefault="00B10FFD" w:rsidP="00B10FFD"/>
    <w:p w14:paraId="4F0B44FA" w14:textId="7E6219A3" w:rsidR="00B10FFD" w:rsidRDefault="00B10FFD" w:rsidP="00B10FFD"/>
    <w:p w14:paraId="147E74DC" w14:textId="5255CC1A" w:rsidR="00B10FFD" w:rsidRDefault="00B10FFD" w:rsidP="00B10FFD"/>
    <w:p w14:paraId="4083D36B" w14:textId="1C527EC6" w:rsidR="00B10FFD" w:rsidRDefault="00B10FFD" w:rsidP="00B10FFD"/>
    <w:p w14:paraId="23D62FAC" w14:textId="6AEFA6BC" w:rsidR="00B10FFD" w:rsidRDefault="00B10FFD" w:rsidP="00B10FFD"/>
    <w:p w14:paraId="06DC5E8E" w14:textId="4F24228F" w:rsidR="00B10FFD" w:rsidRDefault="00B10FFD" w:rsidP="00B10FFD"/>
    <w:p w14:paraId="384EB1E6" w14:textId="3E0B9840" w:rsidR="00B10FFD" w:rsidRDefault="00B10FFD" w:rsidP="00B10FFD"/>
    <w:p w14:paraId="5DDCA4F7" w14:textId="74B19023" w:rsidR="00B10FFD" w:rsidRDefault="00B10FFD" w:rsidP="00B10FFD"/>
    <w:p w14:paraId="5AF38AF2" w14:textId="4C26460C" w:rsidR="00B10FFD" w:rsidRDefault="00B10FFD" w:rsidP="00B10FFD"/>
    <w:p w14:paraId="735A15EB" w14:textId="6207D739" w:rsidR="00B10FFD" w:rsidRDefault="00B10FFD" w:rsidP="00B10FFD"/>
    <w:p w14:paraId="61D8937A" w14:textId="4C9E8D21" w:rsidR="00B10FFD" w:rsidRDefault="00B10FFD" w:rsidP="00B10FFD"/>
    <w:p w14:paraId="799914B5" w14:textId="00BC6F46" w:rsidR="00B10FFD" w:rsidRDefault="00B10FFD" w:rsidP="00B10FFD"/>
    <w:p w14:paraId="58058C4C" w14:textId="67E41E78" w:rsidR="00B10FFD" w:rsidRDefault="00B10FFD" w:rsidP="00B10FFD"/>
    <w:p w14:paraId="3571C540" w14:textId="68A8F20D" w:rsidR="00B10FFD" w:rsidRDefault="00B10FFD" w:rsidP="00B10FFD"/>
    <w:p w14:paraId="345AD9B4" w14:textId="1C5EA755" w:rsidR="00B10FFD" w:rsidRDefault="00B10FFD" w:rsidP="00B10FFD"/>
    <w:p w14:paraId="764632A8" w14:textId="7E123B82" w:rsidR="00B10FFD" w:rsidRDefault="00B10FFD" w:rsidP="00B10FFD"/>
    <w:tbl>
      <w:tblPr>
        <w:tblStyle w:val="Tablaprofesional"/>
        <w:tblW w:w="9276" w:type="dxa"/>
        <w:tblLook w:val="04A0" w:firstRow="1" w:lastRow="0" w:firstColumn="1" w:lastColumn="0" w:noHBand="0" w:noVBand="1"/>
      </w:tblPr>
      <w:tblGrid>
        <w:gridCol w:w="1647"/>
        <w:gridCol w:w="2104"/>
        <w:gridCol w:w="2115"/>
        <w:gridCol w:w="1565"/>
        <w:gridCol w:w="1845"/>
      </w:tblGrid>
      <w:tr w:rsidR="00B10FFD" w:rsidRPr="008442EB" w14:paraId="38DCA44C" w14:textId="77777777" w:rsidTr="001C7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tcW w:w="1647" w:type="dxa"/>
            <w:tcBorders>
              <w:top w:val="single" w:sz="6" w:space="0" w:color="FFFFFF" w:themeColor="background1"/>
              <w:left w:val="nil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F0901C4" w14:textId="60DDC6F1" w:rsidR="00B10FFD" w:rsidRPr="008442EB" w:rsidRDefault="00A45ADC" w:rsidP="00FD0E99">
            <w:pPr>
              <w:pStyle w:val="Textoindependiente"/>
              <w:tabs>
                <w:tab w:val="left" w:pos="54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B10FFD" w:rsidRPr="008442EB">
              <w:rPr>
                <w:rFonts w:cs="Arial"/>
                <w:sz w:val="20"/>
              </w:rPr>
              <w:t xml:space="preserve">.- </w:t>
            </w:r>
            <w:r w:rsidR="00B10FFD">
              <w:rPr>
                <w:rFonts w:cs="Arial"/>
                <w:sz w:val="20"/>
              </w:rPr>
              <w:t>Problema</w:t>
            </w:r>
          </w:p>
        </w:tc>
        <w:tc>
          <w:tcPr>
            <w:tcW w:w="21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1795A9D3" w14:textId="0A255BC0" w:rsidR="00B10FFD" w:rsidRPr="008442EB" w:rsidRDefault="00B10FFD" w:rsidP="00FD0E99">
            <w:pPr>
              <w:pStyle w:val="Textoindependiente"/>
              <w:tabs>
                <w:tab w:val="left" w:pos="54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  <w:r w:rsidRPr="008442EB">
              <w:rPr>
                <w:rFonts w:cs="Arial"/>
                <w:sz w:val="20"/>
              </w:rPr>
              <w:t xml:space="preserve">.- </w:t>
            </w:r>
            <w:r>
              <w:rPr>
                <w:rFonts w:cs="Arial"/>
                <w:sz w:val="20"/>
              </w:rPr>
              <w:t>Solución</w:t>
            </w:r>
          </w:p>
        </w:tc>
        <w:tc>
          <w:tcPr>
            <w:tcW w:w="211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3A0D399" w14:textId="5AA8A7AE" w:rsidR="00B10FFD" w:rsidRPr="008442EB" w:rsidRDefault="00B10FFD" w:rsidP="00FD0E99">
            <w:pPr>
              <w:pStyle w:val="Textoindependiente"/>
              <w:tabs>
                <w:tab w:val="left" w:pos="54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  <w:r w:rsidRPr="008442EB">
              <w:rPr>
                <w:rFonts w:cs="Arial"/>
                <w:sz w:val="20"/>
              </w:rPr>
              <w:t>.- Propuestas de Valor</w:t>
            </w:r>
          </w:p>
        </w:tc>
        <w:tc>
          <w:tcPr>
            <w:tcW w:w="156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2BE28D85" w14:textId="6A1AFD43" w:rsidR="00B10FFD" w:rsidRPr="008442EB" w:rsidRDefault="00B10FFD" w:rsidP="00FD0E99">
            <w:pPr>
              <w:pStyle w:val="Textoindependiente"/>
              <w:tabs>
                <w:tab w:val="left" w:pos="54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</w:t>
            </w:r>
            <w:r w:rsidRPr="008442EB">
              <w:rPr>
                <w:rFonts w:cs="Arial"/>
                <w:sz w:val="20"/>
              </w:rPr>
              <w:t>.- Relación con Clientes</w:t>
            </w:r>
          </w:p>
        </w:tc>
        <w:tc>
          <w:tcPr>
            <w:tcW w:w="184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  <w:vAlign w:val="center"/>
          </w:tcPr>
          <w:p w14:paraId="2D5BE13D" w14:textId="77777777" w:rsidR="00B10FFD" w:rsidRPr="008442EB" w:rsidRDefault="00B10FFD" w:rsidP="00FD0E99">
            <w:pPr>
              <w:pStyle w:val="Textoindependiente"/>
              <w:tabs>
                <w:tab w:val="left" w:pos="540"/>
              </w:tabs>
              <w:rPr>
                <w:rFonts w:cs="Arial"/>
                <w:sz w:val="20"/>
              </w:rPr>
            </w:pPr>
            <w:r w:rsidRPr="008442EB">
              <w:rPr>
                <w:rFonts w:cs="Arial"/>
                <w:sz w:val="20"/>
              </w:rPr>
              <w:t>1.- Segmentos de Mercado</w:t>
            </w:r>
          </w:p>
        </w:tc>
      </w:tr>
      <w:tr w:rsidR="00B10FFD" w:rsidRPr="008442EB" w14:paraId="321E2E57" w14:textId="77777777" w:rsidTr="001C78B0">
        <w:trPr>
          <w:trHeight w:val="4051"/>
        </w:trPr>
        <w:tc>
          <w:tcPr>
            <w:tcW w:w="1647" w:type="dxa"/>
            <w:vMerge w:val="restart"/>
            <w:tcBorders>
              <w:top w:val="single" w:sz="6" w:space="0" w:color="FFFFFF" w:themeColor="background1"/>
            </w:tcBorders>
            <w:vAlign w:val="center"/>
          </w:tcPr>
          <w:p w14:paraId="2E8838EA" w14:textId="7BC238A5" w:rsidR="00B10FFD" w:rsidRPr="008442EB" w:rsidRDefault="00B10FFD" w:rsidP="00B10FFD">
            <w:pPr>
              <w:pStyle w:val="Textoindependiente"/>
              <w:tabs>
                <w:tab w:val="left" w:pos="179"/>
              </w:tabs>
              <w:jc w:val="left"/>
              <w:rPr>
                <w:rFonts w:cs="Arial"/>
                <w:b w:val="0"/>
                <w:sz w:val="20"/>
              </w:rPr>
            </w:pPr>
            <w:r w:rsidRPr="00B10FFD">
              <w:rPr>
                <w:rFonts w:cs="Arial"/>
                <w:b w:val="0"/>
                <w:sz w:val="20"/>
              </w:rPr>
              <w:t>Carecen de un Sistema de Información que mejore los procesos de gestión en lo administrativo y académico, debido a esto las actividades y procesos son llevados de forma manual. Provocando pérdida de tiempo e inseguridad en la fiabilidad de la información.</w:t>
            </w:r>
          </w:p>
        </w:tc>
        <w:tc>
          <w:tcPr>
            <w:tcW w:w="2104" w:type="dxa"/>
            <w:tcBorders>
              <w:top w:val="single" w:sz="6" w:space="0" w:color="FFFFFF" w:themeColor="background1"/>
            </w:tcBorders>
            <w:vAlign w:val="center"/>
          </w:tcPr>
          <w:p w14:paraId="0BF11799" w14:textId="77777777" w:rsidR="00B10FFD" w:rsidRPr="00B10FFD" w:rsidRDefault="00B10FFD" w:rsidP="00B10FFD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 w:rsidRPr="00B10FFD">
              <w:rPr>
                <w:rFonts w:cs="Arial"/>
                <w:b w:val="0"/>
                <w:sz w:val="20"/>
              </w:rPr>
              <w:t>Mejorar la calidad de atención al usuario, mediante búsquedas rápidas de los datos.</w:t>
            </w:r>
          </w:p>
          <w:p w14:paraId="3B22FADC" w14:textId="77777777" w:rsidR="00B10FFD" w:rsidRPr="00B10FFD" w:rsidRDefault="00B10FFD" w:rsidP="00B10FFD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 w:rsidRPr="00B10FFD">
              <w:rPr>
                <w:rFonts w:cs="Arial"/>
                <w:b w:val="0"/>
                <w:sz w:val="20"/>
              </w:rPr>
              <w:t xml:space="preserve">Disminuir la perdida de información y duplicidad </w:t>
            </w:r>
          </w:p>
          <w:p w14:paraId="47FE9F31" w14:textId="77777777" w:rsidR="00B10FFD" w:rsidRPr="00B10FFD" w:rsidRDefault="00B10FFD" w:rsidP="00B10FFD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 w:rsidRPr="00B10FFD">
              <w:rPr>
                <w:rFonts w:cs="Arial"/>
                <w:b w:val="0"/>
                <w:sz w:val="20"/>
              </w:rPr>
              <w:t>de datos.</w:t>
            </w:r>
          </w:p>
          <w:p w14:paraId="5AD24B85" w14:textId="0E2DE967" w:rsidR="00B10FFD" w:rsidRPr="008442EB" w:rsidRDefault="00B10FFD" w:rsidP="00B10FFD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 w:rsidRPr="00B10FFD">
              <w:rPr>
                <w:rFonts w:cs="Arial"/>
                <w:b w:val="0"/>
                <w:sz w:val="20"/>
              </w:rPr>
              <w:t>Reducir el tiempo de atención al usuario, en el proceso de matrícula con la implementación de un Sistema de Información.</w:t>
            </w:r>
          </w:p>
        </w:tc>
        <w:tc>
          <w:tcPr>
            <w:tcW w:w="2114" w:type="dxa"/>
            <w:vMerge w:val="restart"/>
            <w:tcBorders>
              <w:top w:val="single" w:sz="6" w:space="0" w:color="FFFFFF" w:themeColor="background1"/>
            </w:tcBorders>
            <w:vAlign w:val="center"/>
          </w:tcPr>
          <w:p w14:paraId="488A94F3" w14:textId="3D7CC2C4" w:rsidR="00B10FFD" w:rsidRPr="008442EB" w:rsidRDefault="00A45ADC" w:rsidP="00A45ADC">
            <w:pPr>
              <w:pStyle w:val="Textoindependiente"/>
              <w:tabs>
                <w:tab w:val="left" w:pos="246"/>
              </w:tabs>
              <w:jc w:val="left"/>
              <w:rPr>
                <w:rFonts w:cs="Arial"/>
                <w:b w:val="0"/>
                <w:sz w:val="20"/>
              </w:rPr>
            </w:pPr>
            <w:r w:rsidRPr="00A45ADC">
              <w:rPr>
                <w:rFonts w:cs="Arial"/>
                <w:b w:val="0"/>
                <w:sz w:val="20"/>
              </w:rPr>
              <w:t>Secretaria realiza el registro manual de los datos del estudiante y apoderado. El Apoderado brinda la información del estudiante mediante hojas de formulario, para su posterior matrícula. Secretaria verifica la información y matricula al estudiante. Finalmente, se genera e imprime la Constancia de Matricula.</w:t>
            </w:r>
          </w:p>
        </w:tc>
        <w:tc>
          <w:tcPr>
            <w:tcW w:w="1565" w:type="dxa"/>
            <w:tcBorders>
              <w:top w:val="single" w:sz="6" w:space="0" w:color="FFFFFF" w:themeColor="background1"/>
            </w:tcBorders>
            <w:vAlign w:val="center"/>
          </w:tcPr>
          <w:p w14:paraId="02390F9B" w14:textId="3190041D" w:rsidR="00B10FFD" w:rsidRPr="008442EB" w:rsidRDefault="00A45ADC" w:rsidP="00A45ADC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El servicio que brinda es para todo tipo de cliente.</w:t>
            </w:r>
          </w:p>
          <w:p w14:paraId="621862F5" w14:textId="77777777" w:rsidR="00B10FFD" w:rsidRPr="008442EB" w:rsidRDefault="00B10FFD" w:rsidP="00FD0E99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</w:tc>
        <w:tc>
          <w:tcPr>
            <w:tcW w:w="1844" w:type="dxa"/>
            <w:vMerge w:val="restart"/>
            <w:tcBorders>
              <w:top w:val="single" w:sz="6" w:space="0" w:color="FFFFFF" w:themeColor="background1"/>
            </w:tcBorders>
          </w:tcPr>
          <w:p w14:paraId="5C992CF1" w14:textId="77777777" w:rsidR="00B10FFD" w:rsidRPr="008442EB" w:rsidRDefault="00B10FFD" w:rsidP="00FD0E99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 xml:space="preserve"> </w:t>
            </w:r>
          </w:p>
          <w:p w14:paraId="6106B5B4" w14:textId="77777777" w:rsidR="00B10FFD" w:rsidRPr="008442EB" w:rsidRDefault="00B10FFD" w:rsidP="00FD0E99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  <w:p w14:paraId="0B127165" w14:textId="0DE926FF" w:rsidR="00B10FFD" w:rsidRPr="008442EB" w:rsidRDefault="00B10FFD" w:rsidP="00B10FFD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 w:rsidRPr="00B10FFD">
              <w:rPr>
                <w:rFonts w:cs="Arial"/>
                <w:b w:val="0"/>
                <w:sz w:val="20"/>
              </w:rPr>
              <w:t>El colegio Montessori es una institución privada con más de 20 años de experiencia brindando una educación de calidad. Está ubicada en el distrito de Villa María del Triunfo y cuenta con los niveles de inicial, primaria y secundaria. Actualmente realiza todas sus actividades de forma manual.</w:t>
            </w:r>
          </w:p>
          <w:p w14:paraId="5D94D78D" w14:textId="77777777" w:rsidR="00B10FFD" w:rsidRPr="008442EB" w:rsidRDefault="00B10FFD" w:rsidP="00FD0E99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</w:tc>
      </w:tr>
      <w:tr w:rsidR="00B10FFD" w:rsidRPr="008442EB" w14:paraId="7F4641B8" w14:textId="77777777" w:rsidTr="001C78B0">
        <w:trPr>
          <w:trHeight w:val="253"/>
        </w:trPr>
        <w:tc>
          <w:tcPr>
            <w:tcW w:w="1647" w:type="dxa"/>
            <w:vMerge/>
            <w:vAlign w:val="center"/>
          </w:tcPr>
          <w:p w14:paraId="4AE48B95" w14:textId="77777777" w:rsidR="00B10FFD" w:rsidRPr="008442EB" w:rsidRDefault="00B10FFD" w:rsidP="00FD0E99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</w:tc>
        <w:tc>
          <w:tcPr>
            <w:tcW w:w="2104" w:type="dxa"/>
            <w:shd w:val="clear" w:color="auto" w:fill="000000" w:themeFill="text1"/>
            <w:vAlign w:val="center"/>
          </w:tcPr>
          <w:p w14:paraId="3CCBB403" w14:textId="77777777" w:rsidR="00B10FFD" w:rsidRPr="008442EB" w:rsidRDefault="00B10FFD" w:rsidP="00FD0E99">
            <w:pPr>
              <w:pStyle w:val="Textoindependiente"/>
              <w:tabs>
                <w:tab w:val="left" w:pos="540"/>
              </w:tabs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7.- Recursos Clave</w:t>
            </w:r>
          </w:p>
        </w:tc>
        <w:tc>
          <w:tcPr>
            <w:tcW w:w="2114" w:type="dxa"/>
            <w:vMerge/>
            <w:vAlign w:val="center"/>
          </w:tcPr>
          <w:p w14:paraId="6DC5AB9B" w14:textId="77777777" w:rsidR="00B10FFD" w:rsidRPr="008442EB" w:rsidRDefault="00B10FFD" w:rsidP="00FD0E99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</w:tc>
        <w:tc>
          <w:tcPr>
            <w:tcW w:w="1565" w:type="dxa"/>
            <w:shd w:val="clear" w:color="auto" w:fill="000000" w:themeFill="text1"/>
            <w:vAlign w:val="center"/>
          </w:tcPr>
          <w:p w14:paraId="53555550" w14:textId="679DAE2B" w:rsidR="00B10FFD" w:rsidRPr="008442EB" w:rsidRDefault="00B10FFD" w:rsidP="00FD0E99">
            <w:pPr>
              <w:pStyle w:val="Textoindependiente"/>
              <w:tabs>
                <w:tab w:val="left" w:pos="540"/>
              </w:tabs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5</w:t>
            </w:r>
            <w:r w:rsidRPr="008442EB">
              <w:rPr>
                <w:rFonts w:cs="Arial"/>
                <w:b w:val="0"/>
                <w:sz w:val="20"/>
              </w:rPr>
              <w:t>.- Canales</w:t>
            </w:r>
          </w:p>
        </w:tc>
        <w:tc>
          <w:tcPr>
            <w:tcW w:w="1844" w:type="dxa"/>
            <w:vMerge/>
          </w:tcPr>
          <w:p w14:paraId="0BB6CF95" w14:textId="77777777" w:rsidR="00B10FFD" w:rsidRPr="008442EB" w:rsidRDefault="00B10FFD" w:rsidP="00FD0E99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</w:tc>
      </w:tr>
      <w:tr w:rsidR="00B10FFD" w:rsidRPr="008442EB" w14:paraId="62CADCE4" w14:textId="77777777" w:rsidTr="001C78B0">
        <w:trPr>
          <w:trHeight w:val="2205"/>
        </w:trPr>
        <w:tc>
          <w:tcPr>
            <w:tcW w:w="1647" w:type="dxa"/>
            <w:vMerge/>
            <w:vAlign w:val="center"/>
          </w:tcPr>
          <w:p w14:paraId="455431B2" w14:textId="77777777" w:rsidR="00B10FFD" w:rsidRPr="008442EB" w:rsidRDefault="00B10FFD" w:rsidP="00FD0E99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</w:tc>
        <w:tc>
          <w:tcPr>
            <w:tcW w:w="2104" w:type="dxa"/>
            <w:vAlign w:val="center"/>
          </w:tcPr>
          <w:p w14:paraId="56032EE4" w14:textId="2B9A2E0D" w:rsidR="00B10FFD" w:rsidRPr="008442EB" w:rsidRDefault="00A45ADC" w:rsidP="00A45ADC">
            <w:pPr>
              <w:pStyle w:val="Textoindependiente"/>
              <w:tabs>
                <w:tab w:val="left" w:pos="145"/>
              </w:tabs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Disponibilidad de la solución del Sistema de Matricula para el usuario final es de un 99% a partir de la ejecución</w:t>
            </w:r>
            <w:r w:rsidR="001C78B0">
              <w:rPr>
                <w:rFonts w:cs="Arial"/>
                <w:b w:val="0"/>
                <w:sz w:val="20"/>
              </w:rPr>
              <w:t>.</w:t>
            </w:r>
          </w:p>
        </w:tc>
        <w:tc>
          <w:tcPr>
            <w:tcW w:w="2114" w:type="dxa"/>
            <w:vMerge/>
            <w:vAlign w:val="center"/>
          </w:tcPr>
          <w:p w14:paraId="532AB74B" w14:textId="77777777" w:rsidR="00B10FFD" w:rsidRPr="008442EB" w:rsidRDefault="00B10FFD" w:rsidP="00FD0E99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</w:tc>
        <w:tc>
          <w:tcPr>
            <w:tcW w:w="1565" w:type="dxa"/>
            <w:vAlign w:val="center"/>
          </w:tcPr>
          <w:p w14:paraId="4E409686" w14:textId="54E57200" w:rsidR="00B10FFD" w:rsidRPr="008442EB" w:rsidRDefault="00A45ADC" w:rsidP="00A45ADC">
            <w:pPr>
              <w:pStyle w:val="Textoindependiente"/>
              <w:tabs>
                <w:tab w:val="left" w:pos="253"/>
              </w:tabs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Presentación de manera directa al cliente por parte del equipo comercial</w:t>
            </w:r>
            <w:r w:rsidR="001C78B0">
              <w:rPr>
                <w:rFonts w:cs="Arial"/>
                <w:b w:val="0"/>
                <w:sz w:val="20"/>
              </w:rPr>
              <w:t>.</w:t>
            </w:r>
          </w:p>
        </w:tc>
        <w:tc>
          <w:tcPr>
            <w:tcW w:w="1844" w:type="dxa"/>
            <w:vMerge/>
          </w:tcPr>
          <w:p w14:paraId="1EDB6BFF" w14:textId="77777777" w:rsidR="00B10FFD" w:rsidRPr="008442EB" w:rsidRDefault="00B10FFD" w:rsidP="00FD0E99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</w:tc>
      </w:tr>
      <w:tr w:rsidR="00B10FFD" w:rsidRPr="008442EB" w14:paraId="36DB86B3" w14:textId="77777777" w:rsidTr="001C78B0">
        <w:trPr>
          <w:trHeight w:val="238"/>
        </w:trPr>
        <w:tc>
          <w:tcPr>
            <w:tcW w:w="5866" w:type="dxa"/>
            <w:gridSpan w:val="3"/>
            <w:shd w:val="clear" w:color="auto" w:fill="000000" w:themeFill="text1"/>
            <w:vAlign w:val="center"/>
          </w:tcPr>
          <w:p w14:paraId="1B890D11" w14:textId="77777777" w:rsidR="00B10FFD" w:rsidRPr="008442EB" w:rsidRDefault="00B10FFD" w:rsidP="00FD0E99">
            <w:pPr>
              <w:pStyle w:val="Textoindependiente"/>
              <w:tabs>
                <w:tab w:val="left" w:pos="540"/>
              </w:tabs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9.- Estructura de Costes</w:t>
            </w:r>
          </w:p>
        </w:tc>
        <w:tc>
          <w:tcPr>
            <w:tcW w:w="3410" w:type="dxa"/>
            <w:gridSpan w:val="2"/>
            <w:shd w:val="clear" w:color="auto" w:fill="000000" w:themeFill="text1"/>
            <w:vAlign w:val="center"/>
          </w:tcPr>
          <w:p w14:paraId="73C710C7" w14:textId="4BDCFA80" w:rsidR="00B10FFD" w:rsidRPr="008442EB" w:rsidRDefault="001C78B0" w:rsidP="00FD0E99">
            <w:pPr>
              <w:pStyle w:val="Textoindependiente"/>
              <w:tabs>
                <w:tab w:val="left" w:pos="540"/>
              </w:tabs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8</w:t>
            </w:r>
            <w:r w:rsidR="00B10FFD" w:rsidRPr="008442EB">
              <w:rPr>
                <w:rFonts w:cs="Arial"/>
                <w:b w:val="0"/>
                <w:sz w:val="20"/>
              </w:rPr>
              <w:t>.- Fuentes de Ingresos</w:t>
            </w:r>
          </w:p>
        </w:tc>
      </w:tr>
      <w:tr w:rsidR="00B10FFD" w:rsidRPr="008442EB" w14:paraId="566DEEAB" w14:textId="77777777" w:rsidTr="001C78B0">
        <w:trPr>
          <w:trHeight w:val="2304"/>
        </w:trPr>
        <w:tc>
          <w:tcPr>
            <w:tcW w:w="5866" w:type="dxa"/>
            <w:gridSpan w:val="3"/>
            <w:vAlign w:val="center"/>
          </w:tcPr>
          <w:p w14:paraId="588AFDD4" w14:textId="77777777" w:rsidR="00B10FFD" w:rsidRDefault="0078184A" w:rsidP="0078184A">
            <w:pPr>
              <w:pStyle w:val="Textoindependiente"/>
              <w:numPr>
                <w:ilvl w:val="0"/>
                <w:numId w:val="16"/>
              </w:numPr>
              <w:tabs>
                <w:tab w:val="left" w:pos="360"/>
              </w:tabs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Costo del sistema de Matricula (escritorio)</w:t>
            </w:r>
          </w:p>
          <w:p w14:paraId="43C93FAF" w14:textId="2EFDACC5" w:rsidR="0078184A" w:rsidRDefault="0078184A" w:rsidP="0078184A">
            <w:pPr>
              <w:pStyle w:val="Textoindependiente"/>
              <w:numPr>
                <w:ilvl w:val="0"/>
                <w:numId w:val="16"/>
              </w:numPr>
              <w:tabs>
                <w:tab w:val="left" w:pos="360"/>
              </w:tabs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Integración y desarrollo</w:t>
            </w:r>
          </w:p>
          <w:p w14:paraId="7963C6F8" w14:textId="3FCD76BE" w:rsidR="0078184A" w:rsidRDefault="0078184A" w:rsidP="0078184A">
            <w:pPr>
              <w:pStyle w:val="Textoindependiente"/>
              <w:numPr>
                <w:ilvl w:val="0"/>
                <w:numId w:val="16"/>
              </w:numPr>
              <w:tabs>
                <w:tab w:val="left" w:pos="360"/>
              </w:tabs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Sueldo del personal del equipo de proyectos (desarrolladores, </w:t>
            </w:r>
            <w:proofErr w:type="spellStart"/>
            <w:r>
              <w:rPr>
                <w:rFonts w:cs="Arial"/>
                <w:b w:val="0"/>
                <w:sz w:val="20"/>
              </w:rPr>
              <w:t>backend</w:t>
            </w:r>
            <w:proofErr w:type="spellEnd"/>
            <w:r>
              <w:rPr>
                <w:rFonts w:cs="Arial"/>
                <w:b w:val="0"/>
                <w:sz w:val="20"/>
              </w:rPr>
              <w:t xml:space="preserve"> y </w:t>
            </w:r>
            <w:proofErr w:type="spellStart"/>
            <w:r>
              <w:rPr>
                <w:rFonts w:cs="Arial"/>
                <w:b w:val="0"/>
                <w:sz w:val="20"/>
              </w:rPr>
              <w:t>frontend</w:t>
            </w:r>
            <w:proofErr w:type="spellEnd"/>
            <w:r>
              <w:rPr>
                <w:rFonts w:cs="Arial"/>
                <w:b w:val="0"/>
                <w:sz w:val="20"/>
              </w:rPr>
              <w:t xml:space="preserve"> y </w:t>
            </w:r>
            <w:proofErr w:type="spellStart"/>
            <w:r>
              <w:rPr>
                <w:rFonts w:cs="Arial"/>
                <w:b w:val="0"/>
                <w:sz w:val="20"/>
              </w:rPr>
              <w:t>tester</w:t>
            </w:r>
            <w:proofErr w:type="spellEnd"/>
            <w:r>
              <w:rPr>
                <w:rFonts w:cs="Arial"/>
                <w:b w:val="0"/>
                <w:sz w:val="20"/>
              </w:rPr>
              <w:t>)</w:t>
            </w:r>
          </w:p>
          <w:p w14:paraId="31B9C238" w14:textId="4F5FF0A5" w:rsidR="0078184A" w:rsidRDefault="0078184A" w:rsidP="0078184A">
            <w:pPr>
              <w:pStyle w:val="Textoindependiente"/>
              <w:numPr>
                <w:ilvl w:val="0"/>
                <w:numId w:val="16"/>
              </w:numPr>
              <w:tabs>
                <w:tab w:val="left" w:pos="360"/>
              </w:tabs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Pago para el proveedor de servicios de internet, luz y agua</w:t>
            </w:r>
          </w:p>
          <w:p w14:paraId="37289229" w14:textId="492B7D6D" w:rsidR="0078184A" w:rsidRPr="008442EB" w:rsidRDefault="0078184A" w:rsidP="0078184A">
            <w:pPr>
              <w:pStyle w:val="Textoindependiente"/>
              <w:numPr>
                <w:ilvl w:val="0"/>
                <w:numId w:val="16"/>
              </w:numPr>
              <w:tabs>
                <w:tab w:val="left" w:pos="360"/>
              </w:tabs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Pruebas de calidad del software</w:t>
            </w:r>
          </w:p>
        </w:tc>
        <w:tc>
          <w:tcPr>
            <w:tcW w:w="3410" w:type="dxa"/>
            <w:gridSpan w:val="2"/>
            <w:vAlign w:val="center"/>
          </w:tcPr>
          <w:p w14:paraId="0EFF99F2" w14:textId="77777777" w:rsidR="00B10FFD" w:rsidRDefault="0078184A" w:rsidP="0078184A">
            <w:pPr>
              <w:pStyle w:val="Textoindependiente"/>
              <w:numPr>
                <w:ilvl w:val="0"/>
                <w:numId w:val="6"/>
              </w:numPr>
              <w:tabs>
                <w:tab w:val="left" w:pos="537"/>
              </w:tabs>
              <w:ind w:left="162" w:hanging="162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El Sistema de Matricula (escritorio) esta ejecutado con Python y SQL Server 2019.</w:t>
            </w:r>
          </w:p>
          <w:p w14:paraId="732E688D" w14:textId="34A5FD0B" w:rsidR="0078184A" w:rsidRPr="008442EB" w:rsidRDefault="0078184A" w:rsidP="0078184A">
            <w:pPr>
              <w:pStyle w:val="Textoindependiente"/>
              <w:numPr>
                <w:ilvl w:val="0"/>
                <w:numId w:val="6"/>
              </w:numPr>
              <w:tabs>
                <w:tab w:val="left" w:pos="537"/>
              </w:tabs>
              <w:ind w:left="162" w:hanging="162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Asesorías y capacitaciones para la solución del sistema, recursos, mantenimiento y actualizaciones.</w:t>
            </w:r>
          </w:p>
        </w:tc>
      </w:tr>
    </w:tbl>
    <w:p w14:paraId="1C81DA66" w14:textId="3CA42B62" w:rsidR="00B10FFD" w:rsidRDefault="00B10FFD" w:rsidP="00B10FFD"/>
    <w:p w14:paraId="01212E84" w14:textId="71021E3F" w:rsidR="00B10FFD" w:rsidRDefault="00B10FFD" w:rsidP="00B10FFD"/>
    <w:p w14:paraId="794F3BBD" w14:textId="6FB3B9C5" w:rsidR="00B10FFD" w:rsidRDefault="00B10FFD" w:rsidP="00B10FFD"/>
    <w:p w14:paraId="5CEA9AFF" w14:textId="2F492026" w:rsidR="00B10FFD" w:rsidRDefault="00B10FFD" w:rsidP="00B10FFD"/>
    <w:p w14:paraId="236320C8" w14:textId="2CED5D5E" w:rsidR="00B10FFD" w:rsidRDefault="00B10FFD" w:rsidP="00B10FFD"/>
    <w:p w14:paraId="2923A848" w14:textId="57FB906C" w:rsidR="00B10FFD" w:rsidRDefault="00B10FFD" w:rsidP="00B10FFD"/>
    <w:p w14:paraId="68E056E6" w14:textId="0172A354" w:rsidR="00B10FFD" w:rsidRDefault="00B10FFD" w:rsidP="00B10FFD"/>
    <w:p w14:paraId="25F084F7" w14:textId="1729BB18" w:rsidR="00B10FFD" w:rsidRDefault="00B10FFD" w:rsidP="00B10FFD"/>
    <w:p w14:paraId="3CD1E75F" w14:textId="5BA5F848" w:rsidR="00B10FFD" w:rsidRDefault="00B10FFD" w:rsidP="00B10FFD"/>
    <w:p w14:paraId="0932DB05" w14:textId="77777777" w:rsidR="00B10FFD" w:rsidRPr="00B10FFD" w:rsidRDefault="00B10FFD" w:rsidP="00B10FFD"/>
    <w:p w14:paraId="29F35191" w14:textId="323EB6E5" w:rsidR="00BE4497" w:rsidRPr="0037726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Cs/>
          <w:sz w:val="20"/>
        </w:rPr>
      </w:pPr>
      <w:r w:rsidRPr="0037726E">
        <w:rPr>
          <w:rFonts w:ascii="Muller Bold" w:hAnsi="Muller Bold" w:cs="Tahoma"/>
          <w:bCs/>
          <w:sz w:val="20"/>
        </w:rPr>
        <w:lastRenderedPageBreak/>
        <w:t>Propósito</w:t>
      </w:r>
      <w:bookmarkEnd w:id="25"/>
    </w:p>
    <w:tbl>
      <w:tblPr>
        <w:tblW w:w="7699" w:type="dxa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699"/>
      </w:tblGrid>
      <w:tr w:rsidR="00BE4497" w:rsidRPr="00651E06" w14:paraId="311F31C6" w14:textId="77777777" w:rsidTr="00297433">
        <w:trPr>
          <w:trHeight w:val="799"/>
        </w:trPr>
        <w:tc>
          <w:tcPr>
            <w:tcW w:w="7699" w:type="dxa"/>
            <w:shd w:val="clear" w:color="auto" w:fill="auto"/>
            <w:vAlign w:val="center"/>
          </w:tcPr>
          <w:p w14:paraId="158F2F88" w14:textId="76EEE73E" w:rsidR="00BE4497" w:rsidRPr="000376C7" w:rsidRDefault="00782144" w:rsidP="00297433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 w:rsidRPr="000376C7">
              <w:rPr>
                <w:rFonts w:cs="Arial"/>
                <w:b w:val="0"/>
                <w:sz w:val="20"/>
              </w:rPr>
              <w:t>Este documento tiene como propósito recoger, analizar y definir las necesidades de alto nivel</w:t>
            </w:r>
            <w:r w:rsidR="00297433" w:rsidRPr="000376C7">
              <w:rPr>
                <w:rFonts w:cs="Arial"/>
                <w:b w:val="0"/>
                <w:sz w:val="20"/>
              </w:rPr>
              <w:t>,</w:t>
            </w:r>
            <w:r w:rsidRPr="000376C7">
              <w:rPr>
                <w:rFonts w:cs="Arial"/>
                <w:b w:val="0"/>
                <w:sz w:val="20"/>
              </w:rPr>
              <w:t xml:space="preserve"> y características del Sistemas </w:t>
            </w:r>
            <w:r w:rsidR="00C769F5" w:rsidRPr="000376C7">
              <w:rPr>
                <w:rFonts w:cs="Arial"/>
                <w:b w:val="0"/>
                <w:sz w:val="20"/>
              </w:rPr>
              <w:t>Matrículas</w:t>
            </w:r>
            <w:r w:rsidR="00297433" w:rsidRPr="000376C7">
              <w:rPr>
                <w:rFonts w:cs="Arial"/>
                <w:b w:val="0"/>
                <w:sz w:val="20"/>
              </w:rPr>
              <w:t>.</w:t>
            </w:r>
          </w:p>
        </w:tc>
      </w:tr>
    </w:tbl>
    <w:p w14:paraId="14C549B5" w14:textId="77777777" w:rsidR="00BE4497" w:rsidRPr="0037726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Cs/>
          <w:sz w:val="20"/>
        </w:rPr>
      </w:pPr>
      <w:bookmarkStart w:id="26" w:name="_Toc170557587"/>
      <w:bookmarkStart w:id="27" w:name="_Toc150241987"/>
      <w:bookmarkStart w:id="28" w:name="_Toc456600919"/>
      <w:bookmarkStart w:id="29" w:name="_Toc456598588"/>
      <w:bookmarkStart w:id="30" w:name="_Toc78018286"/>
      <w:r w:rsidRPr="0037726E">
        <w:rPr>
          <w:rFonts w:ascii="Muller Bold" w:hAnsi="Muller Bold" w:cs="Tahoma"/>
          <w:bCs/>
          <w:sz w:val="20"/>
        </w:rPr>
        <w:t>Alcance</w:t>
      </w:r>
      <w:bookmarkEnd w:id="26"/>
      <w:bookmarkEnd w:id="27"/>
      <w:bookmarkEnd w:id="28"/>
      <w:bookmarkEnd w:id="29"/>
      <w:bookmarkEnd w:id="30"/>
    </w:p>
    <w:tbl>
      <w:tblPr>
        <w:tblW w:w="7699" w:type="dxa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699"/>
      </w:tblGrid>
      <w:tr w:rsidR="00BE4497" w:rsidRPr="00651E06" w14:paraId="4BFED8EA" w14:textId="77777777" w:rsidTr="001C7B9A">
        <w:trPr>
          <w:trHeight w:val="925"/>
        </w:trPr>
        <w:tc>
          <w:tcPr>
            <w:tcW w:w="7699" w:type="dxa"/>
            <w:shd w:val="clear" w:color="auto" w:fill="auto"/>
            <w:vAlign w:val="center"/>
          </w:tcPr>
          <w:p w14:paraId="4D90EDC7" w14:textId="75468F14" w:rsidR="00BE4497" w:rsidRPr="00AA7446" w:rsidRDefault="0018353B" w:rsidP="0018353B">
            <w:pPr>
              <w:pStyle w:val="Textoindependiente"/>
              <w:tabs>
                <w:tab w:val="left" w:pos="540"/>
                <w:tab w:val="num" w:pos="709"/>
              </w:tabs>
              <w:jc w:val="left"/>
              <w:rPr>
                <w:rFonts w:cs="Arial"/>
                <w:b w:val="0"/>
                <w:sz w:val="20"/>
              </w:rPr>
            </w:pPr>
            <w:r w:rsidRPr="0018353B">
              <w:rPr>
                <w:rFonts w:cs="Arial"/>
                <w:b w:val="0"/>
                <w:sz w:val="20"/>
              </w:rPr>
              <w:t xml:space="preserve">Este documento está dirigido a los usuarios </w:t>
            </w:r>
            <w:r>
              <w:rPr>
                <w:rFonts w:cs="Arial"/>
                <w:b w:val="0"/>
                <w:sz w:val="20"/>
              </w:rPr>
              <w:t>Dirección y Secretaría</w:t>
            </w:r>
            <w:r w:rsidRPr="0018353B">
              <w:rPr>
                <w:rFonts w:cs="Arial"/>
                <w:b w:val="0"/>
                <w:sz w:val="20"/>
              </w:rPr>
              <w:t xml:space="preserve"> que tendrán acceso al Sistema de </w:t>
            </w:r>
            <w:r>
              <w:rPr>
                <w:rFonts w:cs="Arial"/>
                <w:b w:val="0"/>
                <w:sz w:val="20"/>
              </w:rPr>
              <w:t>matrícula</w:t>
            </w:r>
            <w:r w:rsidRPr="0018353B">
              <w:rPr>
                <w:rFonts w:cs="Arial"/>
                <w:b w:val="0"/>
                <w:sz w:val="20"/>
              </w:rPr>
              <w:t xml:space="preserve"> de la </w:t>
            </w:r>
            <w:r>
              <w:rPr>
                <w:rFonts w:cs="Arial"/>
                <w:b w:val="0"/>
                <w:sz w:val="20"/>
              </w:rPr>
              <w:t>i</w:t>
            </w:r>
            <w:r w:rsidRPr="0018353B">
              <w:rPr>
                <w:rFonts w:cs="Arial"/>
                <w:b w:val="0"/>
                <w:sz w:val="20"/>
              </w:rPr>
              <w:t xml:space="preserve">nstitución </w:t>
            </w:r>
            <w:r>
              <w:rPr>
                <w:rFonts w:cs="Arial"/>
                <w:b w:val="0"/>
                <w:sz w:val="20"/>
              </w:rPr>
              <w:t>Montessori, ayudando al control del proceso de matrículas.</w:t>
            </w:r>
          </w:p>
        </w:tc>
      </w:tr>
    </w:tbl>
    <w:p w14:paraId="2A67E541" w14:textId="77777777" w:rsidR="00D47DDB" w:rsidRDefault="00D47DDB" w:rsidP="00BE4497">
      <w:pPr>
        <w:pStyle w:val="Textoindependiente"/>
        <w:tabs>
          <w:tab w:val="left" w:pos="540"/>
          <w:tab w:val="num" w:pos="709"/>
          <w:tab w:val="left" w:pos="4170"/>
        </w:tabs>
        <w:jc w:val="both"/>
        <w:rPr>
          <w:rFonts w:ascii="Tahoma" w:hAnsi="Tahoma" w:cs="Tahoma"/>
          <w:b w:val="0"/>
          <w:sz w:val="22"/>
        </w:rPr>
      </w:pPr>
    </w:p>
    <w:p w14:paraId="4C2905DC" w14:textId="77777777" w:rsidR="001C7B9A" w:rsidRDefault="001C7B9A" w:rsidP="00BE4497">
      <w:pPr>
        <w:pStyle w:val="Textoindependiente"/>
        <w:tabs>
          <w:tab w:val="left" w:pos="540"/>
          <w:tab w:val="num" w:pos="709"/>
          <w:tab w:val="left" w:pos="4170"/>
        </w:tabs>
        <w:jc w:val="both"/>
        <w:rPr>
          <w:rFonts w:ascii="Tahoma" w:hAnsi="Tahoma" w:cs="Tahoma"/>
          <w:b w:val="0"/>
          <w:sz w:val="22"/>
        </w:rPr>
      </w:pPr>
    </w:p>
    <w:p w14:paraId="0F62A1B5" w14:textId="77777777" w:rsidR="00BE4497" w:rsidRPr="0037726E" w:rsidRDefault="00BE4497" w:rsidP="00BE4497">
      <w:pPr>
        <w:pStyle w:val="Ttulo1"/>
        <w:shd w:val="clear" w:color="auto" w:fill="auto"/>
        <w:tabs>
          <w:tab w:val="clear" w:pos="3551"/>
        </w:tabs>
        <w:ind w:left="432"/>
        <w:rPr>
          <w:rFonts w:ascii="Muller Bold" w:hAnsi="Muller Bold" w:cs="Tahoma"/>
          <w:sz w:val="20"/>
        </w:rPr>
      </w:pPr>
      <w:bookmarkStart w:id="31" w:name="_Toc170557589"/>
      <w:bookmarkStart w:id="32" w:name="_Toc78018287"/>
      <w:r w:rsidRPr="0037726E">
        <w:rPr>
          <w:rFonts w:ascii="Muller Bold" w:hAnsi="Muller Bold" w:cs="Tahoma"/>
          <w:sz w:val="20"/>
        </w:rPr>
        <w:t>Perfil del Proyecto</w:t>
      </w:r>
      <w:bookmarkEnd w:id="31"/>
      <w:bookmarkEnd w:id="32"/>
    </w:p>
    <w:p w14:paraId="55E25ACB" w14:textId="77777777" w:rsidR="00BE4497" w:rsidRPr="0037726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sz w:val="20"/>
        </w:rPr>
      </w:pPr>
      <w:bookmarkStart w:id="33" w:name="_Toc170557590"/>
      <w:bookmarkStart w:id="34" w:name="_Toc78018288"/>
      <w:r w:rsidRPr="0037726E">
        <w:rPr>
          <w:rFonts w:ascii="Muller Bold" w:hAnsi="Muller Bold" w:cs="Tahoma"/>
          <w:sz w:val="20"/>
        </w:rPr>
        <w:t>Oportunidad de Negocio</w:t>
      </w:r>
      <w:bookmarkEnd w:id="33"/>
      <w:bookmarkEnd w:id="34"/>
    </w:p>
    <w:tbl>
      <w:tblPr>
        <w:tblW w:w="7654" w:type="dxa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654"/>
      </w:tblGrid>
      <w:tr w:rsidR="00BE4497" w:rsidRPr="00651E06" w14:paraId="07F01159" w14:textId="77777777" w:rsidTr="00A13DC7">
        <w:trPr>
          <w:trHeight w:val="1195"/>
        </w:trPr>
        <w:tc>
          <w:tcPr>
            <w:tcW w:w="7654" w:type="dxa"/>
            <w:shd w:val="clear" w:color="auto" w:fill="auto"/>
            <w:vAlign w:val="center"/>
          </w:tcPr>
          <w:p w14:paraId="198E6CC9" w14:textId="4C1D62AA" w:rsidR="009B491D" w:rsidRPr="00AA7446" w:rsidRDefault="00782144" w:rsidP="00A13DC7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 w:rsidRPr="009B491D">
              <w:rPr>
                <w:rFonts w:cs="Arial"/>
                <w:b w:val="0"/>
                <w:sz w:val="20"/>
              </w:rPr>
              <w:t xml:space="preserve">Este </w:t>
            </w:r>
            <w:r w:rsidR="009B491D">
              <w:rPr>
                <w:rFonts w:cs="Arial"/>
                <w:b w:val="0"/>
                <w:sz w:val="20"/>
              </w:rPr>
              <w:t>S</w:t>
            </w:r>
            <w:r w:rsidRPr="009B491D">
              <w:rPr>
                <w:rFonts w:cs="Arial"/>
                <w:b w:val="0"/>
                <w:sz w:val="20"/>
              </w:rPr>
              <w:t>istema</w:t>
            </w:r>
            <w:r w:rsidR="009B491D" w:rsidRPr="009B491D">
              <w:rPr>
                <w:rFonts w:cs="Arial"/>
                <w:b w:val="0"/>
                <w:sz w:val="20"/>
              </w:rPr>
              <w:t xml:space="preserve"> de Información </w:t>
            </w:r>
            <w:r w:rsidR="001C7B9A" w:rsidRPr="009B491D">
              <w:rPr>
                <w:rFonts w:cs="Arial"/>
                <w:b w:val="0"/>
                <w:sz w:val="20"/>
              </w:rPr>
              <w:t>automatizará</w:t>
            </w:r>
            <w:r w:rsidRPr="009B491D">
              <w:rPr>
                <w:rFonts w:cs="Arial"/>
                <w:b w:val="0"/>
                <w:sz w:val="20"/>
              </w:rPr>
              <w:t xml:space="preserve"> </w:t>
            </w:r>
            <w:r w:rsidR="009B491D" w:rsidRPr="009B491D">
              <w:rPr>
                <w:rFonts w:cs="Arial"/>
                <w:b w:val="0"/>
                <w:sz w:val="20"/>
              </w:rPr>
              <w:t xml:space="preserve">el control de las </w:t>
            </w:r>
            <w:r w:rsidR="009B491D">
              <w:rPr>
                <w:rFonts w:cs="Arial"/>
                <w:b w:val="0"/>
                <w:sz w:val="20"/>
              </w:rPr>
              <w:t>matrículas</w:t>
            </w:r>
            <w:r w:rsidR="009B491D" w:rsidRPr="009B491D">
              <w:rPr>
                <w:rFonts w:cs="Arial"/>
                <w:b w:val="0"/>
                <w:sz w:val="20"/>
              </w:rPr>
              <w:t xml:space="preserve">, </w:t>
            </w:r>
            <w:r w:rsidR="009B491D">
              <w:rPr>
                <w:rFonts w:cs="Arial"/>
                <w:b w:val="0"/>
                <w:sz w:val="20"/>
              </w:rPr>
              <w:t>se obtendrá</w:t>
            </w:r>
            <w:r w:rsidR="009B491D" w:rsidRPr="009B491D">
              <w:rPr>
                <w:rFonts w:cs="Arial"/>
                <w:b w:val="0"/>
                <w:sz w:val="20"/>
              </w:rPr>
              <w:t xml:space="preserve"> datos</w:t>
            </w:r>
            <w:r w:rsidR="009B491D">
              <w:rPr>
                <w:rFonts w:cs="Arial"/>
                <w:b w:val="0"/>
                <w:sz w:val="20"/>
              </w:rPr>
              <w:t xml:space="preserve"> de manera</w:t>
            </w:r>
            <w:r w:rsidR="009B491D" w:rsidRPr="009B491D">
              <w:rPr>
                <w:rFonts w:cs="Arial"/>
                <w:b w:val="0"/>
                <w:sz w:val="20"/>
              </w:rPr>
              <w:t xml:space="preserve"> </w:t>
            </w:r>
            <w:r w:rsidR="009B491D">
              <w:rPr>
                <w:rFonts w:cs="Arial"/>
                <w:b w:val="0"/>
                <w:sz w:val="20"/>
              </w:rPr>
              <w:t>fácil y rápida</w:t>
            </w:r>
            <w:r w:rsidR="009B491D" w:rsidRPr="009B491D">
              <w:rPr>
                <w:rFonts w:cs="Arial"/>
                <w:b w:val="0"/>
                <w:sz w:val="20"/>
              </w:rPr>
              <w:t xml:space="preserve">, </w:t>
            </w:r>
            <w:r w:rsidR="009B491D">
              <w:rPr>
                <w:rFonts w:cs="Arial"/>
                <w:b w:val="0"/>
                <w:sz w:val="20"/>
              </w:rPr>
              <w:t xml:space="preserve">además de </w:t>
            </w:r>
            <w:r w:rsidR="009B491D" w:rsidRPr="009B491D">
              <w:rPr>
                <w:rFonts w:cs="Arial"/>
                <w:b w:val="0"/>
                <w:sz w:val="20"/>
              </w:rPr>
              <w:t xml:space="preserve">contar con </w:t>
            </w:r>
            <w:r w:rsidR="001D3503">
              <w:rPr>
                <w:rFonts w:cs="Arial"/>
                <w:b w:val="0"/>
                <w:sz w:val="20"/>
              </w:rPr>
              <w:t xml:space="preserve">una </w:t>
            </w:r>
            <w:r w:rsidR="009B491D" w:rsidRPr="009B491D">
              <w:rPr>
                <w:rFonts w:cs="Arial"/>
                <w:b w:val="0"/>
                <w:sz w:val="20"/>
              </w:rPr>
              <w:t xml:space="preserve">interfaz graficas </w:t>
            </w:r>
            <w:r w:rsidR="002062C9" w:rsidRPr="002062C9">
              <w:rPr>
                <w:rFonts w:cs="Arial"/>
                <w:b w:val="0"/>
                <w:sz w:val="20"/>
              </w:rPr>
              <w:t xml:space="preserve">de fácil comprensión para </w:t>
            </w:r>
            <w:r w:rsidR="00A13DC7">
              <w:rPr>
                <w:rFonts w:cs="Arial"/>
                <w:b w:val="0"/>
                <w:sz w:val="20"/>
              </w:rPr>
              <w:t xml:space="preserve">que </w:t>
            </w:r>
            <w:r w:rsidR="00440181">
              <w:rPr>
                <w:rFonts w:cs="Arial"/>
                <w:b w:val="0"/>
                <w:sz w:val="20"/>
              </w:rPr>
              <w:t xml:space="preserve">el usuario </w:t>
            </w:r>
            <w:r w:rsidR="002062C9" w:rsidRPr="002062C9">
              <w:rPr>
                <w:rFonts w:cs="Arial"/>
                <w:b w:val="0"/>
                <w:sz w:val="20"/>
              </w:rPr>
              <w:t>no</w:t>
            </w:r>
            <w:r w:rsidR="002062C9">
              <w:rPr>
                <w:rFonts w:cs="Arial"/>
                <w:b w:val="0"/>
                <w:sz w:val="20"/>
              </w:rPr>
              <w:t xml:space="preserve"> </w:t>
            </w:r>
            <w:r w:rsidR="002062C9" w:rsidRPr="002062C9">
              <w:rPr>
                <w:rFonts w:cs="Arial"/>
                <w:b w:val="0"/>
                <w:sz w:val="20"/>
              </w:rPr>
              <w:t xml:space="preserve">requiera mayor esfuerzo </w:t>
            </w:r>
            <w:r w:rsidR="00440181">
              <w:rPr>
                <w:rFonts w:cs="Arial"/>
                <w:b w:val="0"/>
                <w:sz w:val="20"/>
              </w:rPr>
              <w:t>al</w:t>
            </w:r>
            <w:r w:rsidR="002062C9" w:rsidRPr="002062C9">
              <w:rPr>
                <w:rFonts w:cs="Arial"/>
                <w:b w:val="0"/>
                <w:sz w:val="20"/>
              </w:rPr>
              <w:t xml:space="preserve"> utilizar el sistema</w:t>
            </w:r>
            <w:r w:rsidR="00D330FF">
              <w:rPr>
                <w:rFonts w:cs="Arial"/>
                <w:b w:val="0"/>
                <w:sz w:val="20"/>
              </w:rPr>
              <w:t>.</w:t>
            </w:r>
          </w:p>
        </w:tc>
      </w:tr>
    </w:tbl>
    <w:p w14:paraId="1FD62AE5" w14:textId="2B3A490B" w:rsidR="00BE4497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Cs/>
          <w:sz w:val="20"/>
        </w:rPr>
      </w:pPr>
      <w:bookmarkStart w:id="35" w:name="_Toc170557591"/>
      <w:bookmarkStart w:id="36" w:name="_Toc78018289"/>
      <w:r w:rsidRPr="0037726E">
        <w:rPr>
          <w:rFonts w:ascii="Muller Bold" w:hAnsi="Muller Bold" w:cs="Tahoma"/>
          <w:bCs/>
          <w:sz w:val="20"/>
        </w:rPr>
        <w:t>Enunciado del Problema</w:t>
      </w:r>
      <w:bookmarkEnd w:id="35"/>
      <w:bookmarkEnd w:id="36"/>
    </w:p>
    <w:p w14:paraId="7610F7B8" w14:textId="77777777" w:rsidR="000405B2" w:rsidRPr="000405B2" w:rsidRDefault="000405B2" w:rsidP="000405B2"/>
    <w:p w14:paraId="2D7BE99A" w14:textId="77777777" w:rsidR="00F55603" w:rsidRPr="009217AC" w:rsidRDefault="00F55603" w:rsidP="00F55603">
      <w:pPr>
        <w:rPr>
          <w:rFonts w:cs="Arial"/>
          <w:szCs w:val="22"/>
        </w:rPr>
      </w:pPr>
      <w:bookmarkStart w:id="37" w:name="_Toc456662666"/>
      <w:bookmarkStart w:id="38" w:name="_Toc452813581"/>
      <w:bookmarkStart w:id="39" w:name="_Toc447960005"/>
      <w:bookmarkStart w:id="40" w:name="_Toc170557592"/>
      <w:bookmarkStart w:id="41" w:name="_Toc436203381"/>
      <w:bookmarkStart w:id="42" w:name="_Toc199650652"/>
      <w:bookmarkStart w:id="43" w:name="_Hlk97137293"/>
    </w:p>
    <w:tbl>
      <w:tblPr>
        <w:tblW w:w="7815" w:type="dxa"/>
        <w:tblInd w:w="113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2"/>
        <w:gridCol w:w="6203"/>
      </w:tblGrid>
      <w:tr w:rsidR="00F55603" w:rsidRPr="009217AC" w14:paraId="1556CDB6" w14:textId="77777777" w:rsidTr="0042159C">
        <w:trPr>
          <w:trHeight w:val="338"/>
        </w:trPr>
        <w:tc>
          <w:tcPr>
            <w:tcW w:w="1612" w:type="dxa"/>
            <w:tcBorders>
              <w:top w:val="nil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05BD775D" w14:textId="77777777" w:rsidR="00F55603" w:rsidRPr="009217AC" w:rsidRDefault="00F55603" w:rsidP="0042159C">
            <w:pPr>
              <w:pStyle w:val="Textoindependiente"/>
              <w:keepNext/>
              <w:spacing w:before="60" w:after="60"/>
              <w:ind w:left="72"/>
              <w:rPr>
                <w:rFonts w:cs="Arial"/>
                <w:b w:val="0"/>
                <w:color w:val="FFFFFF" w:themeColor="background1"/>
                <w:sz w:val="22"/>
                <w:szCs w:val="22"/>
              </w:rPr>
            </w:pPr>
            <w:r w:rsidRPr="009217AC">
              <w:rPr>
                <w:rFonts w:cs="Arial"/>
                <w:b w:val="0"/>
                <w:color w:val="FFFFFF" w:themeColor="background1"/>
                <w:sz w:val="22"/>
                <w:szCs w:val="22"/>
              </w:rPr>
              <w:t>El problema</w:t>
            </w:r>
          </w:p>
        </w:tc>
        <w:tc>
          <w:tcPr>
            <w:tcW w:w="6203" w:type="dxa"/>
            <w:tcBorders>
              <w:left w:val="single" w:sz="8" w:space="0" w:color="FFFFFF" w:themeColor="background1"/>
            </w:tcBorders>
            <w:vAlign w:val="center"/>
          </w:tcPr>
          <w:p w14:paraId="5098EA06" w14:textId="77777777" w:rsidR="00F55603" w:rsidRPr="009217AC" w:rsidRDefault="00F55603" w:rsidP="0042159C">
            <w:pPr>
              <w:spacing w:before="60" w:after="60"/>
              <w:ind w:right="142"/>
              <w:rPr>
                <w:rFonts w:cs="Arial"/>
                <w:szCs w:val="22"/>
              </w:rPr>
            </w:pPr>
            <w:r w:rsidRPr="009217AC">
              <w:rPr>
                <w:rFonts w:cs="Arial"/>
                <w:szCs w:val="22"/>
              </w:rPr>
              <w:t>El problema radica al momento de registrar al estudiante. El apoderado registra manualmente al estudiante, lo cual origina una demora en el proceso, además de posibles errores ortográficos.</w:t>
            </w:r>
          </w:p>
        </w:tc>
      </w:tr>
      <w:tr w:rsidR="00F55603" w:rsidRPr="009217AC" w14:paraId="3112CD55" w14:textId="77777777" w:rsidTr="0042159C">
        <w:trPr>
          <w:trHeight w:val="288"/>
        </w:trPr>
        <w:tc>
          <w:tcPr>
            <w:tcW w:w="1612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3E1E7750" w14:textId="77777777" w:rsidR="00F55603" w:rsidRPr="009217AC" w:rsidRDefault="00F55603" w:rsidP="0042159C">
            <w:pPr>
              <w:pStyle w:val="Textoindependiente"/>
              <w:keepNext/>
              <w:spacing w:before="60" w:after="60"/>
              <w:ind w:left="72"/>
              <w:rPr>
                <w:rFonts w:cs="Arial"/>
                <w:b w:val="0"/>
                <w:color w:val="FFFFFF" w:themeColor="background1"/>
                <w:sz w:val="22"/>
                <w:szCs w:val="22"/>
              </w:rPr>
            </w:pPr>
            <w:r w:rsidRPr="009217AC">
              <w:rPr>
                <w:rFonts w:cs="Arial"/>
                <w:b w:val="0"/>
                <w:color w:val="FFFFFF" w:themeColor="background1"/>
                <w:sz w:val="22"/>
                <w:szCs w:val="22"/>
              </w:rPr>
              <w:t>Afecta</w:t>
            </w:r>
          </w:p>
        </w:tc>
        <w:tc>
          <w:tcPr>
            <w:tcW w:w="6203" w:type="dxa"/>
            <w:tcBorders>
              <w:left w:val="single" w:sz="8" w:space="0" w:color="FFFFFF" w:themeColor="background1"/>
            </w:tcBorders>
            <w:vAlign w:val="center"/>
          </w:tcPr>
          <w:p w14:paraId="31D41ABF" w14:textId="77777777" w:rsidR="00F55603" w:rsidRPr="009217AC" w:rsidRDefault="00F55603" w:rsidP="0042159C">
            <w:pPr>
              <w:pStyle w:val="Textoindependiente"/>
              <w:keepLines/>
              <w:widowControl w:val="0"/>
              <w:tabs>
                <w:tab w:val="left" w:pos="268"/>
              </w:tabs>
              <w:spacing w:after="120"/>
              <w:rPr>
                <w:rFonts w:cs="Arial"/>
                <w:sz w:val="22"/>
                <w:szCs w:val="22"/>
              </w:rPr>
            </w:pPr>
            <w:r w:rsidRPr="009217AC">
              <w:rPr>
                <w:rFonts w:cs="Arial"/>
                <w:sz w:val="22"/>
                <w:szCs w:val="22"/>
              </w:rPr>
              <w:t>SECRETARÍA</w:t>
            </w:r>
          </w:p>
        </w:tc>
      </w:tr>
      <w:tr w:rsidR="00F55603" w:rsidRPr="009217AC" w14:paraId="082E22D5" w14:textId="77777777" w:rsidTr="0042159C">
        <w:trPr>
          <w:trHeight w:val="415"/>
        </w:trPr>
        <w:tc>
          <w:tcPr>
            <w:tcW w:w="1612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395BF558" w14:textId="77777777" w:rsidR="00F55603" w:rsidRPr="009217AC" w:rsidRDefault="00F55603" w:rsidP="0042159C">
            <w:pPr>
              <w:pStyle w:val="Textoindependiente"/>
              <w:keepNext/>
              <w:spacing w:before="60" w:after="60"/>
              <w:ind w:left="72"/>
              <w:rPr>
                <w:rFonts w:cs="Arial"/>
                <w:b w:val="0"/>
                <w:color w:val="FFFFFF" w:themeColor="background1"/>
                <w:sz w:val="22"/>
                <w:szCs w:val="22"/>
              </w:rPr>
            </w:pPr>
            <w:r w:rsidRPr="009217AC">
              <w:rPr>
                <w:rFonts w:cs="Arial"/>
                <w:b w:val="0"/>
                <w:color w:val="FFFFFF" w:themeColor="background1"/>
                <w:sz w:val="22"/>
                <w:szCs w:val="22"/>
              </w:rPr>
              <w:t>Impacto</w:t>
            </w:r>
          </w:p>
        </w:tc>
        <w:tc>
          <w:tcPr>
            <w:tcW w:w="6203" w:type="dxa"/>
            <w:tcBorders>
              <w:left w:val="single" w:sz="8" w:space="0" w:color="FFFFFF" w:themeColor="background1"/>
            </w:tcBorders>
            <w:vAlign w:val="center"/>
          </w:tcPr>
          <w:p w14:paraId="17E0050B" w14:textId="77777777" w:rsidR="00F55603" w:rsidRPr="009217AC" w:rsidRDefault="00F55603" w:rsidP="0042159C">
            <w:pPr>
              <w:pStyle w:val="InfoBlueCarCar"/>
              <w:jc w:val="center"/>
              <w:rPr>
                <w:rFonts w:ascii="Arial" w:hAnsi="Arial"/>
                <w:sz w:val="22"/>
                <w:szCs w:val="22"/>
              </w:rPr>
            </w:pPr>
            <w:r w:rsidRPr="009217AC"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 w:rsidR="00F55603" w:rsidRPr="009217AC" w14:paraId="6D95A35B" w14:textId="77777777" w:rsidTr="0042159C">
        <w:trPr>
          <w:trHeight w:val="382"/>
        </w:trPr>
        <w:tc>
          <w:tcPr>
            <w:tcW w:w="1612" w:type="dxa"/>
            <w:tcBorders>
              <w:top w:val="single" w:sz="8" w:space="0" w:color="FFFFFF" w:themeColor="background1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6CFB02D1" w14:textId="77777777" w:rsidR="00F55603" w:rsidRPr="009217AC" w:rsidRDefault="00F55603" w:rsidP="0042159C">
            <w:pPr>
              <w:pStyle w:val="Textoindependiente"/>
              <w:spacing w:before="60" w:after="60"/>
              <w:ind w:left="72"/>
              <w:rPr>
                <w:rFonts w:cs="Arial"/>
                <w:b w:val="0"/>
                <w:color w:val="FFFFFF" w:themeColor="background1"/>
                <w:sz w:val="22"/>
                <w:szCs w:val="22"/>
              </w:rPr>
            </w:pPr>
            <w:r w:rsidRPr="009217AC">
              <w:rPr>
                <w:rFonts w:cs="Arial"/>
                <w:b w:val="0"/>
                <w:color w:val="FFFFFF" w:themeColor="background1"/>
                <w:sz w:val="22"/>
                <w:szCs w:val="22"/>
              </w:rPr>
              <w:t xml:space="preserve">Solución </w:t>
            </w:r>
          </w:p>
        </w:tc>
        <w:tc>
          <w:tcPr>
            <w:tcW w:w="6203" w:type="dxa"/>
            <w:tcBorders>
              <w:left w:val="single" w:sz="8" w:space="0" w:color="FFFFFF" w:themeColor="background1"/>
            </w:tcBorders>
            <w:vAlign w:val="center"/>
          </w:tcPr>
          <w:p w14:paraId="74A80A07" w14:textId="77777777" w:rsidR="00F55603" w:rsidRPr="009217AC" w:rsidRDefault="00F55603" w:rsidP="0042159C">
            <w:pPr>
              <w:spacing w:before="60" w:after="60"/>
              <w:ind w:right="142"/>
              <w:jc w:val="center"/>
              <w:rPr>
                <w:rFonts w:cs="Arial"/>
                <w:szCs w:val="22"/>
              </w:rPr>
            </w:pPr>
            <w:r w:rsidRPr="009217AC">
              <w:rPr>
                <w:rFonts w:cs="Arial"/>
                <w:szCs w:val="22"/>
              </w:rPr>
              <w:t xml:space="preserve">Desarrollar un módulo: </w:t>
            </w:r>
            <w:r w:rsidRPr="009217AC">
              <w:rPr>
                <w:rFonts w:cs="Arial"/>
                <w:b/>
                <w:bCs/>
                <w:szCs w:val="22"/>
              </w:rPr>
              <w:t>Registrar estudiante</w:t>
            </w:r>
          </w:p>
        </w:tc>
      </w:tr>
      <w:bookmarkEnd w:id="42"/>
    </w:tbl>
    <w:p w14:paraId="20A8BACB" w14:textId="77777777" w:rsidR="00F55603" w:rsidRPr="009217AC" w:rsidRDefault="00F55603" w:rsidP="00F55603">
      <w:pPr>
        <w:pStyle w:val="Ttulo1"/>
        <w:numPr>
          <w:ilvl w:val="0"/>
          <w:numId w:val="0"/>
        </w:numPr>
        <w:shd w:val="clear" w:color="auto" w:fill="auto"/>
        <w:spacing w:line="240" w:lineRule="auto"/>
        <w:rPr>
          <w:rFonts w:cs="Arial"/>
          <w:b w:val="0"/>
          <w:bCs/>
          <w:sz w:val="22"/>
          <w:szCs w:val="22"/>
        </w:rPr>
      </w:pPr>
    </w:p>
    <w:tbl>
      <w:tblPr>
        <w:tblW w:w="7815" w:type="dxa"/>
        <w:tblInd w:w="113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2"/>
        <w:gridCol w:w="6203"/>
      </w:tblGrid>
      <w:tr w:rsidR="00F55603" w:rsidRPr="009217AC" w14:paraId="7249ABA2" w14:textId="77777777" w:rsidTr="0042159C">
        <w:trPr>
          <w:trHeight w:val="338"/>
        </w:trPr>
        <w:tc>
          <w:tcPr>
            <w:tcW w:w="1612" w:type="dxa"/>
            <w:tcBorders>
              <w:top w:val="nil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0412C468" w14:textId="77777777" w:rsidR="00F55603" w:rsidRPr="009217AC" w:rsidRDefault="00F55603" w:rsidP="0042159C">
            <w:pPr>
              <w:pStyle w:val="Textoindependiente"/>
              <w:keepNext/>
              <w:spacing w:before="60" w:after="60"/>
              <w:ind w:left="72"/>
              <w:rPr>
                <w:rFonts w:cs="Arial"/>
                <w:b w:val="0"/>
                <w:color w:val="FFFFFF" w:themeColor="background1"/>
                <w:sz w:val="22"/>
                <w:szCs w:val="22"/>
              </w:rPr>
            </w:pPr>
            <w:r w:rsidRPr="009217AC">
              <w:rPr>
                <w:rFonts w:cs="Arial"/>
                <w:b w:val="0"/>
                <w:color w:val="FFFFFF" w:themeColor="background1"/>
                <w:sz w:val="22"/>
                <w:szCs w:val="22"/>
              </w:rPr>
              <w:t>El problema</w:t>
            </w:r>
          </w:p>
        </w:tc>
        <w:tc>
          <w:tcPr>
            <w:tcW w:w="6203" w:type="dxa"/>
            <w:tcBorders>
              <w:left w:val="single" w:sz="8" w:space="0" w:color="FFFFFF" w:themeColor="background1"/>
            </w:tcBorders>
            <w:vAlign w:val="center"/>
          </w:tcPr>
          <w:p w14:paraId="5F058845" w14:textId="77777777" w:rsidR="00F55603" w:rsidRPr="009217AC" w:rsidRDefault="00F55603" w:rsidP="0042159C">
            <w:pPr>
              <w:spacing w:before="60" w:after="60"/>
              <w:ind w:right="142"/>
              <w:jc w:val="left"/>
              <w:rPr>
                <w:rFonts w:cs="Arial"/>
                <w:szCs w:val="22"/>
              </w:rPr>
            </w:pPr>
            <w:r w:rsidRPr="009217AC">
              <w:rPr>
                <w:rFonts w:cs="Arial"/>
                <w:szCs w:val="22"/>
              </w:rPr>
              <w:t xml:space="preserve">El problema radica al momento de </w:t>
            </w:r>
            <w:r>
              <w:rPr>
                <w:rFonts w:cs="Arial"/>
                <w:szCs w:val="22"/>
              </w:rPr>
              <w:t>emitir el comprobante</w:t>
            </w:r>
            <w:r w:rsidRPr="009217AC">
              <w:rPr>
                <w:rFonts w:cs="Arial"/>
                <w:szCs w:val="22"/>
              </w:rPr>
              <w:t xml:space="preserve"> al </w:t>
            </w:r>
            <w:r>
              <w:rPr>
                <w:rFonts w:cs="Arial"/>
                <w:szCs w:val="22"/>
              </w:rPr>
              <w:t>apoderado</w:t>
            </w:r>
            <w:r w:rsidRPr="009217AC">
              <w:rPr>
                <w:rFonts w:cs="Arial"/>
                <w:szCs w:val="22"/>
              </w:rPr>
              <w:t xml:space="preserve">. </w:t>
            </w:r>
            <w:r>
              <w:rPr>
                <w:rFonts w:cs="Arial"/>
                <w:szCs w:val="22"/>
              </w:rPr>
              <w:t>Al</w:t>
            </w:r>
            <w:r w:rsidRPr="009217AC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 xml:space="preserve">ingresar a </w:t>
            </w:r>
            <w:r w:rsidRPr="00E16565">
              <w:rPr>
                <w:rFonts w:cs="Arial"/>
                <w:szCs w:val="22"/>
              </w:rPr>
              <w:t xml:space="preserve">SUNAT Operaciones </w:t>
            </w:r>
            <w:r>
              <w:rPr>
                <w:rFonts w:cs="Arial"/>
                <w:szCs w:val="22"/>
              </w:rPr>
              <w:t>y generar la boleta electrónica, el sistema es lento y poco práctico.</w:t>
            </w:r>
          </w:p>
        </w:tc>
      </w:tr>
      <w:tr w:rsidR="00F55603" w:rsidRPr="009217AC" w14:paraId="30D0CAD3" w14:textId="77777777" w:rsidTr="0042159C">
        <w:trPr>
          <w:trHeight w:val="288"/>
        </w:trPr>
        <w:tc>
          <w:tcPr>
            <w:tcW w:w="1612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0F4A6DA0" w14:textId="77777777" w:rsidR="00F55603" w:rsidRPr="009217AC" w:rsidRDefault="00F55603" w:rsidP="0042159C">
            <w:pPr>
              <w:pStyle w:val="Textoindependiente"/>
              <w:keepNext/>
              <w:spacing w:before="60" w:after="60"/>
              <w:ind w:left="72"/>
              <w:rPr>
                <w:rFonts w:cs="Arial"/>
                <w:b w:val="0"/>
                <w:color w:val="FFFFFF" w:themeColor="background1"/>
                <w:sz w:val="22"/>
                <w:szCs w:val="22"/>
              </w:rPr>
            </w:pPr>
            <w:r w:rsidRPr="009217AC">
              <w:rPr>
                <w:rFonts w:cs="Arial"/>
                <w:b w:val="0"/>
                <w:color w:val="FFFFFF" w:themeColor="background1"/>
                <w:sz w:val="22"/>
                <w:szCs w:val="22"/>
              </w:rPr>
              <w:t>Afecta</w:t>
            </w:r>
          </w:p>
        </w:tc>
        <w:tc>
          <w:tcPr>
            <w:tcW w:w="6203" w:type="dxa"/>
            <w:tcBorders>
              <w:left w:val="single" w:sz="8" w:space="0" w:color="FFFFFF" w:themeColor="background1"/>
            </w:tcBorders>
            <w:vAlign w:val="center"/>
          </w:tcPr>
          <w:p w14:paraId="355C4BB2" w14:textId="77777777" w:rsidR="00F55603" w:rsidRPr="009217AC" w:rsidRDefault="00F55603" w:rsidP="0042159C">
            <w:pPr>
              <w:pStyle w:val="Textoindependiente"/>
              <w:keepLines/>
              <w:widowControl w:val="0"/>
              <w:tabs>
                <w:tab w:val="left" w:pos="268"/>
              </w:tabs>
              <w:spacing w:after="120"/>
              <w:rPr>
                <w:rFonts w:cs="Arial"/>
                <w:b w:val="0"/>
                <w:bCs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CAJA</w:t>
            </w:r>
          </w:p>
        </w:tc>
      </w:tr>
      <w:tr w:rsidR="00F55603" w:rsidRPr="009217AC" w14:paraId="240B1D85" w14:textId="77777777" w:rsidTr="0042159C">
        <w:trPr>
          <w:trHeight w:val="415"/>
        </w:trPr>
        <w:tc>
          <w:tcPr>
            <w:tcW w:w="1612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5501CE5A" w14:textId="77777777" w:rsidR="00F55603" w:rsidRPr="009217AC" w:rsidRDefault="00F55603" w:rsidP="0042159C">
            <w:pPr>
              <w:pStyle w:val="Textoindependiente"/>
              <w:keepNext/>
              <w:spacing w:before="60" w:after="60"/>
              <w:ind w:left="72"/>
              <w:rPr>
                <w:rFonts w:cs="Arial"/>
                <w:b w:val="0"/>
                <w:color w:val="FFFFFF" w:themeColor="background1"/>
                <w:sz w:val="22"/>
                <w:szCs w:val="22"/>
              </w:rPr>
            </w:pPr>
            <w:r w:rsidRPr="009217AC">
              <w:rPr>
                <w:rFonts w:cs="Arial"/>
                <w:b w:val="0"/>
                <w:color w:val="FFFFFF" w:themeColor="background1"/>
                <w:sz w:val="22"/>
                <w:szCs w:val="22"/>
              </w:rPr>
              <w:t>Impacto</w:t>
            </w:r>
          </w:p>
        </w:tc>
        <w:tc>
          <w:tcPr>
            <w:tcW w:w="6203" w:type="dxa"/>
            <w:tcBorders>
              <w:left w:val="single" w:sz="8" w:space="0" w:color="FFFFFF" w:themeColor="background1"/>
            </w:tcBorders>
            <w:vAlign w:val="center"/>
          </w:tcPr>
          <w:p w14:paraId="41563A65" w14:textId="77777777" w:rsidR="00F55603" w:rsidRPr="009217AC" w:rsidRDefault="00F55603" w:rsidP="0042159C">
            <w:pPr>
              <w:pStyle w:val="InfoBlueCarCar"/>
              <w:jc w:val="center"/>
              <w:rPr>
                <w:rFonts w:ascii="Arial" w:hAnsi="Arial"/>
                <w:sz w:val="22"/>
                <w:szCs w:val="22"/>
              </w:rPr>
            </w:pPr>
            <w:r w:rsidRPr="009217AC"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 w:rsidR="00F55603" w:rsidRPr="009217AC" w14:paraId="1B756CD0" w14:textId="77777777" w:rsidTr="0042159C">
        <w:trPr>
          <w:trHeight w:val="382"/>
        </w:trPr>
        <w:tc>
          <w:tcPr>
            <w:tcW w:w="1612" w:type="dxa"/>
            <w:tcBorders>
              <w:top w:val="single" w:sz="8" w:space="0" w:color="FFFFFF" w:themeColor="background1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59782F36" w14:textId="77777777" w:rsidR="00F55603" w:rsidRPr="009217AC" w:rsidRDefault="00F55603" w:rsidP="0042159C">
            <w:pPr>
              <w:pStyle w:val="Textoindependiente"/>
              <w:spacing w:before="60" w:after="60"/>
              <w:ind w:left="72"/>
              <w:rPr>
                <w:rFonts w:cs="Arial"/>
                <w:b w:val="0"/>
                <w:color w:val="FFFFFF" w:themeColor="background1"/>
                <w:sz w:val="22"/>
                <w:szCs w:val="22"/>
              </w:rPr>
            </w:pPr>
            <w:r w:rsidRPr="009217AC">
              <w:rPr>
                <w:rFonts w:cs="Arial"/>
                <w:b w:val="0"/>
                <w:color w:val="FFFFFF" w:themeColor="background1"/>
                <w:sz w:val="22"/>
                <w:szCs w:val="22"/>
              </w:rPr>
              <w:t xml:space="preserve">Solución </w:t>
            </w:r>
          </w:p>
        </w:tc>
        <w:tc>
          <w:tcPr>
            <w:tcW w:w="6203" w:type="dxa"/>
            <w:tcBorders>
              <w:left w:val="single" w:sz="8" w:space="0" w:color="FFFFFF" w:themeColor="background1"/>
            </w:tcBorders>
            <w:vAlign w:val="center"/>
          </w:tcPr>
          <w:p w14:paraId="72B817C9" w14:textId="77777777" w:rsidR="00F55603" w:rsidRPr="009217AC" w:rsidRDefault="00F55603" w:rsidP="0042159C">
            <w:pPr>
              <w:jc w:val="center"/>
              <w:rPr>
                <w:rFonts w:cs="Arial"/>
                <w:szCs w:val="22"/>
              </w:rPr>
            </w:pPr>
            <w:r w:rsidRPr="009217AC">
              <w:rPr>
                <w:rFonts w:cs="Arial"/>
                <w:szCs w:val="22"/>
              </w:rPr>
              <w:t xml:space="preserve">Desarrollar un módulo: </w:t>
            </w:r>
            <w:r w:rsidRPr="00E16565">
              <w:rPr>
                <w:rFonts w:cs="Arial"/>
                <w:b/>
                <w:bCs/>
                <w:color w:val="000000"/>
                <w:szCs w:val="22"/>
                <w:lang w:eastAsia="es-PE"/>
              </w:rPr>
              <w:t>Comprobante</w:t>
            </w:r>
          </w:p>
        </w:tc>
      </w:tr>
      <w:bookmarkEnd w:id="43"/>
    </w:tbl>
    <w:p w14:paraId="02DC2588" w14:textId="77777777" w:rsidR="00F55603" w:rsidRDefault="00F55603" w:rsidP="00F55603">
      <w:pPr>
        <w:rPr>
          <w:szCs w:val="22"/>
        </w:rPr>
      </w:pPr>
    </w:p>
    <w:p w14:paraId="52988E33" w14:textId="77777777" w:rsidR="00F55603" w:rsidRDefault="00F55603" w:rsidP="00F55603">
      <w:pPr>
        <w:rPr>
          <w:szCs w:val="22"/>
        </w:rPr>
      </w:pPr>
    </w:p>
    <w:p w14:paraId="4194126C" w14:textId="77777777" w:rsidR="00F55603" w:rsidRPr="009217AC" w:rsidRDefault="00F55603" w:rsidP="00F55603">
      <w:pPr>
        <w:rPr>
          <w:szCs w:val="22"/>
        </w:rPr>
      </w:pPr>
    </w:p>
    <w:tbl>
      <w:tblPr>
        <w:tblW w:w="7815" w:type="dxa"/>
        <w:tblInd w:w="113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2"/>
        <w:gridCol w:w="6203"/>
      </w:tblGrid>
      <w:tr w:rsidR="00F55603" w:rsidRPr="009217AC" w14:paraId="6825E898" w14:textId="77777777" w:rsidTr="0042159C">
        <w:trPr>
          <w:trHeight w:val="338"/>
        </w:trPr>
        <w:tc>
          <w:tcPr>
            <w:tcW w:w="1612" w:type="dxa"/>
            <w:tcBorders>
              <w:top w:val="nil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6893862F" w14:textId="77777777" w:rsidR="00F55603" w:rsidRPr="009217AC" w:rsidRDefault="00F55603" w:rsidP="0042159C">
            <w:pPr>
              <w:pStyle w:val="Textoindependiente"/>
              <w:keepNext/>
              <w:spacing w:before="60" w:after="60"/>
              <w:ind w:left="72"/>
              <w:rPr>
                <w:rFonts w:cs="Arial"/>
                <w:b w:val="0"/>
                <w:color w:val="FFFFFF" w:themeColor="background1"/>
                <w:sz w:val="22"/>
                <w:szCs w:val="22"/>
              </w:rPr>
            </w:pPr>
            <w:r w:rsidRPr="009217AC">
              <w:rPr>
                <w:rFonts w:cs="Arial"/>
                <w:b w:val="0"/>
                <w:color w:val="FFFFFF" w:themeColor="background1"/>
                <w:sz w:val="22"/>
                <w:szCs w:val="22"/>
              </w:rPr>
              <w:lastRenderedPageBreak/>
              <w:t>El problema</w:t>
            </w:r>
          </w:p>
        </w:tc>
        <w:tc>
          <w:tcPr>
            <w:tcW w:w="6203" w:type="dxa"/>
            <w:tcBorders>
              <w:left w:val="single" w:sz="8" w:space="0" w:color="FFFFFF" w:themeColor="background1"/>
            </w:tcBorders>
            <w:vAlign w:val="center"/>
          </w:tcPr>
          <w:p w14:paraId="7E8FA7D1" w14:textId="77777777" w:rsidR="00F55603" w:rsidRPr="009217AC" w:rsidRDefault="00F55603" w:rsidP="0042159C">
            <w:pPr>
              <w:spacing w:before="60" w:after="60"/>
              <w:ind w:right="142"/>
              <w:jc w:val="left"/>
              <w:rPr>
                <w:rFonts w:cs="Arial"/>
                <w:szCs w:val="22"/>
              </w:rPr>
            </w:pPr>
            <w:r w:rsidRPr="009217AC">
              <w:rPr>
                <w:rFonts w:cs="Arial"/>
                <w:szCs w:val="22"/>
              </w:rPr>
              <w:t>El problema radica al momento de matricular al estudiante. La secretaria busca entre las diferentes hojas de Excel al estudiante, generando demoras para el inicio del proceso de matrícula.</w:t>
            </w:r>
          </w:p>
        </w:tc>
      </w:tr>
      <w:tr w:rsidR="00F55603" w:rsidRPr="009217AC" w14:paraId="21788794" w14:textId="77777777" w:rsidTr="0042159C">
        <w:trPr>
          <w:trHeight w:val="288"/>
        </w:trPr>
        <w:tc>
          <w:tcPr>
            <w:tcW w:w="1612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1159102C" w14:textId="77777777" w:rsidR="00F55603" w:rsidRPr="009217AC" w:rsidRDefault="00F55603" w:rsidP="0042159C">
            <w:pPr>
              <w:pStyle w:val="Textoindependiente"/>
              <w:keepNext/>
              <w:spacing w:before="60" w:after="60"/>
              <w:ind w:left="72"/>
              <w:rPr>
                <w:rFonts w:cs="Arial"/>
                <w:b w:val="0"/>
                <w:color w:val="FFFFFF" w:themeColor="background1"/>
                <w:sz w:val="22"/>
                <w:szCs w:val="22"/>
              </w:rPr>
            </w:pPr>
            <w:r w:rsidRPr="009217AC">
              <w:rPr>
                <w:rFonts w:cs="Arial"/>
                <w:b w:val="0"/>
                <w:color w:val="FFFFFF" w:themeColor="background1"/>
                <w:sz w:val="22"/>
                <w:szCs w:val="22"/>
              </w:rPr>
              <w:t>Afecta</w:t>
            </w:r>
          </w:p>
        </w:tc>
        <w:tc>
          <w:tcPr>
            <w:tcW w:w="6203" w:type="dxa"/>
            <w:tcBorders>
              <w:left w:val="single" w:sz="8" w:space="0" w:color="FFFFFF" w:themeColor="background1"/>
            </w:tcBorders>
            <w:vAlign w:val="center"/>
          </w:tcPr>
          <w:p w14:paraId="20CE329D" w14:textId="77777777" w:rsidR="00F55603" w:rsidRPr="009217AC" w:rsidRDefault="00F55603" w:rsidP="0042159C">
            <w:pPr>
              <w:pStyle w:val="Textoindependiente"/>
              <w:keepLines/>
              <w:widowControl w:val="0"/>
              <w:tabs>
                <w:tab w:val="left" w:pos="268"/>
              </w:tabs>
              <w:spacing w:after="120"/>
              <w:rPr>
                <w:rFonts w:cs="Arial"/>
                <w:b w:val="0"/>
                <w:bCs/>
                <w:sz w:val="22"/>
                <w:szCs w:val="22"/>
              </w:rPr>
            </w:pPr>
            <w:r w:rsidRPr="009217AC">
              <w:rPr>
                <w:rFonts w:cs="Arial"/>
                <w:sz w:val="22"/>
                <w:szCs w:val="22"/>
              </w:rPr>
              <w:t>SECRETARÍA</w:t>
            </w:r>
          </w:p>
        </w:tc>
      </w:tr>
      <w:tr w:rsidR="00F55603" w:rsidRPr="009217AC" w14:paraId="0F89290F" w14:textId="77777777" w:rsidTr="0042159C">
        <w:trPr>
          <w:trHeight w:val="415"/>
        </w:trPr>
        <w:tc>
          <w:tcPr>
            <w:tcW w:w="1612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27F60ABD" w14:textId="77777777" w:rsidR="00F55603" w:rsidRPr="009217AC" w:rsidRDefault="00F55603" w:rsidP="0042159C">
            <w:pPr>
              <w:pStyle w:val="Textoindependiente"/>
              <w:keepNext/>
              <w:spacing w:before="60" w:after="60"/>
              <w:ind w:left="72"/>
              <w:rPr>
                <w:rFonts w:cs="Arial"/>
                <w:b w:val="0"/>
                <w:color w:val="FFFFFF" w:themeColor="background1"/>
                <w:sz w:val="22"/>
                <w:szCs w:val="22"/>
              </w:rPr>
            </w:pPr>
            <w:r w:rsidRPr="009217AC">
              <w:rPr>
                <w:rFonts w:cs="Arial"/>
                <w:b w:val="0"/>
                <w:color w:val="FFFFFF" w:themeColor="background1"/>
                <w:sz w:val="22"/>
                <w:szCs w:val="22"/>
              </w:rPr>
              <w:t>Impacto</w:t>
            </w:r>
          </w:p>
        </w:tc>
        <w:tc>
          <w:tcPr>
            <w:tcW w:w="6203" w:type="dxa"/>
            <w:tcBorders>
              <w:left w:val="single" w:sz="8" w:space="0" w:color="FFFFFF" w:themeColor="background1"/>
            </w:tcBorders>
            <w:vAlign w:val="center"/>
          </w:tcPr>
          <w:p w14:paraId="2506C390" w14:textId="77777777" w:rsidR="00F55603" w:rsidRPr="009217AC" w:rsidRDefault="00F55603" w:rsidP="0042159C">
            <w:pPr>
              <w:pStyle w:val="InfoBlueCarCar"/>
              <w:jc w:val="center"/>
              <w:rPr>
                <w:rFonts w:ascii="Arial" w:hAnsi="Arial"/>
                <w:sz w:val="22"/>
                <w:szCs w:val="22"/>
              </w:rPr>
            </w:pPr>
            <w:r w:rsidRPr="009217AC"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 w:rsidR="00F55603" w:rsidRPr="009217AC" w14:paraId="603D9153" w14:textId="77777777" w:rsidTr="0042159C">
        <w:trPr>
          <w:trHeight w:val="382"/>
        </w:trPr>
        <w:tc>
          <w:tcPr>
            <w:tcW w:w="1612" w:type="dxa"/>
            <w:tcBorders>
              <w:top w:val="single" w:sz="8" w:space="0" w:color="FFFFFF" w:themeColor="background1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1BF8CB57" w14:textId="77777777" w:rsidR="00F55603" w:rsidRPr="009217AC" w:rsidRDefault="00F55603" w:rsidP="0042159C">
            <w:pPr>
              <w:pStyle w:val="Textoindependiente"/>
              <w:spacing w:before="60" w:after="60"/>
              <w:ind w:left="72"/>
              <w:rPr>
                <w:rFonts w:cs="Arial"/>
                <w:b w:val="0"/>
                <w:color w:val="FFFFFF" w:themeColor="background1"/>
                <w:sz w:val="22"/>
                <w:szCs w:val="22"/>
              </w:rPr>
            </w:pPr>
            <w:r w:rsidRPr="009217AC">
              <w:rPr>
                <w:rFonts w:cs="Arial"/>
                <w:b w:val="0"/>
                <w:color w:val="FFFFFF" w:themeColor="background1"/>
                <w:sz w:val="22"/>
                <w:szCs w:val="22"/>
              </w:rPr>
              <w:t xml:space="preserve">Solución </w:t>
            </w:r>
          </w:p>
        </w:tc>
        <w:tc>
          <w:tcPr>
            <w:tcW w:w="6203" w:type="dxa"/>
            <w:tcBorders>
              <w:left w:val="single" w:sz="8" w:space="0" w:color="FFFFFF" w:themeColor="background1"/>
            </w:tcBorders>
            <w:vAlign w:val="center"/>
          </w:tcPr>
          <w:p w14:paraId="329D867F" w14:textId="77777777" w:rsidR="00F55603" w:rsidRPr="009217AC" w:rsidRDefault="00F55603" w:rsidP="0042159C">
            <w:pPr>
              <w:jc w:val="center"/>
              <w:rPr>
                <w:rFonts w:cs="Arial"/>
                <w:szCs w:val="22"/>
              </w:rPr>
            </w:pPr>
            <w:r w:rsidRPr="009217AC">
              <w:rPr>
                <w:rFonts w:cs="Arial"/>
                <w:szCs w:val="22"/>
              </w:rPr>
              <w:t xml:space="preserve">Desarrollar un módulo: </w:t>
            </w:r>
            <w:r w:rsidRPr="009217AC">
              <w:rPr>
                <w:rFonts w:cs="Arial"/>
                <w:b/>
                <w:bCs/>
                <w:szCs w:val="22"/>
              </w:rPr>
              <w:t>Registrar matrícula</w:t>
            </w:r>
          </w:p>
        </w:tc>
      </w:tr>
    </w:tbl>
    <w:p w14:paraId="232BF4DE" w14:textId="77777777" w:rsidR="000405B2" w:rsidRPr="000405B2" w:rsidRDefault="000405B2" w:rsidP="000405B2"/>
    <w:p w14:paraId="0B2F97C0" w14:textId="77777777" w:rsidR="00BE4497" w:rsidRPr="0037726E" w:rsidRDefault="00BE4497" w:rsidP="00BE4497">
      <w:pPr>
        <w:pStyle w:val="Ttulo1"/>
        <w:shd w:val="clear" w:color="auto" w:fill="auto"/>
        <w:tabs>
          <w:tab w:val="clear" w:pos="3551"/>
        </w:tabs>
        <w:ind w:left="432"/>
        <w:rPr>
          <w:rFonts w:ascii="Muller Bold" w:hAnsi="Muller Bold" w:cs="Tahoma"/>
          <w:sz w:val="20"/>
        </w:rPr>
      </w:pPr>
      <w:bookmarkStart w:id="44" w:name="_Toc78018290"/>
      <w:r w:rsidRPr="0037726E">
        <w:rPr>
          <w:rFonts w:ascii="Muller Bold" w:hAnsi="Muller Bold" w:cs="Tahoma"/>
          <w:sz w:val="20"/>
        </w:rPr>
        <w:t xml:space="preserve">Interesados </w:t>
      </w:r>
      <w:bookmarkEnd w:id="37"/>
      <w:bookmarkEnd w:id="38"/>
      <w:bookmarkEnd w:id="39"/>
      <w:r w:rsidRPr="0037726E">
        <w:rPr>
          <w:rFonts w:ascii="Muller Bold" w:hAnsi="Muller Bold" w:cs="Tahoma"/>
          <w:sz w:val="20"/>
        </w:rPr>
        <w:t>(Participantes del Proyecto y usuarios)</w:t>
      </w:r>
      <w:bookmarkEnd w:id="40"/>
      <w:bookmarkEnd w:id="44"/>
    </w:p>
    <w:p w14:paraId="3BDD50DB" w14:textId="7474A08E" w:rsidR="00BE4497" w:rsidRDefault="00BE4497" w:rsidP="006B6D79">
      <w:pPr>
        <w:pStyle w:val="Ttulo2"/>
        <w:tabs>
          <w:tab w:val="clear" w:pos="1427"/>
        </w:tabs>
        <w:spacing w:before="0" w:after="0" w:line="240" w:lineRule="auto"/>
        <w:ind w:left="1134" w:hanging="567"/>
        <w:rPr>
          <w:rFonts w:ascii="Muller Bold" w:hAnsi="Muller Bold" w:cs="Tahoma"/>
          <w:sz w:val="20"/>
        </w:rPr>
      </w:pPr>
      <w:bookmarkStart w:id="45" w:name="_Toc170557593"/>
      <w:bookmarkStart w:id="46" w:name="_Toc78018291"/>
      <w:r w:rsidRPr="0037726E">
        <w:rPr>
          <w:rFonts w:ascii="Muller Bold" w:hAnsi="Muller Bold" w:cs="Tahoma"/>
          <w:sz w:val="20"/>
        </w:rPr>
        <w:t>Resumen de Interesados</w:t>
      </w:r>
      <w:bookmarkEnd w:id="45"/>
      <w:bookmarkEnd w:id="46"/>
    </w:p>
    <w:p w14:paraId="39404D7D" w14:textId="77777777" w:rsidR="00CD6F17" w:rsidRPr="00CD6F17" w:rsidRDefault="00CD6F17" w:rsidP="00CD6F17"/>
    <w:tbl>
      <w:tblPr>
        <w:tblW w:w="7797" w:type="dxa"/>
        <w:tblInd w:w="124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585"/>
        <w:gridCol w:w="3686"/>
        <w:gridCol w:w="1817"/>
      </w:tblGrid>
      <w:tr w:rsidR="00BE4497" w:rsidRPr="003E5386" w14:paraId="128FC410" w14:textId="77777777" w:rsidTr="00DA481D">
        <w:trPr>
          <w:trHeight w:val="484"/>
        </w:trPr>
        <w:tc>
          <w:tcPr>
            <w:tcW w:w="70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vAlign w:val="center"/>
          </w:tcPr>
          <w:p w14:paraId="3473AC90" w14:textId="26F607D7" w:rsidR="00BE4497" w:rsidRPr="00932BF8" w:rsidRDefault="00DA481D" w:rsidP="00DA481D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Ítem</w:t>
            </w:r>
          </w:p>
        </w:tc>
        <w:tc>
          <w:tcPr>
            <w:tcW w:w="158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vAlign w:val="center"/>
          </w:tcPr>
          <w:p w14:paraId="54AFE355" w14:textId="77777777" w:rsidR="00BE4497" w:rsidRPr="00932BF8" w:rsidRDefault="00BE4497" w:rsidP="00DA481D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Interesado</w:t>
            </w:r>
          </w:p>
        </w:tc>
        <w:tc>
          <w:tcPr>
            <w:tcW w:w="368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vAlign w:val="center"/>
          </w:tcPr>
          <w:p w14:paraId="7AB1179B" w14:textId="77777777" w:rsidR="00BE4497" w:rsidRPr="00932BF8" w:rsidRDefault="00BE4497" w:rsidP="00DA481D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Descripción</w:t>
            </w:r>
          </w:p>
        </w:tc>
        <w:tc>
          <w:tcPr>
            <w:tcW w:w="181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vAlign w:val="center"/>
          </w:tcPr>
          <w:p w14:paraId="76E38C71" w14:textId="77777777" w:rsidR="00BE4497" w:rsidRPr="00932BF8" w:rsidRDefault="00BE4497" w:rsidP="00DA481D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Responsabilidad</w:t>
            </w:r>
          </w:p>
        </w:tc>
      </w:tr>
      <w:tr w:rsidR="00BE4497" w:rsidRPr="003E5386" w14:paraId="2D349C88" w14:textId="77777777" w:rsidTr="002C4146">
        <w:trPr>
          <w:trHeight w:val="1040"/>
        </w:trPr>
        <w:tc>
          <w:tcPr>
            <w:tcW w:w="709" w:type="dxa"/>
            <w:tcBorders>
              <w:top w:val="single" w:sz="6" w:space="0" w:color="FFFFFF" w:themeColor="background1"/>
            </w:tcBorders>
            <w:vAlign w:val="center"/>
          </w:tcPr>
          <w:p w14:paraId="30615AC7" w14:textId="77777777" w:rsidR="00BE4497" w:rsidRPr="00487CAC" w:rsidRDefault="00BE4497" w:rsidP="002C4146">
            <w:pPr>
              <w:pStyle w:val="Textoindependiente"/>
              <w:spacing w:line="240" w:lineRule="auto"/>
              <w:rPr>
                <w:rFonts w:ascii="Tahoma" w:hAnsi="Tahoma" w:cs="Tahoma"/>
                <w:bCs/>
                <w:sz w:val="18"/>
                <w:szCs w:val="18"/>
              </w:rPr>
            </w:pPr>
            <w:r w:rsidRPr="00487CAC">
              <w:rPr>
                <w:rFonts w:ascii="Tahoma" w:hAnsi="Tahoma" w:cs="Tahoma"/>
                <w:bCs/>
                <w:sz w:val="18"/>
                <w:szCs w:val="18"/>
              </w:rPr>
              <w:t>1</w:t>
            </w:r>
          </w:p>
        </w:tc>
        <w:tc>
          <w:tcPr>
            <w:tcW w:w="1585" w:type="dxa"/>
            <w:tcBorders>
              <w:top w:val="single" w:sz="6" w:space="0" w:color="FFFFFF" w:themeColor="background1"/>
            </w:tcBorders>
            <w:shd w:val="clear" w:color="auto" w:fill="auto"/>
            <w:vAlign w:val="center"/>
          </w:tcPr>
          <w:p w14:paraId="21E44A47" w14:textId="6BE2D8F6" w:rsidR="00BE4497" w:rsidRPr="004109A3" w:rsidRDefault="00A13001" w:rsidP="002C4146">
            <w:pPr>
              <w:pStyle w:val="Textoindependiente"/>
              <w:spacing w:line="240" w:lineRule="auto"/>
              <w:rPr>
                <w:rFonts w:cs="Arial"/>
                <w:b w:val="0"/>
                <w:bCs/>
                <w:sz w:val="20"/>
              </w:rPr>
            </w:pPr>
            <w:r w:rsidRPr="00A13001">
              <w:rPr>
                <w:rFonts w:cs="Arial"/>
                <w:b w:val="0"/>
                <w:bCs/>
                <w:sz w:val="20"/>
              </w:rPr>
              <w:t>Lucía Vázquez</w:t>
            </w:r>
          </w:p>
        </w:tc>
        <w:tc>
          <w:tcPr>
            <w:tcW w:w="3686" w:type="dxa"/>
            <w:tcBorders>
              <w:top w:val="single" w:sz="6" w:space="0" w:color="FFFFFF" w:themeColor="background1"/>
            </w:tcBorders>
            <w:shd w:val="clear" w:color="auto" w:fill="auto"/>
            <w:vAlign w:val="center"/>
          </w:tcPr>
          <w:p w14:paraId="4E02524B" w14:textId="07379DFB" w:rsidR="00BE4497" w:rsidRPr="004109A3" w:rsidRDefault="000350EB" w:rsidP="002C4146">
            <w:pPr>
              <w:spacing w:line="240" w:lineRule="auto"/>
              <w:ind w:right="176"/>
              <w:jc w:val="left"/>
              <w:rPr>
                <w:rFonts w:cs="Arial"/>
                <w:bCs/>
                <w:sz w:val="20"/>
              </w:rPr>
            </w:pPr>
            <w:r w:rsidRPr="000350EB">
              <w:rPr>
                <w:rFonts w:cs="Arial"/>
                <w:bCs/>
                <w:sz w:val="20"/>
              </w:rPr>
              <w:t>Es la</w:t>
            </w:r>
            <w:r>
              <w:rPr>
                <w:rFonts w:cs="Arial"/>
                <w:bCs/>
                <w:sz w:val="20"/>
              </w:rPr>
              <w:t xml:space="preserve"> autoridad y</w:t>
            </w:r>
            <w:r w:rsidRPr="000350EB">
              <w:rPr>
                <w:rFonts w:cs="Arial"/>
                <w:bCs/>
                <w:sz w:val="20"/>
              </w:rPr>
              <w:t xml:space="preserve"> propietaria de la </w:t>
            </w:r>
            <w:r>
              <w:rPr>
                <w:rFonts w:cs="Arial"/>
                <w:bCs/>
                <w:sz w:val="20"/>
              </w:rPr>
              <w:t>institución</w:t>
            </w:r>
            <w:r w:rsidRPr="000350EB">
              <w:rPr>
                <w:rFonts w:cs="Arial"/>
                <w:bCs/>
                <w:sz w:val="20"/>
              </w:rPr>
              <w:t xml:space="preserve"> y se encarga de gestionar las </w:t>
            </w:r>
            <w:r w:rsidR="007616CD">
              <w:rPr>
                <w:rFonts w:cs="Arial"/>
                <w:bCs/>
                <w:sz w:val="20"/>
              </w:rPr>
              <w:t>matrículas.</w:t>
            </w:r>
          </w:p>
        </w:tc>
        <w:tc>
          <w:tcPr>
            <w:tcW w:w="1817" w:type="dxa"/>
            <w:tcBorders>
              <w:top w:val="single" w:sz="6" w:space="0" w:color="FFFFFF" w:themeColor="background1"/>
            </w:tcBorders>
            <w:shd w:val="clear" w:color="auto" w:fill="auto"/>
            <w:vAlign w:val="center"/>
          </w:tcPr>
          <w:p w14:paraId="4A1BF28B" w14:textId="61878C7E" w:rsidR="00BE4497" w:rsidRPr="004109A3" w:rsidRDefault="007E55BE" w:rsidP="00A13001">
            <w:pPr>
              <w:pStyle w:val="Textoindependiente"/>
              <w:spacing w:line="240" w:lineRule="auto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>Directora</w:t>
            </w:r>
          </w:p>
        </w:tc>
      </w:tr>
      <w:tr w:rsidR="00BE4497" w:rsidRPr="003E5386" w14:paraId="0DBEC763" w14:textId="77777777" w:rsidTr="002C4146">
        <w:tc>
          <w:tcPr>
            <w:tcW w:w="709" w:type="dxa"/>
            <w:vAlign w:val="center"/>
          </w:tcPr>
          <w:p w14:paraId="5665E5AC" w14:textId="77777777" w:rsidR="00BE4497" w:rsidRPr="00487CAC" w:rsidRDefault="00BE4497" w:rsidP="002C4146">
            <w:pPr>
              <w:pStyle w:val="Textoindependiente"/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487CAC">
              <w:rPr>
                <w:rFonts w:ascii="Tahoma" w:hAnsi="Tahoma" w:cs="Tahoma"/>
                <w:bCs/>
                <w:sz w:val="18"/>
                <w:szCs w:val="18"/>
              </w:rPr>
              <w:t>2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1E28D047" w14:textId="2C29F2AB" w:rsidR="00BE4497" w:rsidRPr="004109A3" w:rsidRDefault="002C4146" w:rsidP="002C4146">
            <w:pPr>
              <w:pStyle w:val="Textoindependiente"/>
              <w:spacing w:before="1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>Beatriz</w:t>
            </w:r>
            <w:r w:rsidR="00A13001" w:rsidRPr="00A13001">
              <w:rPr>
                <w:rFonts w:cs="Arial"/>
                <w:b w:val="0"/>
                <w:bCs/>
                <w:sz w:val="20"/>
              </w:rPr>
              <w:t xml:space="preserve"> </w:t>
            </w:r>
            <w:r>
              <w:rPr>
                <w:rFonts w:cs="Arial"/>
                <w:b w:val="0"/>
                <w:bCs/>
                <w:sz w:val="20"/>
              </w:rPr>
              <w:t>Rivas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ECAF0A3" w14:textId="4C3A2848" w:rsidR="00BE4497" w:rsidRPr="004109A3" w:rsidRDefault="007616CD" w:rsidP="00A13001">
            <w:pPr>
              <w:spacing w:before="120" w:after="120"/>
              <w:ind w:right="176"/>
              <w:jc w:val="left"/>
              <w:rPr>
                <w:rFonts w:cs="Arial"/>
                <w:bCs/>
                <w:sz w:val="20"/>
              </w:rPr>
            </w:pPr>
            <w:r w:rsidRPr="007616CD">
              <w:rPr>
                <w:rFonts w:cs="Arial"/>
                <w:bCs/>
                <w:sz w:val="20"/>
              </w:rPr>
              <w:t>Encargad</w:t>
            </w:r>
            <w:r w:rsidR="00E7442E">
              <w:rPr>
                <w:rFonts w:cs="Arial"/>
                <w:bCs/>
                <w:sz w:val="20"/>
              </w:rPr>
              <w:t>a</w:t>
            </w:r>
            <w:r w:rsidRPr="007616CD">
              <w:rPr>
                <w:rFonts w:cs="Arial"/>
                <w:bCs/>
                <w:sz w:val="20"/>
              </w:rPr>
              <w:t xml:space="preserve"> de atender </w:t>
            </w:r>
            <w:r>
              <w:rPr>
                <w:rFonts w:cs="Arial"/>
                <w:bCs/>
                <w:sz w:val="20"/>
              </w:rPr>
              <w:t xml:space="preserve">el proceso de matrícula </w:t>
            </w:r>
            <w:r w:rsidRPr="007616CD">
              <w:rPr>
                <w:rFonts w:cs="Arial"/>
                <w:bCs/>
                <w:sz w:val="20"/>
              </w:rPr>
              <w:t>a los clientes</w:t>
            </w:r>
            <w:r>
              <w:rPr>
                <w:rFonts w:cs="Arial"/>
                <w:bCs/>
                <w:sz w:val="20"/>
              </w:rPr>
              <w:t xml:space="preserve"> (apoderado), registro de datos del estudiante para su posterior matricula.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6A7E6392" w14:textId="7B9C40F9" w:rsidR="00BE4497" w:rsidRPr="004109A3" w:rsidRDefault="007E55BE" w:rsidP="00A13001">
            <w:pPr>
              <w:pStyle w:val="Textoindependiente"/>
              <w:spacing w:before="1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>Secretaria</w:t>
            </w:r>
          </w:p>
        </w:tc>
      </w:tr>
    </w:tbl>
    <w:p w14:paraId="2627634A" w14:textId="77777777" w:rsidR="006B6D79" w:rsidRPr="0037726E" w:rsidRDefault="006B6D79" w:rsidP="006B6D79">
      <w:pPr>
        <w:pStyle w:val="Ttulo2"/>
        <w:numPr>
          <w:ilvl w:val="0"/>
          <w:numId w:val="0"/>
        </w:numPr>
        <w:spacing w:before="0" w:after="0" w:line="240" w:lineRule="auto"/>
        <w:ind w:left="1134"/>
        <w:rPr>
          <w:rFonts w:ascii="Muller Bold" w:hAnsi="Muller Bold" w:cs="Tahoma"/>
          <w:bCs/>
          <w:sz w:val="20"/>
        </w:rPr>
      </w:pPr>
      <w:bookmarkStart w:id="47" w:name="_Toc170557594"/>
    </w:p>
    <w:p w14:paraId="23BAA5D8" w14:textId="4A792590" w:rsidR="00D47DDB" w:rsidRDefault="00D47DDB" w:rsidP="00D47DDB">
      <w:pPr>
        <w:pStyle w:val="Ttulo2"/>
        <w:numPr>
          <w:ilvl w:val="0"/>
          <w:numId w:val="0"/>
        </w:numPr>
        <w:spacing w:before="0" w:after="0" w:line="240" w:lineRule="auto"/>
        <w:ind w:left="1134"/>
        <w:rPr>
          <w:rFonts w:ascii="Muller Bold" w:hAnsi="Muller Bold" w:cs="Tahoma"/>
          <w:bCs/>
          <w:sz w:val="20"/>
        </w:rPr>
      </w:pPr>
      <w:bookmarkStart w:id="48" w:name="_Toc78018292"/>
    </w:p>
    <w:p w14:paraId="24A2D3D7" w14:textId="15A5A05F" w:rsidR="00D47DDB" w:rsidRDefault="00D47DDB" w:rsidP="00D47DDB"/>
    <w:p w14:paraId="0E061802" w14:textId="77777777" w:rsidR="00D47DDB" w:rsidRPr="00D47DDB" w:rsidRDefault="00D47DDB" w:rsidP="00D47DDB"/>
    <w:p w14:paraId="5018E493" w14:textId="6ED2B019" w:rsidR="00BE4497" w:rsidRDefault="00BE4497" w:rsidP="006B6D79">
      <w:pPr>
        <w:pStyle w:val="Ttulo2"/>
        <w:tabs>
          <w:tab w:val="clear" w:pos="1427"/>
        </w:tabs>
        <w:spacing w:before="0" w:after="0" w:line="240" w:lineRule="auto"/>
        <w:ind w:left="1134" w:hanging="567"/>
        <w:rPr>
          <w:rFonts w:ascii="Muller Bold" w:hAnsi="Muller Bold" w:cs="Tahoma"/>
          <w:bCs/>
          <w:sz w:val="20"/>
        </w:rPr>
      </w:pPr>
      <w:r w:rsidRPr="0037726E">
        <w:rPr>
          <w:rFonts w:ascii="Muller Bold" w:hAnsi="Muller Bold" w:cs="Tahoma"/>
          <w:bCs/>
          <w:sz w:val="20"/>
        </w:rPr>
        <w:t>Resumen de usuarios</w:t>
      </w:r>
      <w:bookmarkEnd w:id="47"/>
      <w:bookmarkEnd w:id="48"/>
    </w:p>
    <w:p w14:paraId="4A5633C9" w14:textId="77777777" w:rsidR="00CD6F17" w:rsidRPr="00CD6F17" w:rsidRDefault="00CD6F17" w:rsidP="00CD6F17"/>
    <w:tbl>
      <w:tblPr>
        <w:tblW w:w="7690" w:type="dxa"/>
        <w:tblInd w:w="124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699"/>
        <w:gridCol w:w="1571"/>
        <w:gridCol w:w="3636"/>
        <w:gridCol w:w="1784"/>
      </w:tblGrid>
      <w:tr w:rsidR="00BE4497" w:rsidRPr="00B17266" w14:paraId="668D5D47" w14:textId="77777777" w:rsidTr="00DA481D">
        <w:trPr>
          <w:trHeight w:val="484"/>
        </w:trPr>
        <w:tc>
          <w:tcPr>
            <w:tcW w:w="699" w:type="dxa"/>
            <w:tcBorders>
              <w:top w:val="single" w:sz="6" w:space="0" w:color="FFFFFF" w:themeColor="background1"/>
              <w:left w:val="nil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vAlign w:val="center"/>
          </w:tcPr>
          <w:p w14:paraId="6605BB4F" w14:textId="37FE99A6" w:rsidR="00BE4497" w:rsidRPr="00932BF8" w:rsidRDefault="00DA481D" w:rsidP="00DA481D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Ítem</w:t>
            </w:r>
          </w:p>
        </w:tc>
        <w:tc>
          <w:tcPr>
            <w:tcW w:w="157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04EFB2B9" w14:textId="47977AED" w:rsidR="00BE4497" w:rsidRPr="00932BF8" w:rsidRDefault="00F27E16" w:rsidP="006B6D79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Nombres y Apellido</w:t>
            </w:r>
          </w:p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vAlign w:val="center"/>
          </w:tcPr>
          <w:p w14:paraId="7AA821B2" w14:textId="77777777" w:rsidR="00BE4497" w:rsidRPr="00932BF8" w:rsidRDefault="00BE4497" w:rsidP="00DA481D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Descripción</w:t>
            </w:r>
          </w:p>
        </w:tc>
        <w:tc>
          <w:tcPr>
            <w:tcW w:w="178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  <w:shd w:val="clear" w:color="auto" w:fill="000000" w:themeFill="text1"/>
            <w:vAlign w:val="center"/>
          </w:tcPr>
          <w:p w14:paraId="1F21963D" w14:textId="646D5A2F" w:rsidR="00BE4497" w:rsidRPr="00932BF8" w:rsidRDefault="00F27E16" w:rsidP="00DA481D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Rol</w:t>
            </w:r>
          </w:p>
        </w:tc>
      </w:tr>
      <w:tr w:rsidR="000350EB" w:rsidRPr="003E5386" w14:paraId="09A0995E" w14:textId="77777777" w:rsidTr="003D318D">
        <w:trPr>
          <w:trHeight w:val="826"/>
        </w:trPr>
        <w:tc>
          <w:tcPr>
            <w:tcW w:w="699" w:type="dxa"/>
            <w:tcBorders>
              <w:top w:val="single" w:sz="6" w:space="0" w:color="FFFFFF" w:themeColor="background1"/>
            </w:tcBorders>
            <w:vAlign w:val="center"/>
          </w:tcPr>
          <w:p w14:paraId="584052B2" w14:textId="266168A6" w:rsidR="000350EB" w:rsidRPr="000350EB" w:rsidRDefault="000350EB" w:rsidP="000350EB">
            <w:pPr>
              <w:spacing w:line="240" w:lineRule="auto"/>
              <w:jc w:val="center"/>
              <w:rPr>
                <w:rFonts w:ascii="Muller Bold" w:hAnsi="Muller Bold" w:cs="Tahoma"/>
                <w:b/>
                <w:sz w:val="20"/>
                <w:szCs w:val="18"/>
              </w:rPr>
            </w:pPr>
            <w:r w:rsidRPr="000350EB">
              <w:rPr>
                <w:rFonts w:ascii="Tahoma" w:hAnsi="Tahoma" w:cs="Tahoma"/>
                <w:b/>
                <w:sz w:val="18"/>
                <w:szCs w:val="18"/>
              </w:rPr>
              <w:t>1</w:t>
            </w:r>
          </w:p>
        </w:tc>
        <w:tc>
          <w:tcPr>
            <w:tcW w:w="1571" w:type="dxa"/>
            <w:tcBorders>
              <w:top w:val="single" w:sz="6" w:space="0" w:color="FFFFFF" w:themeColor="background1"/>
            </w:tcBorders>
            <w:shd w:val="clear" w:color="auto" w:fill="auto"/>
            <w:vAlign w:val="center"/>
          </w:tcPr>
          <w:p w14:paraId="36B151B4" w14:textId="34160917" w:rsidR="000350EB" w:rsidRPr="004109A3" w:rsidRDefault="000350EB" w:rsidP="000350EB">
            <w:pPr>
              <w:spacing w:line="240" w:lineRule="auto"/>
              <w:rPr>
                <w:rFonts w:cs="Arial"/>
                <w:i/>
                <w:color w:val="0000FF"/>
                <w:sz w:val="20"/>
              </w:rPr>
            </w:pPr>
            <w:r w:rsidRPr="00A13001">
              <w:rPr>
                <w:rFonts w:cs="Arial"/>
                <w:bCs/>
                <w:sz w:val="20"/>
              </w:rPr>
              <w:t>Lucía Vázquez</w:t>
            </w:r>
          </w:p>
        </w:tc>
        <w:tc>
          <w:tcPr>
            <w:tcW w:w="3636" w:type="dxa"/>
            <w:tcBorders>
              <w:top w:val="single" w:sz="6" w:space="0" w:color="FFFFFF" w:themeColor="background1"/>
            </w:tcBorders>
            <w:shd w:val="clear" w:color="auto" w:fill="auto"/>
            <w:vAlign w:val="center"/>
          </w:tcPr>
          <w:p w14:paraId="4B983477" w14:textId="1669ED02" w:rsidR="000350EB" w:rsidRPr="004109A3" w:rsidRDefault="000350EB" w:rsidP="003D318D">
            <w:pPr>
              <w:pStyle w:val="Textoindependiente2"/>
              <w:rPr>
                <w:rFonts w:cs="Arial"/>
                <w:iCs/>
                <w:sz w:val="20"/>
                <w:lang w:val="es-ES_tradnl"/>
              </w:rPr>
            </w:pPr>
            <w:r w:rsidRPr="000350EB">
              <w:rPr>
                <w:rFonts w:cs="Arial"/>
                <w:iCs/>
                <w:sz w:val="20"/>
                <w:lang w:val="es-ES_tradnl"/>
              </w:rPr>
              <w:t>Se encarga de planear, dirigir, coordinar y supervisar todas las actividades del colegio.</w:t>
            </w:r>
          </w:p>
        </w:tc>
        <w:tc>
          <w:tcPr>
            <w:tcW w:w="1784" w:type="dxa"/>
            <w:tcBorders>
              <w:top w:val="single" w:sz="6" w:space="0" w:color="FFFFFF" w:themeColor="background1"/>
            </w:tcBorders>
            <w:shd w:val="clear" w:color="auto" w:fill="auto"/>
            <w:vAlign w:val="center"/>
          </w:tcPr>
          <w:p w14:paraId="29219D69" w14:textId="4C6A4DD1" w:rsidR="000350EB" w:rsidRPr="004109A3" w:rsidRDefault="000350EB" w:rsidP="000350EB">
            <w:pPr>
              <w:pStyle w:val="InfoBlue"/>
              <w:spacing w:after="0" w:line="240" w:lineRule="auto"/>
              <w:ind w:left="0"/>
              <w:jc w:val="center"/>
              <w:rPr>
                <w:rFonts w:ascii="Arial" w:hAnsi="Arial" w:cs="Arial"/>
                <w:i w:val="0"/>
                <w:lang w:val="es-ES_tradnl"/>
              </w:rPr>
            </w:pPr>
            <w:r>
              <w:rPr>
                <w:rFonts w:ascii="Arial" w:hAnsi="Arial" w:cs="Arial"/>
                <w:i w:val="0"/>
                <w:color w:val="auto"/>
                <w:lang w:val="es-ES_tradnl"/>
              </w:rPr>
              <w:t>Directora</w:t>
            </w:r>
          </w:p>
        </w:tc>
      </w:tr>
      <w:tr w:rsidR="000350EB" w:rsidRPr="003E5386" w14:paraId="6DAF6E19" w14:textId="77777777" w:rsidTr="003D318D">
        <w:trPr>
          <w:trHeight w:val="1266"/>
        </w:trPr>
        <w:tc>
          <w:tcPr>
            <w:tcW w:w="699" w:type="dxa"/>
            <w:vAlign w:val="center"/>
          </w:tcPr>
          <w:p w14:paraId="712864EA" w14:textId="3BC43924" w:rsidR="000350EB" w:rsidRPr="000350EB" w:rsidRDefault="000350EB" w:rsidP="000350EB">
            <w:pPr>
              <w:spacing w:line="240" w:lineRule="auto"/>
              <w:jc w:val="center"/>
              <w:rPr>
                <w:rFonts w:ascii="Muller Bold" w:hAnsi="Muller Bold" w:cs="Tahoma"/>
                <w:b/>
                <w:sz w:val="20"/>
                <w:szCs w:val="18"/>
              </w:rPr>
            </w:pPr>
            <w:r w:rsidRPr="000350EB">
              <w:rPr>
                <w:rFonts w:ascii="Tahoma" w:hAnsi="Tahoma" w:cs="Tahoma"/>
                <w:b/>
                <w:sz w:val="18"/>
                <w:szCs w:val="18"/>
              </w:rPr>
              <w:t>2</w:t>
            </w:r>
          </w:p>
        </w:tc>
        <w:tc>
          <w:tcPr>
            <w:tcW w:w="1571" w:type="dxa"/>
            <w:shd w:val="clear" w:color="auto" w:fill="auto"/>
            <w:vAlign w:val="center"/>
          </w:tcPr>
          <w:p w14:paraId="35B466EF" w14:textId="791045B2" w:rsidR="000350EB" w:rsidRPr="000350EB" w:rsidRDefault="000350EB" w:rsidP="000350EB">
            <w:pPr>
              <w:spacing w:line="240" w:lineRule="auto"/>
              <w:rPr>
                <w:rFonts w:cs="Arial"/>
                <w:sz w:val="20"/>
              </w:rPr>
            </w:pPr>
            <w:r w:rsidRPr="000350EB">
              <w:rPr>
                <w:rFonts w:cs="Arial"/>
                <w:sz w:val="20"/>
              </w:rPr>
              <w:t>Beatriz Rivas</w:t>
            </w:r>
          </w:p>
        </w:tc>
        <w:tc>
          <w:tcPr>
            <w:tcW w:w="3636" w:type="dxa"/>
            <w:shd w:val="clear" w:color="auto" w:fill="auto"/>
            <w:vAlign w:val="center"/>
          </w:tcPr>
          <w:p w14:paraId="64DDB776" w14:textId="42EBCAE8" w:rsidR="000350EB" w:rsidRPr="004109A3" w:rsidRDefault="000350EB" w:rsidP="003D318D">
            <w:pPr>
              <w:pStyle w:val="Textoindependiente2"/>
              <w:rPr>
                <w:rFonts w:cs="Arial"/>
                <w:iCs/>
                <w:sz w:val="20"/>
                <w:lang w:val="es-ES_tradnl"/>
              </w:rPr>
            </w:pPr>
            <w:r>
              <w:rPr>
                <w:rFonts w:cs="Arial"/>
                <w:iCs/>
                <w:sz w:val="20"/>
                <w:lang w:val="es-ES_tradnl"/>
              </w:rPr>
              <w:t xml:space="preserve">Persona que se encarga de brindar apoyo administrativo a </w:t>
            </w:r>
            <w:r w:rsidR="003D318D">
              <w:rPr>
                <w:rFonts w:cs="Arial"/>
                <w:iCs/>
                <w:sz w:val="20"/>
                <w:lang w:val="es-ES_tradnl"/>
              </w:rPr>
              <w:t>dirección</w:t>
            </w:r>
            <w:r>
              <w:rPr>
                <w:rFonts w:cs="Arial"/>
                <w:iCs/>
                <w:sz w:val="20"/>
                <w:lang w:val="es-ES_tradnl"/>
              </w:rPr>
              <w:t xml:space="preserve"> y </w:t>
            </w:r>
            <w:r w:rsidR="003D318D">
              <w:rPr>
                <w:rFonts w:cs="Arial"/>
                <w:iCs/>
                <w:sz w:val="20"/>
                <w:lang w:val="es-ES_tradnl"/>
              </w:rPr>
              <w:t>realizar las matrículas.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8D42580" w14:textId="050D1317" w:rsidR="000350EB" w:rsidRPr="004109A3" w:rsidRDefault="000350EB" w:rsidP="000350EB">
            <w:pPr>
              <w:pStyle w:val="InfoBlue"/>
              <w:spacing w:after="0" w:line="240" w:lineRule="auto"/>
              <w:ind w:left="0"/>
              <w:jc w:val="center"/>
              <w:rPr>
                <w:rFonts w:ascii="Arial" w:hAnsi="Arial" w:cs="Arial"/>
                <w:i w:val="0"/>
                <w:color w:val="auto"/>
                <w:lang w:val="es-ES_tradnl"/>
              </w:rPr>
            </w:pPr>
            <w:r>
              <w:rPr>
                <w:rFonts w:ascii="Arial" w:hAnsi="Arial" w:cs="Arial"/>
                <w:i w:val="0"/>
                <w:color w:val="auto"/>
                <w:lang w:val="es-ES_tradnl"/>
              </w:rPr>
              <w:t>Secretaria</w:t>
            </w:r>
          </w:p>
        </w:tc>
      </w:tr>
    </w:tbl>
    <w:p w14:paraId="5E1F6241" w14:textId="75093605" w:rsidR="007B52AE" w:rsidRDefault="007B52AE" w:rsidP="007B52AE">
      <w:bookmarkStart w:id="49" w:name="_Toc170557595"/>
      <w:bookmarkStart w:id="50" w:name="_Toc78018293"/>
    </w:p>
    <w:p w14:paraId="7D6A58EC" w14:textId="73E2405B" w:rsidR="007B52AE" w:rsidRDefault="007B52AE" w:rsidP="007B52AE"/>
    <w:p w14:paraId="49CBCF2E" w14:textId="77777777" w:rsidR="007B52AE" w:rsidRPr="007B52AE" w:rsidRDefault="007B52AE" w:rsidP="007B52AE"/>
    <w:p w14:paraId="25B87F73" w14:textId="31C67C39" w:rsidR="00BE4497" w:rsidRDefault="00BE4497" w:rsidP="006B6D79">
      <w:pPr>
        <w:pStyle w:val="Ttulo1"/>
        <w:shd w:val="clear" w:color="auto" w:fill="auto"/>
        <w:tabs>
          <w:tab w:val="clear" w:pos="3551"/>
        </w:tabs>
        <w:spacing w:before="0" w:after="0" w:line="240" w:lineRule="auto"/>
        <w:ind w:left="432"/>
        <w:rPr>
          <w:rFonts w:ascii="Muller Bold" w:hAnsi="Muller Bold" w:cs="Tahoma"/>
          <w:sz w:val="20"/>
        </w:rPr>
      </w:pPr>
      <w:r w:rsidRPr="00ED1FFD">
        <w:rPr>
          <w:rFonts w:ascii="Muller Bold" w:hAnsi="Muller Bold" w:cs="Tahoma"/>
          <w:sz w:val="20"/>
        </w:rPr>
        <w:t>La solución</w:t>
      </w:r>
      <w:bookmarkEnd w:id="49"/>
      <w:bookmarkEnd w:id="50"/>
    </w:p>
    <w:p w14:paraId="26986575" w14:textId="77777777" w:rsidR="00D47DDB" w:rsidRPr="00D47DDB" w:rsidRDefault="00D47DDB" w:rsidP="00D47DDB"/>
    <w:p w14:paraId="31FE195F" w14:textId="7276451D" w:rsidR="00BE4497" w:rsidRPr="00ED1FFD" w:rsidRDefault="00BE4497" w:rsidP="006B6D79">
      <w:pPr>
        <w:pStyle w:val="Ttulo2"/>
        <w:tabs>
          <w:tab w:val="clear" w:pos="1427"/>
        </w:tabs>
        <w:spacing w:before="0" w:after="0" w:line="240" w:lineRule="auto"/>
        <w:ind w:left="1134" w:hanging="567"/>
        <w:rPr>
          <w:rFonts w:ascii="Muller Bold" w:hAnsi="Muller Bold" w:cs="Tahoma"/>
          <w:sz w:val="20"/>
        </w:rPr>
      </w:pPr>
      <w:bookmarkStart w:id="51" w:name="_Toc170557596"/>
      <w:bookmarkStart w:id="52" w:name="_Toc78018294"/>
      <w:r w:rsidRPr="00ED1FFD">
        <w:rPr>
          <w:rFonts w:ascii="Muller Bold" w:hAnsi="Muller Bold" w:cs="Tahoma"/>
          <w:sz w:val="20"/>
        </w:rPr>
        <w:t>Perspectivas de la solución</w:t>
      </w:r>
      <w:bookmarkEnd w:id="51"/>
      <w:bookmarkEnd w:id="52"/>
    </w:p>
    <w:p w14:paraId="3E466F95" w14:textId="77777777" w:rsidR="00860B4E" w:rsidRPr="00860B4E" w:rsidRDefault="00860B4E" w:rsidP="00860B4E"/>
    <w:tbl>
      <w:tblPr>
        <w:tblW w:w="7684" w:type="dxa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684"/>
      </w:tblGrid>
      <w:tr w:rsidR="00BE4497" w:rsidRPr="00651E06" w14:paraId="1F4B2223" w14:textId="77777777" w:rsidTr="00ED1FFD">
        <w:trPr>
          <w:trHeight w:val="547"/>
        </w:trPr>
        <w:tc>
          <w:tcPr>
            <w:tcW w:w="7684" w:type="dxa"/>
            <w:shd w:val="clear" w:color="auto" w:fill="auto"/>
            <w:vAlign w:val="center"/>
          </w:tcPr>
          <w:p w14:paraId="796B2A85" w14:textId="3BEB4BCF" w:rsidR="00BE4497" w:rsidRPr="004109A3" w:rsidRDefault="0005165B" w:rsidP="00ED1FFD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Crear </w:t>
            </w:r>
            <w:r w:rsidR="00571117">
              <w:rPr>
                <w:rFonts w:cs="Arial"/>
                <w:b w:val="0"/>
                <w:sz w:val="20"/>
              </w:rPr>
              <w:t xml:space="preserve">un </w:t>
            </w:r>
            <w:r w:rsidR="00AF5F5D">
              <w:rPr>
                <w:rFonts w:cs="Arial"/>
                <w:b w:val="0"/>
                <w:sz w:val="20"/>
              </w:rPr>
              <w:t>S</w:t>
            </w:r>
            <w:r w:rsidR="00571117">
              <w:rPr>
                <w:rFonts w:cs="Arial"/>
                <w:b w:val="0"/>
                <w:sz w:val="20"/>
              </w:rPr>
              <w:t>istema</w:t>
            </w:r>
            <w:r>
              <w:rPr>
                <w:rFonts w:cs="Arial"/>
                <w:b w:val="0"/>
                <w:sz w:val="20"/>
              </w:rPr>
              <w:t xml:space="preserve"> de control de</w:t>
            </w:r>
            <w:r w:rsidR="000026E6">
              <w:rPr>
                <w:rFonts w:cs="Arial"/>
                <w:b w:val="0"/>
                <w:sz w:val="20"/>
              </w:rPr>
              <w:t xml:space="preserve"> Matrículas</w:t>
            </w:r>
            <w:r w:rsidR="00ED1FFD">
              <w:rPr>
                <w:rFonts w:cs="Arial"/>
                <w:b w:val="0"/>
                <w:sz w:val="20"/>
              </w:rPr>
              <w:t>.</w:t>
            </w:r>
          </w:p>
        </w:tc>
      </w:tr>
    </w:tbl>
    <w:p w14:paraId="501F4AE7" w14:textId="77777777" w:rsidR="00F55603" w:rsidRDefault="00F55603" w:rsidP="00F55603">
      <w:pPr>
        <w:pStyle w:val="Ttulo2"/>
        <w:numPr>
          <w:ilvl w:val="0"/>
          <w:numId w:val="0"/>
        </w:numPr>
        <w:ind w:left="1134"/>
        <w:rPr>
          <w:rFonts w:ascii="Muller Bold" w:hAnsi="Muller Bold" w:cs="Tahoma"/>
          <w:bCs/>
          <w:sz w:val="20"/>
        </w:rPr>
      </w:pPr>
      <w:bookmarkStart w:id="53" w:name="_Toc170557597"/>
      <w:bookmarkStart w:id="54" w:name="_Toc78018295"/>
    </w:p>
    <w:p w14:paraId="206948E5" w14:textId="5A036AA6" w:rsidR="00BE4497" w:rsidRPr="008325E2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Cs/>
          <w:sz w:val="20"/>
        </w:rPr>
      </w:pPr>
      <w:r w:rsidRPr="008325E2">
        <w:rPr>
          <w:rFonts w:ascii="Muller Bold" w:hAnsi="Muller Bold" w:cs="Tahoma"/>
          <w:bCs/>
          <w:sz w:val="20"/>
        </w:rPr>
        <w:lastRenderedPageBreak/>
        <w:t>Necesidades</w:t>
      </w:r>
      <w:bookmarkEnd w:id="53"/>
      <w:bookmarkEnd w:id="54"/>
    </w:p>
    <w:tbl>
      <w:tblPr>
        <w:tblW w:w="7685" w:type="dxa"/>
        <w:tblInd w:w="1204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3"/>
        <w:gridCol w:w="3674"/>
        <w:gridCol w:w="3378"/>
      </w:tblGrid>
      <w:tr w:rsidR="00BE4497" w:rsidRPr="003E5386" w14:paraId="06EE4C79" w14:textId="77777777" w:rsidTr="007874D9">
        <w:trPr>
          <w:trHeight w:val="402"/>
          <w:tblHeader/>
        </w:trPr>
        <w:tc>
          <w:tcPr>
            <w:tcW w:w="63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021E4B2B" w14:textId="77777777" w:rsidR="00BE4497" w:rsidRPr="0095398F" w:rsidRDefault="00BE4497" w:rsidP="007874D9">
            <w:pPr>
              <w:pStyle w:val="Paragraph2"/>
              <w:ind w:left="0"/>
              <w:jc w:val="center"/>
              <w:rPr>
                <w:rFonts w:ascii="Muller Bold" w:hAnsi="Muller Bold" w:cs="Tahoma"/>
                <w:bCs/>
                <w:color w:val="FFFFFF" w:themeColor="background1"/>
                <w:lang w:val="es-ES"/>
              </w:rPr>
            </w:pP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Ítem</w:t>
            </w:r>
          </w:p>
        </w:tc>
        <w:tc>
          <w:tcPr>
            <w:tcW w:w="36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5F365928" w14:textId="77777777" w:rsidR="00BE4497" w:rsidRPr="0095398F" w:rsidRDefault="00BE4497" w:rsidP="007874D9">
            <w:pPr>
              <w:pStyle w:val="Paragraph2"/>
              <w:ind w:left="0"/>
              <w:jc w:val="center"/>
              <w:rPr>
                <w:rFonts w:ascii="Muller Bold" w:hAnsi="Muller Bold" w:cs="Tahoma"/>
                <w:bCs/>
                <w:color w:val="FFFFFF" w:themeColor="background1"/>
                <w:lang w:val="es-ES"/>
              </w:rPr>
            </w:pP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Descripción</w:t>
            </w:r>
            <w:r w:rsidR="00744990"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-</w:t>
            </w: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 xml:space="preserve"> de la Necesidad</w:t>
            </w:r>
          </w:p>
        </w:tc>
        <w:tc>
          <w:tcPr>
            <w:tcW w:w="33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center"/>
          </w:tcPr>
          <w:p w14:paraId="430737A3" w14:textId="77777777" w:rsidR="00BE4497" w:rsidRPr="0095398F" w:rsidRDefault="00BE4497" w:rsidP="007874D9">
            <w:pPr>
              <w:pStyle w:val="Paragraph2"/>
              <w:ind w:left="72"/>
              <w:jc w:val="center"/>
              <w:rPr>
                <w:rFonts w:ascii="Muller Bold" w:hAnsi="Muller Bold" w:cs="Tahoma"/>
                <w:bCs/>
                <w:color w:val="FFFFFF" w:themeColor="background1"/>
                <w:lang w:val="es-ES"/>
              </w:rPr>
            </w:pP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Procedencia</w:t>
            </w:r>
          </w:p>
        </w:tc>
      </w:tr>
      <w:tr w:rsidR="00BE4497" w:rsidRPr="003E5386" w14:paraId="037BB7F7" w14:textId="77777777" w:rsidTr="007874D9">
        <w:trPr>
          <w:trHeight w:val="614"/>
        </w:trPr>
        <w:tc>
          <w:tcPr>
            <w:tcW w:w="633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F872C7" w14:textId="77777777" w:rsidR="00BE4497" w:rsidRPr="00FE384A" w:rsidRDefault="00BE4497" w:rsidP="007874D9">
            <w:pPr>
              <w:pStyle w:val="Textoindependiente"/>
              <w:tabs>
                <w:tab w:val="left" w:pos="540"/>
              </w:tabs>
              <w:rPr>
                <w:rFonts w:ascii="Muller Bold" w:hAnsi="Muller Bold" w:cs="Tahoma"/>
                <w:b w:val="0"/>
                <w:sz w:val="18"/>
                <w:szCs w:val="18"/>
              </w:rPr>
            </w:pPr>
            <w:r w:rsidRPr="00FE384A">
              <w:rPr>
                <w:rFonts w:ascii="Muller Bold" w:hAnsi="Muller Bold" w:cs="Tahoma"/>
                <w:b w:val="0"/>
                <w:sz w:val="18"/>
                <w:szCs w:val="18"/>
              </w:rPr>
              <w:t>1</w:t>
            </w:r>
          </w:p>
        </w:tc>
        <w:tc>
          <w:tcPr>
            <w:tcW w:w="367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0690210" w14:textId="2C2FCEB0" w:rsidR="00BE4497" w:rsidRPr="007874D9" w:rsidRDefault="00236CC6" w:rsidP="007874D9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>El colegio Montessori</w:t>
            </w:r>
            <w:r w:rsidR="00571117" w:rsidRPr="00571117">
              <w:rPr>
                <w:rFonts w:cs="Arial"/>
                <w:b w:val="0"/>
                <w:bCs/>
                <w:sz w:val="20"/>
              </w:rPr>
              <w:t xml:space="preserve"> necesita un </w:t>
            </w:r>
            <w:r w:rsidR="00E87302">
              <w:rPr>
                <w:rFonts w:cs="Arial"/>
                <w:b w:val="0"/>
                <w:bCs/>
                <w:sz w:val="20"/>
              </w:rPr>
              <w:t>S</w:t>
            </w:r>
            <w:r w:rsidR="00571117" w:rsidRPr="00571117">
              <w:rPr>
                <w:rFonts w:cs="Arial"/>
                <w:b w:val="0"/>
                <w:bCs/>
                <w:sz w:val="20"/>
              </w:rPr>
              <w:t xml:space="preserve">istema de </w:t>
            </w:r>
            <w:r w:rsidR="00E87302">
              <w:rPr>
                <w:rFonts w:cs="Arial"/>
                <w:b w:val="0"/>
                <w:bCs/>
                <w:sz w:val="20"/>
              </w:rPr>
              <w:t>M</w:t>
            </w:r>
            <w:r>
              <w:rPr>
                <w:rFonts w:cs="Arial"/>
                <w:b w:val="0"/>
                <w:bCs/>
                <w:sz w:val="20"/>
              </w:rPr>
              <w:t>atrículas</w:t>
            </w:r>
            <w:r w:rsidR="007874D9">
              <w:rPr>
                <w:rFonts w:cs="Arial"/>
                <w:b w:val="0"/>
                <w:bCs/>
                <w:sz w:val="20"/>
              </w:rPr>
              <w:t>.</w:t>
            </w:r>
          </w:p>
        </w:tc>
        <w:tc>
          <w:tcPr>
            <w:tcW w:w="3378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780CE6B" w14:textId="0A4B4C9D" w:rsidR="00BE4497" w:rsidRPr="004109A3" w:rsidRDefault="00571117" w:rsidP="007874D9">
            <w:pPr>
              <w:pStyle w:val="Textoindependiente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sz w:val="20"/>
              </w:rPr>
              <w:t>Alta</w:t>
            </w:r>
          </w:p>
        </w:tc>
      </w:tr>
      <w:tr w:rsidR="00BE4497" w:rsidRPr="003E5386" w14:paraId="58E84705" w14:textId="77777777" w:rsidTr="007874D9">
        <w:trPr>
          <w:trHeight w:val="594"/>
        </w:trPr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4D3F78" w14:textId="77777777" w:rsidR="00BE4497" w:rsidRPr="00FE384A" w:rsidRDefault="00BE4497" w:rsidP="007874D9">
            <w:pPr>
              <w:pStyle w:val="Textoindependiente"/>
              <w:tabs>
                <w:tab w:val="left" w:pos="540"/>
              </w:tabs>
              <w:rPr>
                <w:rFonts w:ascii="Muller Bold" w:hAnsi="Muller Bold" w:cs="Tahoma"/>
                <w:b w:val="0"/>
                <w:sz w:val="18"/>
                <w:szCs w:val="18"/>
              </w:rPr>
            </w:pPr>
            <w:r w:rsidRPr="00FE384A">
              <w:rPr>
                <w:rFonts w:ascii="Muller Bold" w:hAnsi="Muller Bold" w:cs="Tahoma"/>
                <w:b w:val="0"/>
                <w:sz w:val="18"/>
                <w:szCs w:val="18"/>
              </w:rPr>
              <w:t>2</w:t>
            </w:r>
          </w:p>
        </w:tc>
        <w:tc>
          <w:tcPr>
            <w:tcW w:w="3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9BC5022" w14:textId="4086534E" w:rsidR="00BE4497" w:rsidRPr="007874D9" w:rsidRDefault="00571117" w:rsidP="007874D9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Tener un control </w:t>
            </w:r>
            <w:r w:rsidR="00EC30EE">
              <w:rPr>
                <w:rFonts w:cs="Arial"/>
                <w:b w:val="0"/>
                <w:sz w:val="20"/>
              </w:rPr>
              <w:t>de los estudiantes matriculados por grado, nivel y año lectivo</w:t>
            </w:r>
            <w:r w:rsidR="00966F43">
              <w:rPr>
                <w:rFonts w:cs="Arial"/>
                <w:b w:val="0"/>
                <w:sz w:val="20"/>
              </w:rPr>
              <w:t xml:space="preserve"> al momento de atender.</w:t>
            </w:r>
          </w:p>
        </w:tc>
        <w:tc>
          <w:tcPr>
            <w:tcW w:w="3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85B12AC" w14:textId="05C6E7E6" w:rsidR="00BE4497" w:rsidRPr="004109A3" w:rsidRDefault="00571117" w:rsidP="007874D9">
            <w:pPr>
              <w:pStyle w:val="Textoindependiente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sz w:val="20"/>
              </w:rPr>
              <w:t>Alta</w:t>
            </w:r>
          </w:p>
        </w:tc>
      </w:tr>
      <w:tr w:rsidR="00227320" w:rsidRPr="003E5386" w14:paraId="528DEA45" w14:textId="77777777" w:rsidTr="007874D9">
        <w:trPr>
          <w:trHeight w:val="921"/>
        </w:trPr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4DB8FF" w14:textId="521ACC12" w:rsidR="00227320" w:rsidRPr="00FE384A" w:rsidRDefault="00227320" w:rsidP="007874D9">
            <w:pPr>
              <w:pStyle w:val="Textoindependiente"/>
              <w:tabs>
                <w:tab w:val="left" w:pos="540"/>
              </w:tabs>
              <w:rPr>
                <w:rFonts w:ascii="Muller Bold" w:hAnsi="Muller Bold" w:cs="Tahoma"/>
                <w:b w:val="0"/>
                <w:sz w:val="18"/>
                <w:szCs w:val="18"/>
              </w:rPr>
            </w:pPr>
            <w:r>
              <w:rPr>
                <w:rFonts w:ascii="Muller Bold" w:hAnsi="Muller Bold" w:cs="Tahoma"/>
                <w:b w:val="0"/>
                <w:sz w:val="18"/>
                <w:szCs w:val="18"/>
              </w:rPr>
              <w:t>3</w:t>
            </w:r>
          </w:p>
        </w:tc>
        <w:tc>
          <w:tcPr>
            <w:tcW w:w="3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2BEC51C" w14:textId="75D25E77" w:rsidR="00227320" w:rsidRDefault="00227320" w:rsidP="007874D9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Acceder en una </w:t>
            </w:r>
            <w:r w:rsidR="00905F22">
              <w:rPr>
                <w:rFonts w:cs="Arial"/>
                <w:b w:val="0"/>
                <w:sz w:val="20"/>
              </w:rPr>
              <w:t>base de datos</w:t>
            </w:r>
            <w:r>
              <w:rPr>
                <w:rFonts w:cs="Arial"/>
                <w:b w:val="0"/>
                <w:sz w:val="20"/>
              </w:rPr>
              <w:t xml:space="preserve"> la información actualizada del </w:t>
            </w:r>
            <w:r w:rsidR="00BC189A">
              <w:rPr>
                <w:rFonts w:cs="Arial"/>
                <w:b w:val="0"/>
                <w:sz w:val="20"/>
              </w:rPr>
              <w:t>S</w:t>
            </w:r>
            <w:r w:rsidR="002751DF">
              <w:rPr>
                <w:rFonts w:cs="Arial"/>
                <w:b w:val="0"/>
                <w:sz w:val="20"/>
              </w:rPr>
              <w:t xml:space="preserve">istema de </w:t>
            </w:r>
            <w:r w:rsidR="00BC189A">
              <w:rPr>
                <w:rFonts w:cs="Arial"/>
                <w:b w:val="0"/>
                <w:sz w:val="20"/>
              </w:rPr>
              <w:t>M</w:t>
            </w:r>
            <w:r w:rsidR="002751DF">
              <w:rPr>
                <w:rFonts w:cs="Arial"/>
                <w:b w:val="0"/>
                <w:sz w:val="20"/>
              </w:rPr>
              <w:t>atricula.</w:t>
            </w:r>
          </w:p>
        </w:tc>
        <w:tc>
          <w:tcPr>
            <w:tcW w:w="3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B9C9F09" w14:textId="3938F563" w:rsidR="00227320" w:rsidRDefault="00227320" w:rsidP="007874D9">
            <w:pPr>
              <w:pStyle w:val="Textoindependiente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Alta</w:t>
            </w:r>
          </w:p>
        </w:tc>
      </w:tr>
    </w:tbl>
    <w:p w14:paraId="61F97271" w14:textId="77777777" w:rsidR="00BE4497" w:rsidRPr="008325E2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Cs/>
          <w:sz w:val="20"/>
        </w:rPr>
      </w:pPr>
      <w:bookmarkStart w:id="55" w:name="_Toc170557598"/>
      <w:bookmarkStart w:id="56" w:name="_Toc78018296"/>
      <w:r w:rsidRPr="008325E2">
        <w:rPr>
          <w:rFonts w:ascii="Muller Bold" w:hAnsi="Muller Bold" w:cs="Tahoma"/>
          <w:bCs/>
          <w:sz w:val="20"/>
        </w:rPr>
        <w:t>Características Principales</w:t>
      </w:r>
      <w:bookmarkEnd w:id="55"/>
      <w:bookmarkEnd w:id="56"/>
    </w:p>
    <w:tbl>
      <w:tblPr>
        <w:tblW w:w="7714" w:type="dxa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714"/>
      </w:tblGrid>
      <w:tr w:rsidR="00BE4497" w:rsidRPr="00651E06" w14:paraId="4C011831" w14:textId="77777777" w:rsidTr="00966F43">
        <w:trPr>
          <w:trHeight w:val="1115"/>
        </w:trPr>
        <w:tc>
          <w:tcPr>
            <w:tcW w:w="7714" w:type="dxa"/>
            <w:shd w:val="clear" w:color="auto" w:fill="auto"/>
            <w:vAlign w:val="center"/>
          </w:tcPr>
          <w:p w14:paraId="05E8B8AA" w14:textId="7A34ACE8" w:rsidR="00BE4497" w:rsidRPr="003E4E49" w:rsidRDefault="002751DF" w:rsidP="00966F43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 w:rsidRPr="002751DF">
              <w:rPr>
                <w:rFonts w:cs="Arial"/>
                <w:b w:val="0"/>
                <w:sz w:val="20"/>
              </w:rPr>
              <w:t xml:space="preserve">En el </w:t>
            </w:r>
            <w:r w:rsidR="00B542E0">
              <w:rPr>
                <w:rFonts w:cs="Arial"/>
                <w:b w:val="0"/>
                <w:sz w:val="20"/>
              </w:rPr>
              <w:t>á</w:t>
            </w:r>
            <w:r w:rsidRPr="002751DF">
              <w:rPr>
                <w:rFonts w:cs="Arial"/>
                <w:b w:val="0"/>
                <w:sz w:val="20"/>
              </w:rPr>
              <w:t>rea de Secretar</w:t>
            </w:r>
            <w:r w:rsidR="00E751FD">
              <w:rPr>
                <w:rFonts w:cs="Arial"/>
                <w:b w:val="0"/>
                <w:sz w:val="20"/>
              </w:rPr>
              <w:t>í</w:t>
            </w:r>
            <w:r w:rsidRPr="002751DF">
              <w:rPr>
                <w:rFonts w:cs="Arial"/>
                <w:b w:val="0"/>
                <w:sz w:val="20"/>
              </w:rPr>
              <w:t xml:space="preserve">a se propone realizar un Sistema de Matrícula y en adelante se gestionará un Sistema de </w:t>
            </w:r>
            <w:r w:rsidR="00B542E0">
              <w:rPr>
                <w:rFonts w:cs="Arial"/>
                <w:b w:val="0"/>
                <w:sz w:val="20"/>
              </w:rPr>
              <w:t>C</w:t>
            </w:r>
            <w:r w:rsidRPr="002751DF">
              <w:rPr>
                <w:rFonts w:cs="Arial"/>
                <w:b w:val="0"/>
                <w:sz w:val="20"/>
              </w:rPr>
              <w:t>alificaciones para traer beneficios a los estudiantes y profesores.</w:t>
            </w:r>
          </w:p>
        </w:tc>
      </w:tr>
    </w:tbl>
    <w:p w14:paraId="6109DFBF" w14:textId="77777777" w:rsidR="00BE4497" w:rsidRPr="008325E2" w:rsidRDefault="00BE4497" w:rsidP="00BE4497">
      <w:pPr>
        <w:pStyle w:val="Ttulo1"/>
        <w:shd w:val="clear" w:color="auto" w:fill="auto"/>
        <w:tabs>
          <w:tab w:val="clear" w:pos="3551"/>
        </w:tabs>
        <w:ind w:left="432"/>
        <w:rPr>
          <w:rFonts w:ascii="Muller Bold" w:hAnsi="Muller Bold" w:cs="Tahoma"/>
          <w:sz w:val="20"/>
        </w:rPr>
      </w:pPr>
      <w:bookmarkStart w:id="57" w:name="_Toc170557599"/>
      <w:bookmarkStart w:id="58" w:name="_Toc78018297"/>
      <w:bookmarkEnd w:id="41"/>
      <w:r w:rsidRPr="008325E2">
        <w:rPr>
          <w:rFonts w:ascii="Muller Bold" w:hAnsi="Muller Bold" w:cs="Tahoma"/>
          <w:sz w:val="20"/>
        </w:rPr>
        <w:t>Otros Definición de Perfil de Usuario Requerimientos de la solución</w:t>
      </w:r>
      <w:bookmarkEnd w:id="57"/>
      <w:bookmarkEnd w:id="58"/>
    </w:p>
    <w:p w14:paraId="52D99B52" w14:textId="77777777" w:rsidR="00BE4497" w:rsidRPr="008325E2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sz w:val="20"/>
        </w:rPr>
      </w:pPr>
      <w:bookmarkStart w:id="59" w:name="_Toc170557600"/>
      <w:bookmarkStart w:id="60" w:name="_Toc78018298"/>
      <w:r w:rsidRPr="008325E2">
        <w:rPr>
          <w:rFonts w:ascii="Muller Bold" w:hAnsi="Muller Bold" w:cs="Tahoma"/>
          <w:sz w:val="20"/>
        </w:rPr>
        <w:t>Estándares Tecnológicos</w:t>
      </w:r>
      <w:bookmarkEnd w:id="59"/>
      <w:bookmarkEnd w:id="60"/>
    </w:p>
    <w:tbl>
      <w:tblPr>
        <w:tblW w:w="7699" w:type="dxa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699"/>
      </w:tblGrid>
      <w:tr w:rsidR="00BE4497" w14:paraId="51FDFCE2" w14:textId="77777777" w:rsidTr="00EC30EE">
        <w:trPr>
          <w:trHeight w:val="1372"/>
        </w:trPr>
        <w:tc>
          <w:tcPr>
            <w:tcW w:w="7699" w:type="dxa"/>
            <w:shd w:val="clear" w:color="auto" w:fill="auto"/>
            <w:vAlign w:val="center"/>
          </w:tcPr>
          <w:p w14:paraId="01287913" w14:textId="708023A1" w:rsidR="00BE4497" w:rsidRPr="00572640" w:rsidRDefault="009B7C1D" w:rsidP="00572640">
            <w:pPr>
              <w:pStyle w:val="Prrafodelista"/>
              <w:numPr>
                <w:ilvl w:val="0"/>
                <w:numId w:val="11"/>
              </w:numPr>
              <w:jc w:val="left"/>
              <w:rPr>
                <w:sz w:val="20"/>
              </w:rPr>
            </w:pPr>
            <w:proofErr w:type="spellStart"/>
            <w:r w:rsidRPr="00572640">
              <w:rPr>
                <w:sz w:val="20"/>
              </w:rPr>
              <w:t>Frontend</w:t>
            </w:r>
            <w:proofErr w:type="spellEnd"/>
            <w:r w:rsidRPr="00572640">
              <w:rPr>
                <w:sz w:val="20"/>
              </w:rPr>
              <w:t xml:space="preserve"> </w:t>
            </w:r>
            <w:r w:rsidR="00331066" w:rsidRPr="00572640">
              <w:rPr>
                <w:sz w:val="20"/>
              </w:rPr>
              <w:t xml:space="preserve">(Escritorio) </w:t>
            </w:r>
            <w:r w:rsidRPr="00572640">
              <w:rPr>
                <w:sz w:val="20"/>
              </w:rPr>
              <w:t>en Python</w:t>
            </w:r>
            <w:r w:rsidR="00D9430D" w:rsidRPr="00572640">
              <w:rPr>
                <w:sz w:val="20"/>
              </w:rPr>
              <w:t>/PyQt5</w:t>
            </w:r>
          </w:p>
          <w:p w14:paraId="6BE57FC9" w14:textId="3971C6CC" w:rsidR="009B7C1D" w:rsidRPr="00572640" w:rsidRDefault="009B7C1D" w:rsidP="00572640">
            <w:pPr>
              <w:pStyle w:val="Prrafodelista"/>
              <w:numPr>
                <w:ilvl w:val="0"/>
                <w:numId w:val="11"/>
              </w:numPr>
              <w:jc w:val="left"/>
              <w:rPr>
                <w:sz w:val="20"/>
              </w:rPr>
            </w:pPr>
            <w:proofErr w:type="spellStart"/>
            <w:r w:rsidRPr="00572640">
              <w:rPr>
                <w:sz w:val="20"/>
              </w:rPr>
              <w:t>Backend</w:t>
            </w:r>
            <w:proofErr w:type="spellEnd"/>
            <w:r w:rsidRPr="00572640">
              <w:rPr>
                <w:sz w:val="20"/>
              </w:rPr>
              <w:t xml:space="preserve"> </w:t>
            </w:r>
            <w:r w:rsidR="00331066" w:rsidRPr="00572640">
              <w:rPr>
                <w:sz w:val="20"/>
              </w:rPr>
              <w:t>(Escritorio)</w:t>
            </w:r>
            <w:r w:rsidRPr="00572640">
              <w:rPr>
                <w:sz w:val="20"/>
              </w:rPr>
              <w:t xml:space="preserve"> utilizando </w:t>
            </w:r>
            <w:r w:rsidR="00331066" w:rsidRPr="00572640">
              <w:rPr>
                <w:sz w:val="20"/>
              </w:rPr>
              <w:t xml:space="preserve">Visual Studio </w:t>
            </w:r>
            <w:proofErr w:type="spellStart"/>
            <w:r w:rsidR="00331066" w:rsidRPr="00572640">
              <w:rPr>
                <w:sz w:val="20"/>
              </w:rPr>
              <w:t>Code</w:t>
            </w:r>
            <w:proofErr w:type="spellEnd"/>
          </w:p>
          <w:p w14:paraId="7D709070" w14:textId="1103448B" w:rsidR="009B7C1D" w:rsidRPr="00572640" w:rsidRDefault="009B7C1D" w:rsidP="00572640">
            <w:pPr>
              <w:pStyle w:val="Prrafodelista"/>
              <w:numPr>
                <w:ilvl w:val="0"/>
                <w:numId w:val="11"/>
              </w:numPr>
              <w:jc w:val="left"/>
              <w:rPr>
                <w:sz w:val="20"/>
              </w:rPr>
            </w:pPr>
            <w:r w:rsidRPr="00572640">
              <w:rPr>
                <w:sz w:val="20"/>
              </w:rPr>
              <w:t>Base de datos en SQL Server 2019</w:t>
            </w:r>
          </w:p>
          <w:p w14:paraId="08B9910B" w14:textId="2A9DA456" w:rsidR="00BE4497" w:rsidRPr="00572640" w:rsidRDefault="009B7C1D" w:rsidP="00572640">
            <w:pPr>
              <w:pStyle w:val="Prrafodelista"/>
              <w:numPr>
                <w:ilvl w:val="0"/>
                <w:numId w:val="11"/>
              </w:numPr>
              <w:jc w:val="left"/>
              <w:rPr>
                <w:sz w:val="20"/>
              </w:rPr>
            </w:pPr>
            <w:r w:rsidRPr="00572640">
              <w:rPr>
                <w:sz w:val="20"/>
              </w:rPr>
              <w:t>Scrum: Para aplicar la agilidad en el proyecto</w:t>
            </w:r>
          </w:p>
        </w:tc>
      </w:tr>
    </w:tbl>
    <w:p w14:paraId="17DB3DB0" w14:textId="3B2C4876" w:rsidR="00BE4497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Cs/>
          <w:sz w:val="20"/>
        </w:rPr>
      </w:pPr>
      <w:bookmarkStart w:id="61" w:name="_Toc170557601"/>
      <w:bookmarkStart w:id="62" w:name="_Toc78018299"/>
      <w:r w:rsidRPr="008325E2">
        <w:rPr>
          <w:rFonts w:ascii="Muller Bold" w:hAnsi="Muller Bold" w:cs="Tahoma"/>
          <w:bCs/>
          <w:sz w:val="20"/>
        </w:rPr>
        <w:t>Marco Legal</w:t>
      </w:r>
      <w:bookmarkEnd w:id="61"/>
      <w:bookmarkEnd w:id="62"/>
    </w:p>
    <w:p w14:paraId="2CE4AF0F" w14:textId="77777777" w:rsidR="00D47DDB" w:rsidRPr="00D47DDB" w:rsidRDefault="00D47DDB" w:rsidP="00D47DDB"/>
    <w:tbl>
      <w:tblPr>
        <w:tblW w:w="7654" w:type="dxa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654"/>
      </w:tblGrid>
      <w:tr w:rsidR="00BE4497" w14:paraId="5BA5796E" w14:textId="77777777" w:rsidTr="00EC30EE">
        <w:trPr>
          <w:trHeight w:val="987"/>
        </w:trPr>
        <w:tc>
          <w:tcPr>
            <w:tcW w:w="7654" w:type="dxa"/>
            <w:shd w:val="clear" w:color="auto" w:fill="auto"/>
            <w:vAlign w:val="center"/>
          </w:tcPr>
          <w:p w14:paraId="50DA40FC" w14:textId="5BFA279A" w:rsidR="00BE4497" w:rsidRPr="00572640" w:rsidRDefault="007E0398" w:rsidP="00572640">
            <w:pPr>
              <w:pStyle w:val="Prrafodelista"/>
              <w:numPr>
                <w:ilvl w:val="0"/>
                <w:numId w:val="15"/>
              </w:numPr>
              <w:jc w:val="left"/>
              <w:rPr>
                <w:sz w:val="20"/>
              </w:rPr>
            </w:pPr>
            <w:r w:rsidRPr="00572640">
              <w:rPr>
                <w:sz w:val="20"/>
              </w:rPr>
              <w:t>Regulado con el ISO 9000</w:t>
            </w:r>
          </w:p>
          <w:p w14:paraId="5FFBD84A" w14:textId="4B4C0E1E" w:rsidR="00BE4497" w:rsidRPr="00572640" w:rsidRDefault="0014566D" w:rsidP="00572640">
            <w:pPr>
              <w:pStyle w:val="Prrafodelista"/>
              <w:numPr>
                <w:ilvl w:val="0"/>
                <w:numId w:val="15"/>
              </w:numPr>
              <w:jc w:val="left"/>
              <w:rPr>
                <w:sz w:val="20"/>
              </w:rPr>
            </w:pPr>
            <w:r w:rsidRPr="00572640">
              <w:rPr>
                <w:sz w:val="20"/>
              </w:rPr>
              <w:t>Normas contables</w:t>
            </w:r>
          </w:p>
        </w:tc>
      </w:tr>
    </w:tbl>
    <w:p w14:paraId="76305609" w14:textId="77777777" w:rsidR="006B6D79" w:rsidRPr="008325E2" w:rsidRDefault="006B6D79" w:rsidP="006B6D79">
      <w:pPr>
        <w:pStyle w:val="Ttulo2"/>
        <w:numPr>
          <w:ilvl w:val="0"/>
          <w:numId w:val="0"/>
        </w:numPr>
        <w:spacing w:before="0" w:after="0" w:line="240" w:lineRule="auto"/>
        <w:ind w:left="1427" w:hanging="576"/>
        <w:rPr>
          <w:rFonts w:ascii="Muller Bold" w:hAnsi="Muller Bold" w:cs="Tahoma"/>
          <w:bCs/>
          <w:sz w:val="20"/>
        </w:rPr>
      </w:pPr>
      <w:bookmarkStart w:id="63" w:name="_Toc170557602"/>
    </w:p>
    <w:p w14:paraId="376198BF" w14:textId="35C4C8E0" w:rsidR="00BE4497" w:rsidRDefault="00BE4497" w:rsidP="006B6D79">
      <w:pPr>
        <w:pStyle w:val="Ttulo2"/>
        <w:tabs>
          <w:tab w:val="clear" w:pos="1427"/>
        </w:tabs>
        <w:spacing w:before="0" w:after="0" w:line="240" w:lineRule="auto"/>
        <w:ind w:left="1134" w:hanging="567"/>
        <w:rPr>
          <w:rFonts w:ascii="Muller Bold" w:hAnsi="Muller Bold" w:cs="Tahoma"/>
          <w:bCs/>
          <w:sz w:val="20"/>
        </w:rPr>
      </w:pPr>
      <w:bookmarkStart w:id="64" w:name="_Toc78018300"/>
      <w:r w:rsidRPr="008325E2">
        <w:rPr>
          <w:rFonts w:ascii="Muller Bold" w:hAnsi="Muller Bold" w:cs="Tahoma"/>
          <w:bCs/>
          <w:sz w:val="20"/>
        </w:rPr>
        <w:t>Restricciones</w:t>
      </w:r>
      <w:bookmarkEnd w:id="63"/>
      <w:bookmarkEnd w:id="64"/>
    </w:p>
    <w:p w14:paraId="595B1AC8" w14:textId="77777777" w:rsidR="006935B2" w:rsidRPr="006935B2" w:rsidRDefault="006935B2" w:rsidP="006935B2"/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07"/>
        <w:gridCol w:w="6857"/>
      </w:tblGrid>
      <w:tr w:rsidR="00BE4497" w14:paraId="66380C69" w14:textId="77777777" w:rsidTr="00EC30EE">
        <w:trPr>
          <w:trHeight w:val="397"/>
        </w:trPr>
        <w:tc>
          <w:tcPr>
            <w:tcW w:w="7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62DAC6E" w14:textId="77777777" w:rsidR="00BE4497" w:rsidRPr="006D4E99" w:rsidRDefault="00BE4497" w:rsidP="00EC30EE">
            <w:pPr>
              <w:spacing w:line="240" w:lineRule="auto"/>
              <w:jc w:val="center"/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006D4E99">
              <w:rPr>
                <w:rFonts w:ascii="Muller Bold" w:hAnsi="Muller Bold" w:cs="Tahoma"/>
                <w:color w:val="FFFFFF" w:themeColor="background1"/>
                <w:sz w:val="20"/>
              </w:rPr>
              <w:t>Ítem</w:t>
            </w:r>
          </w:p>
        </w:tc>
        <w:tc>
          <w:tcPr>
            <w:tcW w:w="68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13CD806" w14:textId="77777777" w:rsidR="00BE4497" w:rsidRPr="006D4E99" w:rsidRDefault="00BE4497" w:rsidP="00EC30EE">
            <w:pPr>
              <w:spacing w:line="240" w:lineRule="auto"/>
              <w:jc w:val="center"/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006D4E99">
              <w:rPr>
                <w:rFonts w:ascii="Muller Bold" w:hAnsi="Muller Bold" w:cs="Tahoma"/>
                <w:color w:val="FFFFFF" w:themeColor="background1"/>
                <w:sz w:val="20"/>
              </w:rPr>
              <w:t>Descripción</w:t>
            </w:r>
          </w:p>
        </w:tc>
      </w:tr>
      <w:tr w:rsidR="00BE4497" w14:paraId="29AAE5B0" w14:textId="77777777" w:rsidTr="00EC30EE">
        <w:trPr>
          <w:trHeight w:val="397"/>
        </w:trPr>
        <w:tc>
          <w:tcPr>
            <w:tcW w:w="707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0F40F4C2" w14:textId="77777777" w:rsidR="00BE4497" w:rsidRPr="00FE384A" w:rsidRDefault="00BE4497" w:rsidP="00EC30EE">
            <w:pPr>
              <w:spacing w:line="240" w:lineRule="auto"/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1</w:t>
            </w:r>
          </w:p>
        </w:tc>
        <w:tc>
          <w:tcPr>
            <w:tcW w:w="6857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49FA7D6F" w14:textId="45694FAE" w:rsidR="00BE4497" w:rsidRPr="00C749E1" w:rsidRDefault="00FF0172" w:rsidP="00EC30EE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El proyecto no cumple con todos los requerimientos</w:t>
            </w:r>
            <w:r w:rsidR="00AF0FFC">
              <w:rPr>
                <w:sz w:val="20"/>
              </w:rPr>
              <w:t>.</w:t>
            </w:r>
          </w:p>
        </w:tc>
      </w:tr>
      <w:tr w:rsidR="00BE4497" w14:paraId="1A40B6D8" w14:textId="77777777" w:rsidTr="00EC30EE">
        <w:trPr>
          <w:trHeight w:val="397"/>
        </w:trPr>
        <w:tc>
          <w:tcPr>
            <w:tcW w:w="707" w:type="dxa"/>
            <w:shd w:val="clear" w:color="auto" w:fill="auto"/>
            <w:vAlign w:val="center"/>
          </w:tcPr>
          <w:p w14:paraId="1C3A6D07" w14:textId="77777777" w:rsidR="00BE4497" w:rsidRPr="00FE384A" w:rsidRDefault="00BE4497" w:rsidP="00EC30EE">
            <w:pPr>
              <w:spacing w:line="240" w:lineRule="auto"/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2</w:t>
            </w:r>
          </w:p>
        </w:tc>
        <w:tc>
          <w:tcPr>
            <w:tcW w:w="6857" w:type="dxa"/>
            <w:shd w:val="clear" w:color="auto" w:fill="auto"/>
            <w:vAlign w:val="center"/>
          </w:tcPr>
          <w:p w14:paraId="08756217" w14:textId="74228F1D" w:rsidR="00BE4497" w:rsidRPr="00C749E1" w:rsidRDefault="00FF0172" w:rsidP="00EC30EE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La falta de visión con los roles del Scrum</w:t>
            </w:r>
            <w:r w:rsidR="00AF0FFC">
              <w:rPr>
                <w:sz w:val="20"/>
              </w:rPr>
              <w:t>.</w:t>
            </w:r>
          </w:p>
        </w:tc>
      </w:tr>
      <w:tr w:rsidR="00BE4497" w14:paraId="7C18CA6D" w14:textId="77777777" w:rsidTr="00EC30EE">
        <w:trPr>
          <w:trHeight w:val="397"/>
        </w:trPr>
        <w:tc>
          <w:tcPr>
            <w:tcW w:w="707" w:type="dxa"/>
            <w:shd w:val="clear" w:color="auto" w:fill="auto"/>
            <w:vAlign w:val="center"/>
          </w:tcPr>
          <w:p w14:paraId="3FB32F92" w14:textId="77777777" w:rsidR="00BE4497" w:rsidRPr="00FE384A" w:rsidRDefault="00BE4497" w:rsidP="00EC30EE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3</w:t>
            </w:r>
          </w:p>
        </w:tc>
        <w:tc>
          <w:tcPr>
            <w:tcW w:w="6857" w:type="dxa"/>
            <w:shd w:val="clear" w:color="auto" w:fill="auto"/>
            <w:vAlign w:val="center"/>
          </w:tcPr>
          <w:p w14:paraId="5834C93B" w14:textId="61B3CB97" w:rsidR="00BE4497" w:rsidRPr="00C749E1" w:rsidRDefault="00B542E0" w:rsidP="00EC30EE">
            <w:pPr>
              <w:jc w:val="left"/>
              <w:rPr>
                <w:sz w:val="20"/>
              </w:rPr>
            </w:pPr>
            <w:r>
              <w:rPr>
                <w:sz w:val="20"/>
              </w:rPr>
              <w:t>La renuncia</w:t>
            </w:r>
            <w:r w:rsidR="006D20B1">
              <w:rPr>
                <w:sz w:val="20"/>
              </w:rPr>
              <w:t xml:space="preserve"> de un miembro del </w:t>
            </w:r>
            <w:r w:rsidR="006D20B1" w:rsidRPr="006D20B1">
              <w:rPr>
                <w:sz w:val="20"/>
              </w:rPr>
              <w:t xml:space="preserve">Scrum </w:t>
            </w:r>
            <w:proofErr w:type="spellStart"/>
            <w:r w:rsidR="006D20B1" w:rsidRPr="006D20B1">
              <w:rPr>
                <w:sz w:val="20"/>
              </w:rPr>
              <w:t>Teams</w:t>
            </w:r>
            <w:proofErr w:type="spellEnd"/>
            <w:r w:rsidR="00033867">
              <w:rPr>
                <w:sz w:val="20"/>
              </w:rPr>
              <w:t>.</w:t>
            </w:r>
          </w:p>
        </w:tc>
      </w:tr>
      <w:bookmarkEnd w:id="8"/>
      <w:bookmarkEnd w:id="9"/>
      <w:bookmarkEnd w:id="10"/>
    </w:tbl>
    <w:p w14:paraId="5E1AAA50" w14:textId="77777777" w:rsidR="00BE4497" w:rsidRPr="00EA3A01" w:rsidRDefault="00BE4497" w:rsidP="00FE384A">
      <w:pPr>
        <w:rPr>
          <w:rFonts w:cs="Arial"/>
          <w:sz w:val="20"/>
          <w:u w:val="single"/>
        </w:rPr>
      </w:pPr>
    </w:p>
    <w:sectPr w:rsidR="00BE4497" w:rsidRPr="00EA3A01" w:rsidSect="00A34900">
      <w:footerReference w:type="even" r:id="rId11"/>
      <w:footerReference w:type="default" r:id="rId12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F75F1" w14:textId="77777777" w:rsidR="004851EE" w:rsidRDefault="004851EE">
      <w:r>
        <w:separator/>
      </w:r>
    </w:p>
  </w:endnote>
  <w:endnote w:type="continuationSeparator" w:id="0">
    <w:p w14:paraId="22793C73" w14:textId="77777777" w:rsidR="004851EE" w:rsidRDefault="00485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Muller Light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8E0F8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F7B4BA8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33157A44" w14:textId="77777777" w:rsidTr="00206681">
      <w:trPr>
        <w:cantSplit/>
      </w:trPr>
      <w:tc>
        <w:tcPr>
          <w:tcW w:w="3130" w:type="dxa"/>
        </w:tcPr>
        <w:p w14:paraId="0FB071F4" w14:textId="563BAE83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F55603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21/03/2022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7F106591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6FD5AFD0" w14:textId="77777777" w:rsidTr="00206681">
      <w:trPr>
        <w:trHeight w:val="230"/>
      </w:trPr>
      <w:tc>
        <w:tcPr>
          <w:tcW w:w="3130" w:type="dxa"/>
        </w:tcPr>
        <w:p w14:paraId="5A004FA7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proofErr w:type="spellStart"/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  <w:proofErr w:type="spellEnd"/>
        </w:p>
      </w:tc>
      <w:tc>
        <w:tcPr>
          <w:tcW w:w="5760" w:type="dxa"/>
        </w:tcPr>
        <w:p w14:paraId="58FCA869" w14:textId="7C28A518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proofErr w:type="gramStart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Página :</w:t>
          </w:r>
          <w:proofErr w:type="gramEnd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C15713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2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C15713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73C6BF70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F9971" w14:textId="77777777" w:rsidR="004851EE" w:rsidRDefault="004851EE">
      <w:r>
        <w:separator/>
      </w:r>
    </w:p>
  </w:footnote>
  <w:footnote w:type="continuationSeparator" w:id="0">
    <w:p w14:paraId="3C1CD82E" w14:textId="77777777" w:rsidR="004851EE" w:rsidRDefault="00485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420F8C"/>
    <w:multiLevelType w:val="hybridMultilevel"/>
    <w:tmpl w:val="528E71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51DD5"/>
    <w:multiLevelType w:val="hybridMultilevel"/>
    <w:tmpl w:val="3BBAD9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B5665"/>
    <w:multiLevelType w:val="hybridMultilevel"/>
    <w:tmpl w:val="BDD075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407C3"/>
    <w:multiLevelType w:val="hybridMultilevel"/>
    <w:tmpl w:val="C7CEE3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F6CCA"/>
    <w:multiLevelType w:val="hybridMultilevel"/>
    <w:tmpl w:val="4D9A9628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F0C780">
      <w:numFmt w:val="bullet"/>
      <w:lvlText w:val="-"/>
      <w:lvlJc w:val="left"/>
      <w:pPr>
        <w:ind w:left="1590" w:hanging="450"/>
      </w:pPr>
      <w:rPr>
        <w:rFonts w:ascii="Arial" w:eastAsia="Times New Roman" w:hAnsi="Arial" w:cs="Arial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E9F4368"/>
    <w:multiLevelType w:val="hybridMultilevel"/>
    <w:tmpl w:val="3BAC7E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93CBF"/>
    <w:multiLevelType w:val="hybridMultilevel"/>
    <w:tmpl w:val="46D4A9F0"/>
    <w:lvl w:ilvl="0" w:tplc="E95E725A">
      <w:start w:val="5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488C574A"/>
    <w:multiLevelType w:val="hybridMultilevel"/>
    <w:tmpl w:val="D6FE4C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63811"/>
    <w:multiLevelType w:val="hybridMultilevel"/>
    <w:tmpl w:val="70C21A6A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DB2340"/>
    <w:multiLevelType w:val="hybridMultilevel"/>
    <w:tmpl w:val="6506F954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065F3"/>
    <w:multiLevelType w:val="hybridMultilevel"/>
    <w:tmpl w:val="F0662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74523"/>
    <w:multiLevelType w:val="hybridMultilevel"/>
    <w:tmpl w:val="EF5882DC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4" w15:restartNumberingAfterBreak="0">
    <w:nsid w:val="7E944B4D"/>
    <w:multiLevelType w:val="hybridMultilevel"/>
    <w:tmpl w:val="049C19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0"/>
  </w:num>
  <w:num w:numId="4">
    <w:abstractNumId w:val="7"/>
  </w:num>
  <w:num w:numId="5">
    <w:abstractNumId w:val="11"/>
  </w:num>
  <w:num w:numId="6">
    <w:abstractNumId w:val="3"/>
  </w:num>
  <w:num w:numId="7">
    <w:abstractNumId w:val="9"/>
  </w:num>
  <w:num w:numId="8">
    <w:abstractNumId w:val="2"/>
  </w:num>
  <w:num w:numId="9">
    <w:abstractNumId w:val="10"/>
  </w:num>
  <w:num w:numId="10">
    <w:abstractNumId w:val="12"/>
  </w:num>
  <w:num w:numId="11">
    <w:abstractNumId w:val="5"/>
  </w:num>
  <w:num w:numId="12">
    <w:abstractNumId w:val="14"/>
  </w:num>
  <w:num w:numId="13">
    <w:abstractNumId w:val="4"/>
  </w:num>
  <w:num w:numId="14">
    <w:abstractNumId w:val="1"/>
  </w:num>
  <w:num w:numId="15">
    <w:abstractNumId w:val="8"/>
  </w:num>
  <w:num w:numId="16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PE" w:vendorID="64" w:dllVersion="0" w:nlCheck="1" w:checkStyle="0"/>
  <w:activeWritingStyle w:appName="MSWord" w:lang="es-ES" w:vendorID="64" w:dllVersion="4096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26E6"/>
    <w:rsid w:val="00005110"/>
    <w:rsid w:val="00015664"/>
    <w:rsid w:val="00016A2B"/>
    <w:rsid w:val="00023424"/>
    <w:rsid w:val="000239A4"/>
    <w:rsid w:val="00033867"/>
    <w:rsid w:val="000350EB"/>
    <w:rsid w:val="0003554F"/>
    <w:rsid w:val="000376C7"/>
    <w:rsid w:val="000405B2"/>
    <w:rsid w:val="00045D6B"/>
    <w:rsid w:val="00046269"/>
    <w:rsid w:val="00047720"/>
    <w:rsid w:val="00047801"/>
    <w:rsid w:val="0005165B"/>
    <w:rsid w:val="0005336D"/>
    <w:rsid w:val="00054739"/>
    <w:rsid w:val="000564F9"/>
    <w:rsid w:val="000617E1"/>
    <w:rsid w:val="00071E9A"/>
    <w:rsid w:val="000773E4"/>
    <w:rsid w:val="00085228"/>
    <w:rsid w:val="00090324"/>
    <w:rsid w:val="00090C71"/>
    <w:rsid w:val="000A4D57"/>
    <w:rsid w:val="000B34E4"/>
    <w:rsid w:val="000B6BDE"/>
    <w:rsid w:val="000B7261"/>
    <w:rsid w:val="000C1012"/>
    <w:rsid w:val="000C65DB"/>
    <w:rsid w:val="000E46CA"/>
    <w:rsid w:val="000E518B"/>
    <w:rsid w:val="000F015C"/>
    <w:rsid w:val="000F214C"/>
    <w:rsid w:val="000F2B77"/>
    <w:rsid w:val="000F30F7"/>
    <w:rsid w:val="0010188C"/>
    <w:rsid w:val="00106AB3"/>
    <w:rsid w:val="00111A67"/>
    <w:rsid w:val="0011315E"/>
    <w:rsid w:val="00114808"/>
    <w:rsid w:val="0011690A"/>
    <w:rsid w:val="001206CC"/>
    <w:rsid w:val="0012299B"/>
    <w:rsid w:val="0012384F"/>
    <w:rsid w:val="001269F8"/>
    <w:rsid w:val="00126AA4"/>
    <w:rsid w:val="00133E77"/>
    <w:rsid w:val="00143FF2"/>
    <w:rsid w:val="001453FB"/>
    <w:rsid w:val="0014566D"/>
    <w:rsid w:val="0014772D"/>
    <w:rsid w:val="001551EF"/>
    <w:rsid w:val="00160011"/>
    <w:rsid w:val="00161401"/>
    <w:rsid w:val="0016739D"/>
    <w:rsid w:val="0016767E"/>
    <w:rsid w:val="00167E98"/>
    <w:rsid w:val="0017736F"/>
    <w:rsid w:val="0018173E"/>
    <w:rsid w:val="0018353B"/>
    <w:rsid w:val="00183BE6"/>
    <w:rsid w:val="00184E08"/>
    <w:rsid w:val="00190973"/>
    <w:rsid w:val="00192E23"/>
    <w:rsid w:val="0019536F"/>
    <w:rsid w:val="001A6C89"/>
    <w:rsid w:val="001C1FBF"/>
    <w:rsid w:val="001C78B0"/>
    <w:rsid w:val="001C7B9A"/>
    <w:rsid w:val="001D3503"/>
    <w:rsid w:val="001E01E6"/>
    <w:rsid w:val="001E3C51"/>
    <w:rsid w:val="001E50F9"/>
    <w:rsid w:val="001E520F"/>
    <w:rsid w:val="001F1C9F"/>
    <w:rsid w:val="001F2720"/>
    <w:rsid w:val="001F66CC"/>
    <w:rsid w:val="00200F27"/>
    <w:rsid w:val="002046F6"/>
    <w:rsid w:val="002062C9"/>
    <w:rsid w:val="00206681"/>
    <w:rsid w:val="00207F47"/>
    <w:rsid w:val="00212C68"/>
    <w:rsid w:val="00213506"/>
    <w:rsid w:val="002219D0"/>
    <w:rsid w:val="00227320"/>
    <w:rsid w:val="00230FEC"/>
    <w:rsid w:val="002330B5"/>
    <w:rsid w:val="00235DAD"/>
    <w:rsid w:val="00236CC6"/>
    <w:rsid w:val="002438C6"/>
    <w:rsid w:val="00245B2F"/>
    <w:rsid w:val="00250B9C"/>
    <w:rsid w:val="00261A62"/>
    <w:rsid w:val="00261FA8"/>
    <w:rsid w:val="00265F1C"/>
    <w:rsid w:val="00267B75"/>
    <w:rsid w:val="00272649"/>
    <w:rsid w:val="002731A3"/>
    <w:rsid w:val="002751DF"/>
    <w:rsid w:val="00276C4A"/>
    <w:rsid w:val="00277CE0"/>
    <w:rsid w:val="002825C2"/>
    <w:rsid w:val="00282651"/>
    <w:rsid w:val="0028376C"/>
    <w:rsid w:val="00292234"/>
    <w:rsid w:val="00296211"/>
    <w:rsid w:val="00296C20"/>
    <w:rsid w:val="00297433"/>
    <w:rsid w:val="002C20F2"/>
    <w:rsid w:val="002C4146"/>
    <w:rsid w:val="002D3379"/>
    <w:rsid w:val="002D43BA"/>
    <w:rsid w:val="002E0DFC"/>
    <w:rsid w:val="002E2DB0"/>
    <w:rsid w:val="002F0556"/>
    <w:rsid w:val="002F2C35"/>
    <w:rsid w:val="002F6FDA"/>
    <w:rsid w:val="00300C6A"/>
    <w:rsid w:val="00311BCD"/>
    <w:rsid w:val="003272EC"/>
    <w:rsid w:val="00331066"/>
    <w:rsid w:val="0034533D"/>
    <w:rsid w:val="00350DCB"/>
    <w:rsid w:val="00363876"/>
    <w:rsid w:val="003640B5"/>
    <w:rsid w:val="00372691"/>
    <w:rsid w:val="00374716"/>
    <w:rsid w:val="00374C6C"/>
    <w:rsid w:val="0037726E"/>
    <w:rsid w:val="00382141"/>
    <w:rsid w:val="00392EB0"/>
    <w:rsid w:val="00395F94"/>
    <w:rsid w:val="00397143"/>
    <w:rsid w:val="003A3A43"/>
    <w:rsid w:val="003A47D0"/>
    <w:rsid w:val="003A6B92"/>
    <w:rsid w:val="003B0F4C"/>
    <w:rsid w:val="003B2447"/>
    <w:rsid w:val="003C3F20"/>
    <w:rsid w:val="003C407D"/>
    <w:rsid w:val="003D318D"/>
    <w:rsid w:val="003D6293"/>
    <w:rsid w:val="003D6553"/>
    <w:rsid w:val="003E5911"/>
    <w:rsid w:val="00401AAB"/>
    <w:rsid w:val="00401C94"/>
    <w:rsid w:val="00407154"/>
    <w:rsid w:val="00417004"/>
    <w:rsid w:val="00424D29"/>
    <w:rsid w:val="00430291"/>
    <w:rsid w:val="00440181"/>
    <w:rsid w:val="00441888"/>
    <w:rsid w:val="00443904"/>
    <w:rsid w:val="00444FF1"/>
    <w:rsid w:val="004460E9"/>
    <w:rsid w:val="00451ACC"/>
    <w:rsid w:val="00452D84"/>
    <w:rsid w:val="00455FE1"/>
    <w:rsid w:val="00457923"/>
    <w:rsid w:val="0046647F"/>
    <w:rsid w:val="0046652A"/>
    <w:rsid w:val="00467FBC"/>
    <w:rsid w:val="0047189D"/>
    <w:rsid w:val="00477CE1"/>
    <w:rsid w:val="0048045D"/>
    <w:rsid w:val="00480D67"/>
    <w:rsid w:val="0048200E"/>
    <w:rsid w:val="004820E1"/>
    <w:rsid w:val="00484637"/>
    <w:rsid w:val="004851EE"/>
    <w:rsid w:val="004951A3"/>
    <w:rsid w:val="00495494"/>
    <w:rsid w:val="00495EFD"/>
    <w:rsid w:val="004961CA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28F3"/>
    <w:rsid w:val="00533CCD"/>
    <w:rsid w:val="00541653"/>
    <w:rsid w:val="00547DC9"/>
    <w:rsid w:val="00551841"/>
    <w:rsid w:val="0056042D"/>
    <w:rsid w:val="005612E5"/>
    <w:rsid w:val="00563C92"/>
    <w:rsid w:val="00571117"/>
    <w:rsid w:val="00572640"/>
    <w:rsid w:val="00575068"/>
    <w:rsid w:val="005827F1"/>
    <w:rsid w:val="00587C74"/>
    <w:rsid w:val="00591017"/>
    <w:rsid w:val="005A05CA"/>
    <w:rsid w:val="005A1D33"/>
    <w:rsid w:val="005A3368"/>
    <w:rsid w:val="005B0515"/>
    <w:rsid w:val="005B1B27"/>
    <w:rsid w:val="005C2D8C"/>
    <w:rsid w:val="005E00CE"/>
    <w:rsid w:val="005E6469"/>
    <w:rsid w:val="005F4939"/>
    <w:rsid w:val="00605BBE"/>
    <w:rsid w:val="00605CF7"/>
    <w:rsid w:val="006107F3"/>
    <w:rsid w:val="00614453"/>
    <w:rsid w:val="00622CB9"/>
    <w:rsid w:val="006324A8"/>
    <w:rsid w:val="00637390"/>
    <w:rsid w:val="006373C1"/>
    <w:rsid w:val="006421B5"/>
    <w:rsid w:val="00645806"/>
    <w:rsid w:val="00655AB8"/>
    <w:rsid w:val="0067146C"/>
    <w:rsid w:val="00674DEB"/>
    <w:rsid w:val="00692349"/>
    <w:rsid w:val="006935B2"/>
    <w:rsid w:val="0069646A"/>
    <w:rsid w:val="006A249C"/>
    <w:rsid w:val="006A2DE2"/>
    <w:rsid w:val="006B6D79"/>
    <w:rsid w:val="006B70A5"/>
    <w:rsid w:val="006D1AA6"/>
    <w:rsid w:val="006D20B1"/>
    <w:rsid w:val="006D3394"/>
    <w:rsid w:val="006D4E99"/>
    <w:rsid w:val="006E0C6B"/>
    <w:rsid w:val="006E4E33"/>
    <w:rsid w:val="006E7B54"/>
    <w:rsid w:val="006F1D85"/>
    <w:rsid w:val="007007E5"/>
    <w:rsid w:val="00713B80"/>
    <w:rsid w:val="00714767"/>
    <w:rsid w:val="007153AD"/>
    <w:rsid w:val="00715611"/>
    <w:rsid w:val="00720C79"/>
    <w:rsid w:val="007239E8"/>
    <w:rsid w:val="00724756"/>
    <w:rsid w:val="007354C4"/>
    <w:rsid w:val="00741F5F"/>
    <w:rsid w:val="00744990"/>
    <w:rsid w:val="00761269"/>
    <w:rsid w:val="007616CD"/>
    <w:rsid w:val="00762169"/>
    <w:rsid w:val="0077303B"/>
    <w:rsid w:val="0077511F"/>
    <w:rsid w:val="00775535"/>
    <w:rsid w:val="00776765"/>
    <w:rsid w:val="0078184A"/>
    <w:rsid w:val="00782144"/>
    <w:rsid w:val="00783604"/>
    <w:rsid w:val="00783840"/>
    <w:rsid w:val="00785E09"/>
    <w:rsid w:val="007874D9"/>
    <w:rsid w:val="007912C6"/>
    <w:rsid w:val="007A1E26"/>
    <w:rsid w:val="007A3E40"/>
    <w:rsid w:val="007A7398"/>
    <w:rsid w:val="007A75C4"/>
    <w:rsid w:val="007B32A8"/>
    <w:rsid w:val="007B52AE"/>
    <w:rsid w:val="007C5062"/>
    <w:rsid w:val="007C733F"/>
    <w:rsid w:val="007D0E61"/>
    <w:rsid w:val="007D4B41"/>
    <w:rsid w:val="007E0398"/>
    <w:rsid w:val="007E23BA"/>
    <w:rsid w:val="007E4601"/>
    <w:rsid w:val="007E55BE"/>
    <w:rsid w:val="007F0B00"/>
    <w:rsid w:val="007F3310"/>
    <w:rsid w:val="008161F6"/>
    <w:rsid w:val="00822553"/>
    <w:rsid w:val="00826BEC"/>
    <w:rsid w:val="008277C2"/>
    <w:rsid w:val="008325E2"/>
    <w:rsid w:val="00833708"/>
    <w:rsid w:val="00837343"/>
    <w:rsid w:val="008373B3"/>
    <w:rsid w:val="00842E97"/>
    <w:rsid w:val="008442EB"/>
    <w:rsid w:val="00850EE9"/>
    <w:rsid w:val="00851FED"/>
    <w:rsid w:val="00860B4E"/>
    <w:rsid w:val="008622C9"/>
    <w:rsid w:val="00862CBE"/>
    <w:rsid w:val="00864DCC"/>
    <w:rsid w:val="00872064"/>
    <w:rsid w:val="008747D2"/>
    <w:rsid w:val="0087661B"/>
    <w:rsid w:val="00886957"/>
    <w:rsid w:val="00892EC4"/>
    <w:rsid w:val="00894FBA"/>
    <w:rsid w:val="008A2476"/>
    <w:rsid w:val="008B7EED"/>
    <w:rsid w:val="008C52DA"/>
    <w:rsid w:val="008D0DF3"/>
    <w:rsid w:val="008E05EA"/>
    <w:rsid w:val="008E42C1"/>
    <w:rsid w:val="008E67C2"/>
    <w:rsid w:val="008F007D"/>
    <w:rsid w:val="008F2275"/>
    <w:rsid w:val="008F29A6"/>
    <w:rsid w:val="008F4192"/>
    <w:rsid w:val="008F54F7"/>
    <w:rsid w:val="008F687E"/>
    <w:rsid w:val="0090056D"/>
    <w:rsid w:val="00905F22"/>
    <w:rsid w:val="009177CB"/>
    <w:rsid w:val="00917C35"/>
    <w:rsid w:val="00917D59"/>
    <w:rsid w:val="009212D0"/>
    <w:rsid w:val="00932BF8"/>
    <w:rsid w:val="00947911"/>
    <w:rsid w:val="00952ACD"/>
    <w:rsid w:val="0095398F"/>
    <w:rsid w:val="009540BD"/>
    <w:rsid w:val="00960DCC"/>
    <w:rsid w:val="0096639C"/>
    <w:rsid w:val="00966922"/>
    <w:rsid w:val="00966F43"/>
    <w:rsid w:val="00971522"/>
    <w:rsid w:val="0097190A"/>
    <w:rsid w:val="00971D77"/>
    <w:rsid w:val="009736F1"/>
    <w:rsid w:val="009736F9"/>
    <w:rsid w:val="0097749F"/>
    <w:rsid w:val="00982BDB"/>
    <w:rsid w:val="00987A05"/>
    <w:rsid w:val="009A3EA8"/>
    <w:rsid w:val="009A4296"/>
    <w:rsid w:val="009A673F"/>
    <w:rsid w:val="009B4812"/>
    <w:rsid w:val="009B491D"/>
    <w:rsid w:val="009B62E2"/>
    <w:rsid w:val="009B7C1D"/>
    <w:rsid w:val="009D1249"/>
    <w:rsid w:val="009D332A"/>
    <w:rsid w:val="009D5951"/>
    <w:rsid w:val="009E2F92"/>
    <w:rsid w:val="009F39F0"/>
    <w:rsid w:val="00A06191"/>
    <w:rsid w:val="00A06473"/>
    <w:rsid w:val="00A07EA6"/>
    <w:rsid w:val="00A13001"/>
    <w:rsid w:val="00A13DC7"/>
    <w:rsid w:val="00A141A0"/>
    <w:rsid w:val="00A20B49"/>
    <w:rsid w:val="00A20D94"/>
    <w:rsid w:val="00A24AB4"/>
    <w:rsid w:val="00A30D29"/>
    <w:rsid w:val="00A34265"/>
    <w:rsid w:val="00A34900"/>
    <w:rsid w:val="00A34F6D"/>
    <w:rsid w:val="00A40DBD"/>
    <w:rsid w:val="00A45ADC"/>
    <w:rsid w:val="00A464C8"/>
    <w:rsid w:val="00A50316"/>
    <w:rsid w:val="00A64BBF"/>
    <w:rsid w:val="00A64D16"/>
    <w:rsid w:val="00A84DBF"/>
    <w:rsid w:val="00A87551"/>
    <w:rsid w:val="00A90DA9"/>
    <w:rsid w:val="00A91C1B"/>
    <w:rsid w:val="00A928EE"/>
    <w:rsid w:val="00A95E63"/>
    <w:rsid w:val="00AA7B59"/>
    <w:rsid w:val="00AB0CF9"/>
    <w:rsid w:val="00AC0561"/>
    <w:rsid w:val="00AE0234"/>
    <w:rsid w:val="00AE2CB7"/>
    <w:rsid w:val="00AF0FFC"/>
    <w:rsid w:val="00AF5F5D"/>
    <w:rsid w:val="00AF6884"/>
    <w:rsid w:val="00B01692"/>
    <w:rsid w:val="00B019F9"/>
    <w:rsid w:val="00B01C8E"/>
    <w:rsid w:val="00B01DAA"/>
    <w:rsid w:val="00B044E1"/>
    <w:rsid w:val="00B068B2"/>
    <w:rsid w:val="00B10B3F"/>
    <w:rsid w:val="00B10FFD"/>
    <w:rsid w:val="00B11704"/>
    <w:rsid w:val="00B12598"/>
    <w:rsid w:val="00B15282"/>
    <w:rsid w:val="00B15FC9"/>
    <w:rsid w:val="00B17266"/>
    <w:rsid w:val="00B20902"/>
    <w:rsid w:val="00B25506"/>
    <w:rsid w:val="00B323FE"/>
    <w:rsid w:val="00B41E98"/>
    <w:rsid w:val="00B4348D"/>
    <w:rsid w:val="00B461C8"/>
    <w:rsid w:val="00B5029E"/>
    <w:rsid w:val="00B542E0"/>
    <w:rsid w:val="00B55BA3"/>
    <w:rsid w:val="00B57BBC"/>
    <w:rsid w:val="00B67637"/>
    <w:rsid w:val="00B74BEE"/>
    <w:rsid w:val="00B83375"/>
    <w:rsid w:val="00B8492A"/>
    <w:rsid w:val="00B9031C"/>
    <w:rsid w:val="00B92AF5"/>
    <w:rsid w:val="00BA262A"/>
    <w:rsid w:val="00BA3A14"/>
    <w:rsid w:val="00BB493F"/>
    <w:rsid w:val="00BB51C8"/>
    <w:rsid w:val="00BC189A"/>
    <w:rsid w:val="00BD13A0"/>
    <w:rsid w:val="00BD32D8"/>
    <w:rsid w:val="00BD3BE7"/>
    <w:rsid w:val="00BD45C8"/>
    <w:rsid w:val="00BD5BE8"/>
    <w:rsid w:val="00BD6098"/>
    <w:rsid w:val="00BD7084"/>
    <w:rsid w:val="00BD7D7A"/>
    <w:rsid w:val="00BE4497"/>
    <w:rsid w:val="00BE52BB"/>
    <w:rsid w:val="00C02785"/>
    <w:rsid w:val="00C029EB"/>
    <w:rsid w:val="00C13B19"/>
    <w:rsid w:val="00C15713"/>
    <w:rsid w:val="00C16ECF"/>
    <w:rsid w:val="00C26FD3"/>
    <w:rsid w:val="00C27BEC"/>
    <w:rsid w:val="00C3471D"/>
    <w:rsid w:val="00C41664"/>
    <w:rsid w:val="00C43160"/>
    <w:rsid w:val="00C473FF"/>
    <w:rsid w:val="00C516C7"/>
    <w:rsid w:val="00C57A46"/>
    <w:rsid w:val="00C72D8C"/>
    <w:rsid w:val="00C73923"/>
    <w:rsid w:val="00C73CF3"/>
    <w:rsid w:val="00C769F5"/>
    <w:rsid w:val="00C809EB"/>
    <w:rsid w:val="00C9104C"/>
    <w:rsid w:val="00C94497"/>
    <w:rsid w:val="00C95FE2"/>
    <w:rsid w:val="00C96839"/>
    <w:rsid w:val="00CA438E"/>
    <w:rsid w:val="00CA6367"/>
    <w:rsid w:val="00CA701E"/>
    <w:rsid w:val="00CB0889"/>
    <w:rsid w:val="00CC18F3"/>
    <w:rsid w:val="00CD60B2"/>
    <w:rsid w:val="00CD65D1"/>
    <w:rsid w:val="00CD6F17"/>
    <w:rsid w:val="00CE1233"/>
    <w:rsid w:val="00CF2067"/>
    <w:rsid w:val="00CF363D"/>
    <w:rsid w:val="00D02571"/>
    <w:rsid w:val="00D039F9"/>
    <w:rsid w:val="00D10CB0"/>
    <w:rsid w:val="00D11EF4"/>
    <w:rsid w:val="00D12449"/>
    <w:rsid w:val="00D12CC0"/>
    <w:rsid w:val="00D12DDD"/>
    <w:rsid w:val="00D14449"/>
    <w:rsid w:val="00D225DF"/>
    <w:rsid w:val="00D23247"/>
    <w:rsid w:val="00D257AB"/>
    <w:rsid w:val="00D330FF"/>
    <w:rsid w:val="00D425B0"/>
    <w:rsid w:val="00D44986"/>
    <w:rsid w:val="00D45F65"/>
    <w:rsid w:val="00D47DDB"/>
    <w:rsid w:val="00D60410"/>
    <w:rsid w:val="00D62C02"/>
    <w:rsid w:val="00D648A9"/>
    <w:rsid w:val="00D71DB1"/>
    <w:rsid w:val="00D73B1B"/>
    <w:rsid w:val="00D9430D"/>
    <w:rsid w:val="00DA1521"/>
    <w:rsid w:val="00DA2B23"/>
    <w:rsid w:val="00DA481D"/>
    <w:rsid w:val="00DA63B3"/>
    <w:rsid w:val="00DB0178"/>
    <w:rsid w:val="00DB2740"/>
    <w:rsid w:val="00DB3833"/>
    <w:rsid w:val="00DE28F6"/>
    <w:rsid w:val="00DE3032"/>
    <w:rsid w:val="00DF1199"/>
    <w:rsid w:val="00DF4800"/>
    <w:rsid w:val="00E051A5"/>
    <w:rsid w:val="00E139B5"/>
    <w:rsid w:val="00E155BA"/>
    <w:rsid w:val="00E16BBA"/>
    <w:rsid w:val="00E20EED"/>
    <w:rsid w:val="00E22A32"/>
    <w:rsid w:val="00E22DE4"/>
    <w:rsid w:val="00E240AE"/>
    <w:rsid w:val="00E403D1"/>
    <w:rsid w:val="00E47723"/>
    <w:rsid w:val="00E47FE7"/>
    <w:rsid w:val="00E50F5E"/>
    <w:rsid w:val="00E5219D"/>
    <w:rsid w:val="00E57507"/>
    <w:rsid w:val="00E63DF8"/>
    <w:rsid w:val="00E7266B"/>
    <w:rsid w:val="00E729D7"/>
    <w:rsid w:val="00E7442E"/>
    <w:rsid w:val="00E751FD"/>
    <w:rsid w:val="00E75DBA"/>
    <w:rsid w:val="00E82464"/>
    <w:rsid w:val="00E82F24"/>
    <w:rsid w:val="00E85E43"/>
    <w:rsid w:val="00E87302"/>
    <w:rsid w:val="00E87D0B"/>
    <w:rsid w:val="00E90067"/>
    <w:rsid w:val="00E91A6A"/>
    <w:rsid w:val="00E97676"/>
    <w:rsid w:val="00EA3A01"/>
    <w:rsid w:val="00EB3FA7"/>
    <w:rsid w:val="00EB6DC3"/>
    <w:rsid w:val="00EC30EE"/>
    <w:rsid w:val="00EC3471"/>
    <w:rsid w:val="00ED1FFD"/>
    <w:rsid w:val="00EE276E"/>
    <w:rsid w:val="00EE48ED"/>
    <w:rsid w:val="00EE6C80"/>
    <w:rsid w:val="00EF2675"/>
    <w:rsid w:val="00EF6BCA"/>
    <w:rsid w:val="00F00C84"/>
    <w:rsid w:val="00F25AC4"/>
    <w:rsid w:val="00F27229"/>
    <w:rsid w:val="00F27D41"/>
    <w:rsid w:val="00F27E16"/>
    <w:rsid w:val="00F36F16"/>
    <w:rsid w:val="00F37511"/>
    <w:rsid w:val="00F41F88"/>
    <w:rsid w:val="00F452D7"/>
    <w:rsid w:val="00F5154C"/>
    <w:rsid w:val="00F51619"/>
    <w:rsid w:val="00F55603"/>
    <w:rsid w:val="00F5754A"/>
    <w:rsid w:val="00F678EE"/>
    <w:rsid w:val="00F7470D"/>
    <w:rsid w:val="00F813DA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D4C5B"/>
    <w:rsid w:val="00FD4FF7"/>
    <w:rsid w:val="00FD51AF"/>
    <w:rsid w:val="00FE384A"/>
    <w:rsid w:val="00FF0172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0C4E4ED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uiPriority w:val="39"/>
    <w:rsid w:val="00BE4497"/>
    <w:pPr>
      <w:framePr w:wrap="notBeside" w:vAnchor="text" w:hAnchor="text" w:y="1"/>
      <w:tabs>
        <w:tab w:val="left" w:pos="440"/>
        <w:tab w:val="right" w:leader="dot" w:pos="8810"/>
      </w:tabs>
      <w:spacing w:before="120" w:after="120"/>
      <w:jc w:val="left"/>
    </w:pPr>
    <w:rPr>
      <w:rFonts w:ascii="Muller Bold" w:hAnsi="Muller Bold" w:cs="Tahoma"/>
      <w:bCs/>
      <w:caps/>
      <w:noProof/>
      <w:sz w:val="20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uiPriority w:val="39"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Paragraph2">
    <w:name w:val="Paragraph2"/>
    <w:basedOn w:val="Normal"/>
    <w:rsid w:val="00BE4497"/>
    <w:pPr>
      <w:widowControl w:val="0"/>
      <w:spacing w:before="80"/>
      <w:ind w:left="720"/>
    </w:pPr>
    <w:rPr>
      <w:rFonts w:ascii="Tahoma" w:hAnsi="Tahoma"/>
      <w:color w:val="000000"/>
      <w:sz w:val="20"/>
      <w:lang w:val="en-AU" w:eastAsia="en-US"/>
    </w:rPr>
  </w:style>
  <w:style w:type="paragraph" w:customStyle="1" w:styleId="InfoBlue">
    <w:name w:val="InfoBlue"/>
    <w:basedOn w:val="Normal"/>
    <w:next w:val="Textoindependiente"/>
    <w:rsid w:val="00BE4497"/>
    <w:pPr>
      <w:widowControl w:val="0"/>
      <w:spacing w:after="120"/>
      <w:ind w:left="720"/>
      <w:jc w:val="left"/>
    </w:pPr>
    <w:rPr>
      <w:rFonts w:ascii="Tahoma" w:hAnsi="Tahoma"/>
      <w:i/>
      <w:color w:val="0000FF"/>
      <w:sz w:val="20"/>
      <w:lang w:val="es-ES" w:eastAsia="en-US"/>
    </w:rPr>
  </w:style>
  <w:style w:type="character" w:customStyle="1" w:styleId="InfoBlueCarCarCar">
    <w:name w:val="InfoBlue Car Car Car"/>
    <w:link w:val="InfoBlueCarCar"/>
    <w:locked/>
    <w:rsid w:val="00BE4497"/>
    <w:rPr>
      <w:rFonts w:ascii="Verdana" w:eastAsia="Batang" w:hAnsi="Verdana" w:cs="Arial"/>
      <w:lang w:val="es-ES" w:eastAsia="en-US"/>
    </w:rPr>
  </w:style>
  <w:style w:type="paragraph" w:customStyle="1" w:styleId="InfoBlueCarCar">
    <w:name w:val="InfoBlue Car Car"/>
    <w:basedOn w:val="Normal"/>
    <w:next w:val="Textoindependiente"/>
    <w:link w:val="InfoBlueCarCarCar"/>
    <w:autoRedefine/>
    <w:rsid w:val="00BE4497"/>
    <w:pPr>
      <w:widowControl w:val="0"/>
      <w:tabs>
        <w:tab w:val="left" w:pos="284"/>
        <w:tab w:val="left" w:pos="1260"/>
        <w:tab w:val="left" w:pos="7230"/>
      </w:tabs>
      <w:spacing w:before="60" w:after="60"/>
      <w:ind w:right="142"/>
    </w:pPr>
    <w:rPr>
      <w:rFonts w:ascii="Verdana" w:eastAsia="Batang" w:hAnsi="Verdana" w:cs="Arial"/>
      <w:sz w:val="20"/>
      <w:lang w:val="es-ES" w:eastAsia="en-US"/>
    </w:rPr>
  </w:style>
  <w:style w:type="paragraph" w:styleId="Prrafodelista">
    <w:name w:val="List Paragraph"/>
    <w:basedOn w:val="Normal"/>
    <w:uiPriority w:val="34"/>
    <w:qFormat/>
    <w:rsid w:val="009B7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3D1DA41C967543AB037ABFFB737195" ma:contentTypeVersion="10" ma:contentTypeDescription="Crear nuevo documento." ma:contentTypeScope="" ma:versionID="f44d22c8a3aea42779138cc767836763">
  <xsd:schema xmlns:xsd="http://www.w3.org/2001/XMLSchema" xmlns:xs="http://www.w3.org/2001/XMLSchema" xmlns:p="http://schemas.microsoft.com/office/2006/metadata/properties" xmlns:ns2="8d096b4c-b79c-43b5-bd50-a3a5c9049dc8" xmlns:ns3="9d4828db-c1eb-4237-b1e9-5a7b741b36b9" targetNamespace="http://schemas.microsoft.com/office/2006/metadata/properties" ma:root="true" ma:fieldsID="79063fb23afab6971ebcda60a33a7ab0" ns2:_="" ns3:_="">
    <xsd:import namespace="8d096b4c-b79c-43b5-bd50-a3a5c9049dc8"/>
    <xsd:import namespace="9d4828db-c1eb-4237-b1e9-5a7b741b36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96b4c-b79c-43b5-bd50-a3a5c9049d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4828db-c1eb-4237-b1e9-5a7b741b36b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DE93C7-C529-43B0-B989-A05E9E5C80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B27D20-7789-456B-B840-811F13371E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740C95-F1C0-4F83-A74B-916178F0D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096b4c-b79c-43b5-bd50-a3a5c9049dc8"/>
    <ds:schemaRef ds:uri="9d4828db-c1eb-4237-b1e9-5a7b741b3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plantilla1.dot</Template>
  <TotalTime>114</TotalTime>
  <Pages>9</Pages>
  <Words>1719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A18108155 (Oscco Montes, Alvaro Manuel)</cp:lastModifiedBy>
  <cp:revision>76</cp:revision>
  <cp:lastPrinted>2019-06-21T21:46:00Z</cp:lastPrinted>
  <dcterms:created xsi:type="dcterms:W3CDTF">2022-02-07T05:45:00Z</dcterms:created>
  <dcterms:modified xsi:type="dcterms:W3CDTF">2022-03-21T19:58:00Z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0x010100F63D1DA41C967543AB037ABFFB737195</vt:lpwstr>
  </property>
</Properties>
</file>