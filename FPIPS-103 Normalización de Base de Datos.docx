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451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283B0" wp14:editId="2CB2A432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EF680" w14:textId="77777777" w:rsidR="009C78B1" w:rsidRDefault="009C78B1" w:rsidP="009C7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83B0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625EF680" w14:textId="77777777" w:rsidR="009C78B1" w:rsidRDefault="009C78B1" w:rsidP="009C78B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51E0EA" wp14:editId="4C2E5E2E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upo 16" style="position:absolute;margin-left:-39.85pt;margin-top:-.15pt;width:36.65pt;height:34.55pt;z-index:251660288;mso-width-relative:margin" coordsize="490972,438507" o:spid="_x0000_s1026" w14:anchorId="36DD4E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style="position:absolute;left:411219;width:65856;height:425397;visibility:visible;mso-wrap-style:square;v-text-anchor:middle" o:spid="_x0000_s1027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/>
                <v:rect id="Rectángulo 23" style="position:absolute;left:231448;top:192880;width:65856;height:425397;rotation:90;visibility:visible;mso-wrap-style:square;v-text-anchor:middle" o:spid="_x0000_s1028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/>
                <v:rect id="Rectángulo 24" style="position:absolute;left:212558;top:-50439;width:65856;height:490972;rotation:-2994291fd;visibility:visible;mso-wrap-style:square;v-text-anchor:middle" o:spid="_x0000_s1029" fillcolor="#ffc82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/>
              </v:group>
            </w:pict>
          </mc:Fallback>
        </mc:AlternateContent>
      </w:r>
    </w:p>
    <w:p w14:paraId="13857BFE" w14:textId="77777777" w:rsidR="00C923BC" w:rsidRDefault="00C923BC" w:rsidP="009C78B1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FD724" wp14:editId="0B4D3E0C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A65A9" w14:textId="586229D8" w:rsidR="009C78B1" w:rsidRPr="003C2A69" w:rsidRDefault="009C78B1" w:rsidP="009C78B1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FD72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196A65A9" w14:textId="586229D8" w:rsidR="009C78B1" w:rsidRPr="003C2A69" w:rsidRDefault="009C78B1" w:rsidP="009C78B1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Desarrollo de Software 1</w:t>
                      </w:r>
                    </w:p>
                  </w:txbxContent>
                </v:textbox>
              </v:shape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20E27" wp14:editId="3FF5C60F">
                <wp:simplePos x="0" y="0"/>
                <wp:positionH relativeFrom="column">
                  <wp:posOffset>-965333</wp:posOffset>
                </wp:positionH>
                <wp:positionV relativeFrom="paragraph">
                  <wp:posOffset>8018246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B8B7" w14:textId="36D4D2A8" w:rsidR="009C78B1" w:rsidRDefault="009C78B1" w:rsidP="009C78B1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7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Fase de Revisión y Retrospectiva</w:t>
                            </w:r>
                          </w:p>
                          <w:p w14:paraId="1FEC3ED7" w14:textId="77777777" w:rsidR="009C78B1" w:rsidRPr="00132FD0" w:rsidRDefault="009C78B1" w:rsidP="009C78B1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77900E3E" w14:textId="6150554E" w:rsidR="009C78B1" w:rsidRPr="0045108D" w:rsidRDefault="009C78B1" w:rsidP="0045108D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7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Pr="0045108D">
                              <w:rPr>
                                <w:rFonts w:cs="Arial"/>
                                <w:color w:val="FFFFFF" w:themeColor="background1"/>
                              </w:rPr>
                              <w:t xml:space="preserve">Reconoce el propósito de la ceremonia Sprint Retrospective para identificar oportunidades de mejora </w:t>
                            </w:r>
                            <w:proofErr w:type="gramStart"/>
                            <w:r w:rsidRPr="0045108D">
                              <w:rPr>
                                <w:rFonts w:cs="Arial"/>
                                <w:color w:val="FFFFFF" w:themeColor="background1"/>
                              </w:rPr>
                              <w:t>continua  en</w:t>
                            </w:r>
                            <w:proofErr w:type="gramEnd"/>
                            <w:r w:rsidRPr="0045108D">
                              <w:rPr>
                                <w:rFonts w:cs="Arial"/>
                                <w:color w:val="FFFFFF" w:themeColor="background1"/>
                              </w:rPr>
                              <w:t xml:space="preserve"> el próximo Sprint 2</w:t>
                            </w:r>
                          </w:p>
                          <w:p w14:paraId="2E60D682" w14:textId="77777777" w:rsidR="009C78B1" w:rsidRPr="006C37AD" w:rsidRDefault="009C78B1" w:rsidP="009C78B1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0E27" id="Cuadro de texto 10" o:spid="_x0000_s1028" type="#_x0000_t202" style="position:absolute;left:0;text-align:left;margin-left:-76pt;margin-top:631.35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" filled="f" stroked="f" strokeweight=".5pt">
                <v:textbox>
                  <w:txbxContent>
                    <w:p w14:paraId="78E5B8B7" w14:textId="36D4D2A8" w:rsidR="009C78B1" w:rsidRDefault="009C78B1" w:rsidP="009C78B1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</w:t>
                      </w:r>
                      <w:bookmarkEnd w:id="1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7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>
                        <w:rPr>
                          <w:rFonts w:cs="Arial"/>
                          <w:color w:val="FFFFFF" w:themeColor="background1"/>
                          <w:lang w:val="es-ES"/>
                        </w:rPr>
                        <w:t>Fase de Revisión y Retrospectiva</w:t>
                      </w:r>
                    </w:p>
                    <w:p w14:paraId="1FEC3ED7" w14:textId="77777777" w:rsidR="009C78B1" w:rsidRPr="00132FD0" w:rsidRDefault="009C78B1" w:rsidP="009C78B1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77900E3E" w14:textId="6150554E" w:rsidR="009C78B1" w:rsidRPr="0045108D" w:rsidRDefault="009C78B1" w:rsidP="0045108D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7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Pr="0045108D">
                        <w:rPr>
                          <w:rFonts w:cs="Arial"/>
                          <w:color w:val="FFFFFF" w:themeColor="background1"/>
                        </w:rPr>
                        <w:t>Reconoce el propósito de la ceremonia Sprint Retrospective para identificar oportunidades de mejora continua  en el próximo Sprint 2</w:t>
                      </w:r>
                    </w:p>
                    <w:p w14:paraId="2E60D682" w14:textId="77777777" w:rsidR="009C78B1" w:rsidRPr="006C37AD" w:rsidRDefault="009C78B1" w:rsidP="009C78B1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E9B1D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0227CE1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8F044C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62F5FA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DFE40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DF46415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F9B53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7BE9C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05BCD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2250C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955FC6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9068A7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94FA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7E3C2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9953399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849B3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9EB8BA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EB54A47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B93206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389987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C661DC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6CB984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4B0AFE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95DAC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1B5D54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6AF1C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BB05CF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66B3176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D0FAE4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3D550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B06CA8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080043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770495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30A54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695FB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3B51FC9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2BA134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880E73B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DFDF0D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18E099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6E61D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55FD087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F2E670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6E0DAD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3B874F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716A8D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83F7B2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E296E1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1FEA9F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687373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9381B8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B212D5" w14:textId="77777777" w:rsidR="00C923BC" w:rsidRDefault="00C923BC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5CE2FF" w14:textId="208954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>
        <w:rPr>
          <w:noProof/>
        </w:rPr>
        <w:lastRenderedPageBreak/>
        <w:drawing>
          <wp:inline distT="0" distB="0" distL="0" distR="0" wp14:anchorId="0A524F9C" wp14:editId="5CEFED38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0336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F11FC2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85C39F5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452835B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32A23CF2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508ECFA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2D1E574D" w14:textId="77777777" w:rsidR="002E63BA" w:rsidRPr="000D599B" w:rsidRDefault="002E63BA" w:rsidP="002E63BA">
      <w:pPr>
        <w:pStyle w:val="Encabezado"/>
        <w:tabs>
          <w:tab w:val="left" w:pos="708"/>
        </w:tabs>
        <w:jc w:val="center"/>
        <w:rPr>
          <w:rFonts w:cs="Arial"/>
          <w:bCs/>
          <w:color w:val="000000" w:themeColor="text1"/>
          <w:sz w:val="44"/>
          <w:szCs w:val="44"/>
        </w:rPr>
      </w:pPr>
      <w:r w:rsidRPr="000D599B">
        <w:rPr>
          <w:rFonts w:cs="Arial"/>
          <w:bCs/>
          <w:color w:val="000000" w:themeColor="text1"/>
          <w:sz w:val="44"/>
          <w:szCs w:val="44"/>
        </w:rPr>
        <w:t>Desarrollo de Sistemas de Información</w:t>
      </w:r>
    </w:p>
    <w:p w14:paraId="0007DEBF" w14:textId="77777777" w:rsidR="002E63BA" w:rsidRPr="000D599B" w:rsidRDefault="002E63BA" w:rsidP="002E63BA">
      <w:pPr>
        <w:pStyle w:val="Encabezado"/>
        <w:tabs>
          <w:tab w:val="left" w:pos="708"/>
        </w:tabs>
        <w:jc w:val="center"/>
        <w:rPr>
          <w:rFonts w:cs="Arial"/>
          <w:b/>
          <w:bCs/>
          <w:color w:val="000000" w:themeColor="text1"/>
          <w:sz w:val="44"/>
          <w:szCs w:val="44"/>
        </w:rPr>
      </w:pPr>
    </w:p>
    <w:p w14:paraId="48F8FA96" w14:textId="77777777" w:rsidR="002E63BA" w:rsidRPr="000D599B" w:rsidRDefault="002E63BA" w:rsidP="002E63BA">
      <w:pPr>
        <w:pStyle w:val="Encabezado"/>
        <w:tabs>
          <w:tab w:val="left" w:pos="708"/>
        </w:tabs>
        <w:jc w:val="center"/>
        <w:rPr>
          <w:rFonts w:cs="Arial"/>
          <w:b/>
          <w:bCs/>
          <w:color w:val="000000" w:themeColor="text1"/>
          <w:sz w:val="44"/>
          <w:szCs w:val="44"/>
        </w:rPr>
      </w:pPr>
    </w:p>
    <w:p w14:paraId="12B224FD" w14:textId="77777777" w:rsidR="002E63BA" w:rsidRPr="000D599B" w:rsidRDefault="002E63BA" w:rsidP="002E63BA">
      <w:pPr>
        <w:pStyle w:val="Encabezado"/>
        <w:tabs>
          <w:tab w:val="clear" w:pos="4252"/>
          <w:tab w:val="clear" w:pos="8504"/>
        </w:tabs>
        <w:rPr>
          <w:rFonts w:cs="Arial"/>
          <w:color w:val="000000" w:themeColor="text1"/>
        </w:rPr>
      </w:pPr>
    </w:p>
    <w:p w14:paraId="5741AC84" w14:textId="77777777" w:rsidR="002E63BA" w:rsidRDefault="002E63BA" w:rsidP="002E63BA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 xml:space="preserve">“IMPLEMENTACIÓN DE UN SISTEMA DE MATRÍCULA PARA </w:t>
      </w:r>
    </w:p>
    <w:p w14:paraId="0D841D0C" w14:textId="77777777" w:rsidR="002E63BA" w:rsidRPr="000D599B" w:rsidRDefault="002E63BA" w:rsidP="002E63BA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>EL CENTRO EDUCATIVO MONTESSORI”</w:t>
      </w:r>
    </w:p>
    <w:p w14:paraId="157CC8D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F32984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307EAE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1CA778D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F5956C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16413FA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243122A" w14:textId="77777777" w:rsidR="002E63BA" w:rsidRPr="000D599B" w:rsidRDefault="002E63BA" w:rsidP="002E63BA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Enero</w:t>
      </w:r>
      <w:r w:rsidRPr="000D599B">
        <w:rPr>
          <w:rFonts w:cs="Arial"/>
          <w:color w:val="000000" w:themeColor="text1"/>
          <w:szCs w:val="22"/>
        </w:rPr>
        <w:t xml:space="preserve"> del 202</w:t>
      </w:r>
      <w:r>
        <w:rPr>
          <w:rFonts w:cs="Arial"/>
          <w:color w:val="000000" w:themeColor="text1"/>
          <w:szCs w:val="22"/>
        </w:rPr>
        <w:t>2</w:t>
      </w:r>
      <w:r w:rsidRPr="000D599B">
        <w:rPr>
          <w:rFonts w:cs="Arial"/>
          <w:color w:val="000000" w:themeColor="text1"/>
          <w:szCs w:val="22"/>
        </w:rPr>
        <w:t xml:space="preserve"> – I</w:t>
      </w:r>
    </w:p>
    <w:p w14:paraId="240DAEF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BFDB443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7038"/>
      </w:tblGrid>
      <w:tr w:rsidR="007A75C4" w:rsidRPr="00206681" w14:paraId="17952B89" w14:textId="77777777" w:rsidTr="00A002BD">
        <w:tc>
          <w:tcPr>
            <w:tcW w:w="239" w:type="dxa"/>
            <w:shd w:val="clear" w:color="auto" w:fill="auto"/>
          </w:tcPr>
          <w:bookmarkEnd w:id="1"/>
          <w:bookmarkEnd w:id="2"/>
          <w:bookmarkEnd w:id="3"/>
          <w:p w14:paraId="0EF93E37" w14:textId="77777777" w:rsidR="00C02785" w:rsidRPr="002A52CE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bCs/>
                <w:color w:val="000000" w:themeColor="text1"/>
                <w:szCs w:val="22"/>
              </w:rPr>
            </w:pPr>
            <w:r w:rsidRPr="002A52CE">
              <w:rPr>
                <w:rFonts w:cs="Arial"/>
                <w:b/>
                <w:bCs/>
                <w:color w:val="000000" w:themeColor="text1"/>
                <w:szCs w:val="22"/>
              </w:rPr>
              <w:t>Nú</w:t>
            </w:r>
            <w:r w:rsidR="00C02785" w:rsidRPr="002A52CE">
              <w:rPr>
                <w:rFonts w:cs="Arial"/>
                <w:b/>
                <w:bCs/>
                <w:color w:val="000000" w:themeColor="text1"/>
                <w:szCs w:val="22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0AD48F96" w14:textId="77777777" w:rsidR="00E63DF8" w:rsidRPr="002A52CE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bCs/>
                <w:color w:val="000000" w:themeColor="text1"/>
                <w:szCs w:val="22"/>
              </w:rPr>
            </w:pPr>
            <w:r w:rsidRPr="002A52CE">
              <w:rPr>
                <w:rFonts w:cs="Arial"/>
                <w:b/>
                <w:bCs/>
                <w:color w:val="000000" w:themeColor="text1"/>
                <w:szCs w:val="22"/>
              </w:rPr>
              <w:t>Apellidos y Nombres</w:t>
            </w:r>
          </w:p>
        </w:tc>
      </w:tr>
      <w:tr w:rsidR="007A75C4" w:rsidRPr="00206681" w14:paraId="6B48CD08" w14:textId="77777777" w:rsidTr="00A002BD">
        <w:tc>
          <w:tcPr>
            <w:tcW w:w="239" w:type="dxa"/>
            <w:shd w:val="clear" w:color="auto" w:fill="auto"/>
          </w:tcPr>
          <w:p w14:paraId="50B3E988" w14:textId="77777777" w:rsidR="00C02785" w:rsidRPr="002A52CE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A52CE">
              <w:rPr>
                <w:rFonts w:cs="Arial"/>
                <w:color w:val="000000" w:themeColor="text1"/>
                <w:szCs w:val="22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2112DA2E" w14:textId="1EA2088B" w:rsidR="00C02785" w:rsidRPr="002A52CE" w:rsidRDefault="00B512B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A52CE">
              <w:rPr>
                <w:rFonts w:cs="Arial"/>
                <w:color w:val="000000" w:themeColor="text1"/>
                <w:szCs w:val="22"/>
              </w:rPr>
              <w:t>Oscco Montes, Alvaro Manuel</w:t>
            </w:r>
            <w:r w:rsidR="00CA438E" w:rsidRPr="002A52CE">
              <w:rPr>
                <w:rFonts w:cs="Arial"/>
                <w:color w:val="000000" w:themeColor="text1"/>
                <w:szCs w:val="22"/>
              </w:rPr>
              <w:t xml:space="preserve"> </w:t>
            </w:r>
          </w:p>
        </w:tc>
      </w:tr>
      <w:tr w:rsidR="007A75C4" w:rsidRPr="00206681" w14:paraId="2F72963E" w14:textId="77777777" w:rsidTr="00A002BD">
        <w:tc>
          <w:tcPr>
            <w:tcW w:w="239" w:type="dxa"/>
            <w:shd w:val="clear" w:color="auto" w:fill="auto"/>
          </w:tcPr>
          <w:p w14:paraId="62EEA031" w14:textId="77777777" w:rsidR="00C02785" w:rsidRPr="002A52CE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A52CE">
              <w:rPr>
                <w:rFonts w:cs="Arial"/>
                <w:color w:val="000000" w:themeColor="text1"/>
                <w:szCs w:val="22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77847467" w14:textId="20151B7E" w:rsidR="00C02785" w:rsidRPr="002A52CE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A52CE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="00B512B5" w:rsidRPr="002A52CE">
              <w:rPr>
                <w:rFonts w:cs="Arial"/>
                <w:color w:val="000000" w:themeColor="text1"/>
                <w:szCs w:val="22"/>
              </w:rPr>
              <w:t xml:space="preserve">Weston Valle, </w:t>
            </w:r>
            <w:proofErr w:type="spellStart"/>
            <w:r w:rsidR="00B512B5" w:rsidRPr="002A52CE">
              <w:rPr>
                <w:rFonts w:cs="Arial"/>
                <w:color w:val="000000" w:themeColor="text1"/>
                <w:szCs w:val="22"/>
              </w:rPr>
              <w:t>Jose</w:t>
            </w:r>
            <w:proofErr w:type="spellEnd"/>
            <w:r w:rsidR="00B512B5" w:rsidRPr="002A52CE">
              <w:rPr>
                <w:rFonts w:cs="Arial"/>
                <w:color w:val="000000" w:themeColor="text1"/>
                <w:szCs w:val="22"/>
              </w:rPr>
              <w:t xml:space="preserve"> Abel</w:t>
            </w:r>
          </w:p>
        </w:tc>
      </w:tr>
      <w:tr w:rsidR="007A75C4" w:rsidRPr="00206681" w14:paraId="36C72096" w14:textId="77777777" w:rsidTr="00A002BD">
        <w:tc>
          <w:tcPr>
            <w:tcW w:w="239" w:type="dxa"/>
            <w:shd w:val="clear" w:color="auto" w:fill="auto"/>
          </w:tcPr>
          <w:p w14:paraId="59FAA80E" w14:textId="77777777" w:rsidR="00C02785" w:rsidRPr="002A52CE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A52CE">
              <w:rPr>
                <w:rFonts w:cs="Arial"/>
                <w:color w:val="000000" w:themeColor="text1"/>
                <w:szCs w:val="22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000E11A2" w14:textId="5BFFDA10" w:rsidR="00C02785" w:rsidRPr="002A52CE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A52CE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="00CA438E" w:rsidRPr="002A52CE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="00B512B5" w:rsidRPr="002A52CE">
              <w:rPr>
                <w:rFonts w:cs="Arial"/>
                <w:color w:val="000000" w:themeColor="text1"/>
                <w:szCs w:val="22"/>
              </w:rPr>
              <w:t xml:space="preserve">Tello </w:t>
            </w:r>
            <w:proofErr w:type="spellStart"/>
            <w:r w:rsidR="00B512B5" w:rsidRPr="002A52CE">
              <w:rPr>
                <w:rFonts w:cs="Arial"/>
                <w:color w:val="000000" w:themeColor="text1"/>
                <w:szCs w:val="22"/>
              </w:rPr>
              <w:t>Allca</w:t>
            </w:r>
            <w:proofErr w:type="spellEnd"/>
            <w:r w:rsidR="00B512B5" w:rsidRPr="002A52CE">
              <w:rPr>
                <w:rFonts w:cs="Arial"/>
                <w:color w:val="000000" w:themeColor="text1"/>
                <w:szCs w:val="22"/>
              </w:rPr>
              <w:t xml:space="preserve">, Ronald </w:t>
            </w:r>
            <w:proofErr w:type="spellStart"/>
            <w:r w:rsidR="00B512B5" w:rsidRPr="002A52CE">
              <w:rPr>
                <w:rFonts w:cs="Arial"/>
                <w:color w:val="000000" w:themeColor="text1"/>
                <w:szCs w:val="22"/>
              </w:rPr>
              <w:t>Yoshimar</w:t>
            </w:r>
            <w:proofErr w:type="spellEnd"/>
          </w:p>
        </w:tc>
      </w:tr>
      <w:tr w:rsidR="00B512B5" w:rsidRPr="00206681" w14:paraId="6E572CEC" w14:textId="77777777" w:rsidTr="00A002BD">
        <w:tc>
          <w:tcPr>
            <w:tcW w:w="239" w:type="dxa"/>
            <w:shd w:val="clear" w:color="auto" w:fill="auto"/>
          </w:tcPr>
          <w:p w14:paraId="1AA9D127" w14:textId="21634F73" w:rsidR="00B512B5" w:rsidRPr="002A52CE" w:rsidRDefault="00B512B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A52CE">
              <w:rPr>
                <w:rFonts w:cs="Arial"/>
                <w:color w:val="000000" w:themeColor="text1"/>
                <w:szCs w:val="22"/>
              </w:rPr>
              <w:t>4</w:t>
            </w:r>
          </w:p>
        </w:tc>
        <w:tc>
          <w:tcPr>
            <w:tcW w:w="8077" w:type="dxa"/>
            <w:shd w:val="clear" w:color="auto" w:fill="auto"/>
          </w:tcPr>
          <w:p w14:paraId="7FC9733F" w14:textId="5D6AAC57" w:rsidR="00B512B5" w:rsidRPr="002A52CE" w:rsidRDefault="00B512B5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Cs w:val="22"/>
              </w:rPr>
            </w:pPr>
            <w:r w:rsidRPr="002A52CE">
              <w:rPr>
                <w:rFonts w:cs="Arial"/>
                <w:color w:val="000000" w:themeColor="text1"/>
                <w:szCs w:val="22"/>
              </w:rPr>
              <w:t xml:space="preserve">Vega Ortiz, David </w:t>
            </w:r>
            <w:proofErr w:type="spellStart"/>
            <w:r w:rsidRPr="002A52CE">
              <w:rPr>
                <w:rFonts w:cs="Arial"/>
                <w:color w:val="000000" w:themeColor="text1"/>
                <w:szCs w:val="22"/>
              </w:rPr>
              <w:t>Kenshin</w:t>
            </w:r>
            <w:proofErr w:type="spellEnd"/>
          </w:p>
        </w:tc>
      </w:tr>
    </w:tbl>
    <w:p w14:paraId="1039DED5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1879500608"/>
        <w:docPartObj>
          <w:docPartGallery w:val="Table of Contents"/>
          <w:docPartUnique/>
        </w:docPartObj>
      </w:sdtPr>
      <w:sdtEndPr>
        <w:rPr>
          <w:rFonts w:cs="Arial"/>
          <w:b/>
          <w:bCs/>
          <w:szCs w:val="22"/>
        </w:rPr>
      </w:sdtEndPr>
      <w:sdtContent>
        <w:p w14:paraId="1726454F" w14:textId="1A400A99" w:rsidR="005E1F4A" w:rsidRDefault="002A52CE" w:rsidP="002A52CE">
          <w:pPr>
            <w:pStyle w:val="TtuloTDC"/>
            <w:jc w:val="center"/>
            <w:rPr>
              <w:rFonts w:ascii="Arial" w:hAnsi="Arial" w:cs="Arial"/>
              <w:b/>
              <w:bCs/>
              <w:color w:val="000000" w:themeColor="text1"/>
              <w:lang w:val="es-ES"/>
            </w:rPr>
          </w:pPr>
          <w:r w:rsidRPr="002A52CE">
            <w:rPr>
              <w:rFonts w:ascii="Arial" w:hAnsi="Arial" w:cs="Arial"/>
              <w:b/>
              <w:bCs/>
              <w:color w:val="000000" w:themeColor="text1"/>
              <w:lang w:val="es-ES"/>
            </w:rPr>
            <w:t>ÍNDICE</w:t>
          </w:r>
        </w:p>
        <w:p w14:paraId="25E34F7F" w14:textId="1C6D92A8" w:rsidR="002A52CE" w:rsidRDefault="002A52CE" w:rsidP="002A52CE">
          <w:pPr>
            <w:rPr>
              <w:lang w:val="es-ES" w:eastAsia="es-PE"/>
            </w:rPr>
          </w:pPr>
        </w:p>
        <w:p w14:paraId="329FF081" w14:textId="77777777" w:rsidR="002A52CE" w:rsidRPr="002A52CE" w:rsidRDefault="002A52CE" w:rsidP="002A52CE">
          <w:pPr>
            <w:rPr>
              <w:lang w:val="es-ES" w:eastAsia="es-PE"/>
            </w:rPr>
          </w:pPr>
        </w:p>
        <w:p w14:paraId="3096ED04" w14:textId="35EDBC34" w:rsidR="001926CB" w:rsidRPr="002A52CE" w:rsidRDefault="005E1F4A" w:rsidP="001926CB">
          <w:pPr>
            <w:pStyle w:val="TDC1"/>
            <w:framePr w:wrap="notBeside"/>
            <w:tabs>
              <w:tab w:val="right" w:leader="dot" w:pos="-10"/>
              <w:tab w:val="left" w:pos="44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lang w:val="es-PE" w:eastAsia="es-PE"/>
            </w:rPr>
          </w:pPr>
          <w:r w:rsidRPr="002A52CE">
            <w:rPr>
              <w:rFonts w:ascii="Arial" w:hAnsi="Arial" w:cs="Arial"/>
              <w:lang w:val="es-ES"/>
            </w:rPr>
            <w:fldChar w:fldCharType="begin"/>
          </w:r>
          <w:r w:rsidRPr="002A52CE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2A52CE">
            <w:rPr>
              <w:rFonts w:ascii="Arial" w:hAnsi="Arial" w:cs="Arial"/>
              <w:lang w:val="es-ES"/>
            </w:rPr>
            <w:fldChar w:fldCharType="separate"/>
          </w:r>
          <w:hyperlink w:anchor="_Toc99981806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1.</w:t>
            </w:r>
            <w:r w:rsidR="001926CB" w:rsidRPr="002A52C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Historial del Documento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_Toc99981806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4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0F73A4" w14:textId="22975A8C" w:rsidR="001926CB" w:rsidRPr="002A52CE" w:rsidRDefault="0037771E" w:rsidP="001926CB">
          <w:pPr>
            <w:pStyle w:val="TDC1"/>
            <w:framePr w:wrap="notBeside"/>
            <w:tabs>
              <w:tab w:val="right" w:leader="dot" w:pos="-10"/>
              <w:tab w:val="left" w:pos="44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lang w:val="es-PE" w:eastAsia="es-PE"/>
            </w:rPr>
          </w:pPr>
          <w:hyperlink w:anchor="_Toc99981807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2.</w:t>
            </w:r>
            <w:r w:rsidR="001926CB" w:rsidRPr="002A52C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INFORMACIÓN DEL DOCUMENTO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_Toc99981807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4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D43577" w14:textId="03408B9B" w:rsidR="001926CB" w:rsidRPr="002A52CE" w:rsidRDefault="0037771E" w:rsidP="001926CB">
          <w:pPr>
            <w:pStyle w:val="TDC2"/>
            <w:framePr w:wrap="notBeside" w:vAnchor="text" w:hAnchor="text" w:y="1"/>
            <w:tabs>
              <w:tab w:val="right" w:leader="dot" w:pos="-10"/>
              <w:tab w:val="left" w:pos="880"/>
            </w:tabs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99981808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2.1</w:t>
            </w:r>
            <w:r w:rsidR="001926CB" w:rsidRPr="002A52CE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Situación actual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_Toc99981808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4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13FCBB" w14:textId="3727DBE2" w:rsidR="001926CB" w:rsidRPr="002A52CE" w:rsidRDefault="0037771E" w:rsidP="001926CB">
          <w:pPr>
            <w:pStyle w:val="TDC1"/>
            <w:framePr w:wrap="notBeside"/>
            <w:tabs>
              <w:tab w:val="right" w:leader="dot" w:pos="-10"/>
              <w:tab w:val="left" w:pos="44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lang w:val="es-PE" w:eastAsia="es-PE"/>
            </w:rPr>
          </w:pPr>
          <w:hyperlink w:anchor="_Toc99981809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3.</w:t>
            </w:r>
            <w:r w:rsidR="001926CB" w:rsidRPr="002A52C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NORMALIZACIÓN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_Toc99981809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4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D37E5B" w14:textId="08229630" w:rsidR="001926CB" w:rsidRPr="002A52CE" w:rsidRDefault="0037771E" w:rsidP="001926CB">
          <w:pPr>
            <w:pStyle w:val="TDC2"/>
            <w:framePr w:wrap="notBeside" w:vAnchor="text" w:hAnchor="text" w:y="1"/>
            <w:tabs>
              <w:tab w:val="right" w:leader="dot" w:pos="-10"/>
              <w:tab w:val="left" w:pos="880"/>
            </w:tabs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99981810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3.1</w:t>
            </w:r>
            <w:r w:rsidR="001926CB" w:rsidRPr="002A52CE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Tercera forma normal (Elimina cualquier dependencia transitiva)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_Toc99981810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4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A33C9B" w14:textId="398C6F2D" w:rsidR="001926CB" w:rsidRPr="002A52CE" w:rsidRDefault="0037771E" w:rsidP="001926CB">
          <w:pPr>
            <w:pStyle w:val="TDC1"/>
            <w:framePr w:wrap="notBeside"/>
            <w:tabs>
              <w:tab w:val="right" w:leader="dot" w:pos="-10"/>
              <w:tab w:val="left" w:pos="44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lang w:val="es-PE" w:eastAsia="es-PE"/>
            </w:rPr>
          </w:pPr>
          <w:hyperlink w:anchor="_Toc99981811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4.</w:t>
            </w:r>
            <w:r w:rsidR="001926CB" w:rsidRPr="002A52C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DIAGRAMA CONCEPTUAL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_Toc99981811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5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58CE17" w14:textId="043B2D2E" w:rsidR="001926CB" w:rsidRPr="002A52CE" w:rsidRDefault="0037771E" w:rsidP="001926CB">
          <w:pPr>
            <w:pStyle w:val="TDC1"/>
            <w:framePr w:wrap="notBeside"/>
            <w:tabs>
              <w:tab w:val="right" w:leader="dot" w:pos="-10"/>
              <w:tab w:val="left" w:pos="44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lang w:val="es-PE" w:eastAsia="es-PE"/>
            </w:rPr>
          </w:pPr>
          <w:hyperlink w:anchor="_Toc99981812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5.</w:t>
            </w:r>
            <w:r w:rsidR="001926CB" w:rsidRPr="002A52C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DIAGRAMA FISICO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_Toc99981812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5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E722A5" w14:textId="6E100004" w:rsidR="001926CB" w:rsidRPr="002A52CE" w:rsidRDefault="0037771E" w:rsidP="001926CB">
          <w:pPr>
            <w:pStyle w:val="TDC1"/>
            <w:framePr w:wrap="notBeside"/>
            <w:tabs>
              <w:tab w:val="right" w:leader="dot" w:pos="-10"/>
              <w:tab w:val="left" w:pos="44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lang w:val="es-PE" w:eastAsia="es-PE"/>
            </w:rPr>
          </w:pPr>
          <w:hyperlink w:anchor="_Toc99981813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6.</w:t>
            </w:r>
            <w:r w:rsidR="001926CB" w:rsidRPr="002A52C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_Toc99981813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5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28E910" w14:textId="29C7C88B" w:rsidR="001926CB" w:rsidRPr="002A52CE" w:rsidRDefault="0037771E" w:rsidP="001926CB">
          <w:pPr>
            <w:pStyle w:val="TDC2"/>
            <w:framePr w:wrap="notBeside" w:vAnchor="text" w:hAnchor="text" w:y="1"/>
            <w:tabs>
              <w:tab w:val="right" w:leader="dot" w:pos="-10"/>
              <w:tab w:val="left" w:pos="880"/>
            </w:tabs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99981814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6.1</w:t>
            </w:r>
            <w:r w:rsidR="001926CB" w:rsidRPr="002A52CE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Lista de Tablas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_Toc99981814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6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81CB79" w14:textId="7AADF2E9" w:rsidR="001926CB" w:rsidRPr="002A52CE" w:rsidRDefault="0037771E" w:rsidP="001926CB">
          <w:pPr>
            <w:pStyle w:val="TDC2"/>
            <w:framePr w:wrap="notBeside" w:vAnchor="text" w:hAnchor="text" w:y="1"/>
            <w:tabs>
              <w:tab w:val="right" w:leader="dot" w:pos="-10"/>
              <w:tab w:val="left" w:pos="880"/>
            </w:tabs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99981815" w:history="1">
            <w:r w:rsidR="001926CB" w:rsidRPr="002A52CE">
              <w:rPr>
                <w:rStyle w:val="Hipervnculo"/>
                <w:rFonts w:ascii="Arial" w:hAnsi="Arial" w:cs="Arial"/>
                <w:noProof/>
              </w:rPr>
              <w:t>6.2</w:t>
            </w:r>
            <w:r w:rsidR="001926CB" w:rsidRPr="002A52CE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noProof/>
              </w:rPr>
              <w:t>Descripción de las Tablas</w:t>
            </w:r>
            <w:r w:rsidR="001926CB" w:rsidRPr="002A52CE">
              <w:rPr>
                <w:rFonts w:ascii="Arial" w:hAnsi="Arial" w:cs="Arial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noProof/>
                <w:webHidden/>
              </w:rPr>
              <w:instrText xml:space="preserve"> PAGEREF _Toc99981815 \h </w:instrText>
            </w:r>
            <w:r w:rsidR="001926CB" w:rsidRPr="002A52CE">
              <w:rPr>
                <w:rFonts w:ascii="Arial" w:hAnsi="Arial" w:cs="Arial"/>
                <w:noProof/>
                <w:webHidden/>
              </w:rPr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noProof/>
                <w:webHidden/>
              </w:rPr>
              <w:t>6</w:t>
            </w:r>
            <w:r w:rsidR="001926CB" w:rsidRPr="002A52C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67D7CC" w14:textId="6482DB18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16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6.2.1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matricula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_Toc99981816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6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CE63E1" w14:textId="4FE9F4CA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17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6.2.2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alumno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_Toc99981817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6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DAA678" w14:textId="639E79D8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18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6.2.3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apoderado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_Toc99981818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6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3153FC" w14:textId="30A8E994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19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6.2.4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PROFESOR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_Toc99981819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7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6FD745" w14:textId="65137B73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20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6.2.5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HORARIO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_Toc99981820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7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A23B0D" w14:textId="738F01EC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21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6.2.6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CURSO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_Toc99981821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7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2C0120D" w14:textId="388C8FD0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22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6.2.7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TURNO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_Toc99981822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7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815CA2" w14:textId="5F62BD9D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23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6.2.8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GRADO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_Toc99981823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8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6CB7982" w14:textId="2F019684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24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6.2.9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NIVEL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_Toc99981824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8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015514" w14:textId="4B056AA2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25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6.2.10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AULA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_Toc99981825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8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29CCD6" w14:textId="79A3926A" w:rsidR="001926CB" w:rsidRPr="002A52CE" w:rsidRDefault="0037771E" w:rsidP="001926CB">
          <w:pPr>
            <w:pStyle w:val="TDC3"/>
            <w:framePr w:wrap="notBeside" w:vAnchor="text" w:hAnchor="text" w:y="1"/>
            <w:tabs>
              <w:tab w:val="right" w:leader="dot" w:pos="-10"/>
              <w:tab w:val="left" w:pos="1320"/>
            </w:tabs>
            <w:rPr>
              <w:rFonts w:ascii="Arial" w:eastAsiaTheme="minorEastAsia" w:hAnsi="Arial" w:cs="Arial"/>
              <w:i w:val="0"/>
              <w:iCs w:val="0"/>
              <w:noProof/>
              <w:lang w:val="es-PE" w:eastAsia="es-PE"/>
            </w:rPr>
          </w:pPr>
          <w:hyperlink w:anchor="_Toc99981826" w:history="1"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6.2.11</w:t>
            </w:r>
            <w:r w:rsidR="001926CB" w:rsidRPr="002A52CE">
              <w:rPr>
                <w:rFonts w:ascii="Arial" w:eastAsiaTheme="minorEastAsia" w:hAnsi="Arial" w:cs="Arial"/>
                <w:i w:val="0"/>
                <w:iCs w:val="0"/>
                <w:noProof/>
                <w:lang w:val="es-PE" w:eastAsia="es-PE"/>
              </w:rPr>
              <w:tab/>
            </w:r>
            <w:r w:rsidR="001926CB" w:rsidRPr="002A52CE">
              <w:rPr>
                <w:rStyle w:val="Hipervnculo"/>
                <w:rFonts w:ascii="Arial" w:hAnsi="Arial" w:cs="Arial"/>
                <w:i w:val="0"/>
                <w:iCs w:val="0"/>
                <w:noProof/>
              </w:rPr>
              <w:t>COMPROBANTE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ab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begin"/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instrText xml:space="preserve"> PAGEREF _Toc99981826 \h </w:instrTex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separate"/>
            </w:r>
            <w:r w:rsidR="002A52CE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t>8</w:t>
            </w:r>
            <w:r w:rsidR="001926CB" w:rsidRPr="002A52CE">
              <w:rPr>
                <w:rFonts w:ascii="Arial" w:hAnsi="Arial" w:cs="Arial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5E6FE5" w14:textId="03A40F27" w:rsidR="005E1F4A" w:rsidRPr="002A52CE" w:rsidRDefault="005E1F4A">
          <w:pPr>
            <w:rPr>
              <w:rFonts w:cs="Arial"/>
              <w:szCs w:val="22"/>
            </w:rPr>
          </w:pPr>
          <w:r w:rsidRPr="002A52CE">
            <w:rPr>
              <w:rFonts w:cs="Arial"/>
              <w:b/>
              <w:bCs/>
              <w:szCs w:val="22"/>
              <w:lang w:val="es-ES"/>
            </w:rPr>
            <w:fldChar w:fldCharType="end"/>
          </w:r>
        </w:p>
      </w:sdtContent>
    </w:sdt>
    <w:p w14:paraId="60F76FF1" w14:textId="77777777" w:rsidR="009D5130" w:rsidRPr="002A52CE" w:rsidRDefault="009D5130" w:rsidP="009D5130">
      <w:pPr>
        <w:rPr>
          <w:rFonts w:cs="Arial"/>
          <w:b/>
          <w:szCs w:val="22"/>
          <w:lang w:val="es-PE"/>
        </w:rPr>
      </w:pPr>
    </w:p>
    <w:p w14:paraId="0F8E62E5" w14:textId="77777777" w:rsidR="00480D67" w:rsidRPr="002A52CE" w:rsidRDefault="002C20F2" w:rsidP="002C20F2">
      <w:pPr>
        <w:rPr>
          <w:rFonts w:cs="Arial"/>
          <w:caps/>
          <w:szCs w:val="22"/>
        </w:rPr>
      </w:pPr>
      <w:r w:rsidRPr="002A52CE">
        <w:rPr>
          <w:rFonts w:cs="Arial"/>
          <w:caps/>
          <w:szCs w:val="22"/>
        </w:rPr>
        <w:br w:type="page"/>
      </w:r>
    </w:p>
    <w:p w14:paraId="6474A5B5" w14:textId="77777777" w:rsidR="00480D67" w:rsidRPr="002A52CE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cs="Arial"/>
          <w:b w:val="0"/>
          <w:bCs/>
          <w:sz w:val="22"/>
          <w:szCs w:val="22"/>
        </w:rPr>
      </w:pPr>
      <w:bookmarkStart w:id="4" w:name="_Toc199394968"/>
      <w:bookmarkStart w:id="5" w:name="_Toc199424689"/>
      <w:bookmarkStart w:id="6" w:name="_Toc99981806"/>
      <w:bookmarkStart w:id="7" w:name="OLE_LINK3"/>
      <w:bookmarkStart w:id="8" w:name="OLE_LINK4"/>
      <w:bookmarkStart w:id="9" w:name="OLE_LINK7"/>
      <w:r w:rsidRPr="002A52CE">
        <w:rPr>
          <w:rFonts w:cs="Arial"/>
          <w:b w:val="0"/>
          <w:bCs/>
          <w:sz w:val="22"/>
          <w:szCs w:val="22"/>
        </w:rPr>
        <w:lastRenderedPageBreak/>
        <w:t>Historial del Documento</w:t>
      </w:r>
      <w:bookmarkEnd w:id="4"/>
      <w:bookmarkEnd w:id="5"/>
      <w:bookmarkEnd w:id="6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2A52CE" w14:paraId="04F941DD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6A060BA2" w14:textId="77777777" w:rsidR="001742CE" w:rsidRPr="002A52CE" w:rsidRDefault="00480D67" w:rsidP="009C78B1">
            <w:pPr>
              <w:rPr>
                <w:rFonts w:cs="Arial"/>
                <w:b w:val="0"/>
                <w:bCs w:val="0"/>
                <w:szCs w:val="22"/>
              </w:rPr>
            </w:pPr>
            <w:r w:rsidRPr="002A52CE">
              <w:rPr>
                <w:rFonts w:cs="Arial"/>
                <w:b w:val="0"/>
                <w:bCs w:val="0"/>
                <w:szCs w:val="22"/>
              </w:rPr>
              <w:t>Información del Documento</w:t>
            </w:r>
          </w:p>
        </w:tc>
      </w:tr>
      <w:tr w:rsidR="00480D67" w:rsidRPr="002A52CE" w14:paraId="20970577" w14:textId="77777777" w:rsidTr="00480D67">
        <w:tc>
          <w:tcPr>
            <w:tcW w:w="5334" w:type="dxa"/>
            <w:tcBorders>
              <w:top w:val="nil"/>
            </w:tcBorders>
          </w:tcPr>
          <w:p w14:paraId="69605FFF" w14:textId="77777777" w:rsidR="00480D67" w:rsidRPr="002A52CE" w:rsidRDefault="00480D67" w:rsidP="009C78B1">
            <w:pPr>
              <w:tabs>
                <w:tab w:val="left" w:pos="2646"/>
              </w:tabs>
              <w:rPr>
                <w:rFonts w:cs="Arial"/>
                <w:b/>
                <w:bCs/>
                <w:szCs w:val="22"/>
              </w:rPr>
            </w:pPr>
            <w:r w:rsidRPr="002A52CE">
              <w:rPr>
                <w:rFonts w:cs="Arial"/>
                <w:b/>
                <w:bCs/>
                <w:szCs w:val="22"/>
              </w:rPr>
              <w:t>Observaciones</w:t>
            </w:r>
            <w:r w:rsidRPr="002A52CE">
              <w:rPr>
                <w:rFonts w:cs="Arial"/>
                <w:b/>
                <w:bCs/>
                <w:szCs w:val="22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14FB9FD" w14:textId="77777777" w:rsidR="00480D67" w:rsidRPr="002A52CE" w:rsidRDefault="00480D67" w:rsidP="009C78B1">
            <w:pPr>
              <w:rPr>
                <w:rFonts w:cs="Arial"/>
                <w:b/>
                <w:bCs/>
                <w:szCs w:val="22"/>
              </w:rPr>
            </w:pPr>
            <w:r w:rsidRPr="002A52CE">
              <w:rPr>
                <w:rFonts w:cs="Arial"/>
                <w:b/>
                <w:bCs/>
                <w:szCs w:val="22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5A9EFE84" w14:textId="77777777" w:rsidR="00480D67" w:rsidRPr="002A52CE" w:rsidRDefault="00480D67" w:rsidP="009C78B1">
            <w:pPr>
              <w:rPr>
                <w:rFonts w:cs="Arial"/>
                <w:b/>
                <w:bCs/>
                <w:szCs w:val="22"/>
              </w:rPr>
            </w:pPr>
            <w:r w:rsidRPr="002A52CE">
              <w:rPr>
                <w:rFonts w:cs="Arial"/>
                <w:b/>
                <w:bCs/>
                <w:szCs w:val="22"/>
              </w:rPr>
              <w:t>Fecha</w:t>
            </w:r>
          </w:p>
        </w:tc>
      </w:tr>
      <w:tr w:rsidR="00480D67" w:rsidRPr="002A52CE" w14:paraId="70731EE3" w14:textId="77777777" w:rsidTr="00480D67">
        <w:tc>
          <w:tcPr>
            <w:tcW w:w="5334" w:type="dxa"/>
          </w:tcPr>
          <w:p w14:paraId="5CB97534" w14:textId="77777777" w:rsidR="00480D67" w:rsidRPr="002A52CE" w:rsidRDefault="00480D67" w:rsidP="009C78B1">
            <w:pPr>
              <w:tabs>
                <w:tab w:val="left" w:pos="2646"/>
              </w:tabs>
              <w:rPr>
                <w:rFonts w:cs="Arial"/>
                <w:bCs/>
                <w:szCs w:val="22"/>
              </w:rPr>
            </w:pPr>
            <w:r w:rsidRPr="002A52CE">
              <w:rPr>
                <w:rFonts w:cs="Arial"/>
                <w:bCs/>
                <w:szCs w:val="22"/>
              </w:rPr>
              <w:t xml:space="preserve"> </w:t>
            </w:r>
          </w:p>
        </w:tc>
        <w:tc>
          <w:tcPr>
            <w:tcW w:w="1620" w:type="dxa"/>
          </w:tcPr>
          <w:p w14:paraId="51D236F6" w14:textId="77777777" w:rsidR="00480D67" w:rsidRPr="002A52CE" w:rsidRDefault="00480D67" w:rsidP="009C78B1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1759" w:type="dxa"/>
          </w:tcPr>
          <w:p w14:paraId="08936ADD" w14:textId="77777777" w:rsidR="00480D67" w:rsidRPr="002A52CE" w:rsidRDefault="00480D67" w:rsidP="009C78B1">
            <w:pPr>
              <w:rPr>
                <w:rFonts w:cs="Arial"/>
                <w:bCs/>
                <w:szCs w:val="22"/>
              </w:rPr>
            </w:pPr>
          </w:p>
          <w:p w14:paraId="1A775E8E" w14:textId="77777777" w:rsidR="001742CE" w:rsidRPr="002A52CE" w:rsidRDefault="001742CE" w:rsidP="009C78B1">
            <w:pPr>
              <w:rPr>
                <w:rFonts w:cs="Arial"/>
                <w:bCs/>
                <w:szCs w:val="22"/>
              </w:rPr>
            </w:pPr>
          </w:p>
        </w:tc>
      </w:tr>
    </w:tbl>
    <w:p w14:paraId="0B74D83D" w14:textId="77777777" w:rsidR="0012299B" w:rsidRPr="002A52CE" w:rsidRDefault="001742CE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b w:val="0"/>
          <w:bCs/>
          <w:sz w:val="22"/>
          <w:szCs w:val="22"/>
        </w:rPr>
      </w:pPr>
      <w:bookmarkStart w:id="10" w:name="_Toc99981807"/>
      <w:bookmarkEnd w:id="7"/>
      <w:bookmarkEnd w:id="8"/>
      <w:bookmarkEnd w:id="9"/>
      <w:r w:rsidRPr="002A52CE">
        <w:rPr>
          <w:rFonts w:cs="Arial"/>
          <w:b w:val="0"/>
          <w:bCs/>
          <w:sz w:val="22"/>
          <w:szCs w:val="22"/>
        </w:rPr>
        <w:t>INFORMACIÓN DEL DOCUMENTO</w:t>
      </w:r>
      <w:bookmarkEnd w:id="10"/>
    </w:p>
    <w:p w14:paraId="1C9853AF" w14:textId="77777777" w:rsidR="0012299B" w:rsidRPr="002A52CE" w:rsidRDefault="001742CE" w:rsidP="0012299B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2"/>
          <w:szCs w:val="22"/>
        </w:rPr>
      </w:pPr>
      <w:bookmarkStart w:id="11" w:name="_Toc99981808"/>
      <w:r w:rsidRPr="002A52CE">
        <w:rPr>
          <w:rFonts w:cs="Arial"/>
          <w:b w:val="0"/>
          <w:sz w:val="22"/>
          <w:szCs w:val="22"/>
        </w:rPr>
        <w:t>Situación actual</w:t>
      </w:r>
      <w:bookmarkEnd w:id="11"/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2A52CE" w14:paraId="5CD00CBB" w14:textId="77777777" w:rsidTr="002A52CE">
        <w:trPr>
          <w:trHeight w:val="381"/>
        </w:trPr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CF2AE8" w14:textId="7B8A3A9F" w:rsidR="001742CE" w:rsidRPr="002A52CE" w:rsidRDefault="00480D67" w:rsidP="009C78B1">
            <w:pPr>
              <w:rPr>
                <w:rFonts w:cs="Arial"/>
                <w:szCs w:val="22"/>
                <w:u w:val="single"/>
                <w:lang w:val="es-ES"/>
              </w:rPr>
            </w:pPr>
            <w:r w:rsidRPr="002A52CE">
              <w:rPr>
                <w:rFonts w:cs="Arial"/>
                <w:szCs w:val="22"/>
                <w:lang w:val="es-ES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ES"/>
              </w:rPr>
              <w:t xml:space="preserve">El proyecto “Montessori” se </w:t>
            </w:r>
            <w:r w:rsidR="00903D3A" w:rsidRPr="002A52CE">
              <w:rPr>
                <w:rFonts w:cs="Arial"/>
                <w:szCs w:val="22"/>
                <w:lang w:val="es-ES"/>
              </w:rPr>
              <w:t>mostrará</w:t>
            </w:r>
            <w:r w:rsidR="00B512B5" w:rsidRPr="002A52CE">
              <w:rPr>
                <w:rFonts w:cs="Arial"/>
                <w:szCs w:val="22"/>
                <w:lang w:val="es-ES"/>
              </w:rPr>
              <w:t xml:space="preserve"> mediante los Diagramas establecidos</w:t>
            </w:r>
            <w:r w:rsidR="00903D3A" w:rsidRPr="002A52CE">
              <w:rPr>
                <w:rFonts w:cs="Arial"/>
                <w:szCs w:val="22"/>
                <w:lang w:val="es-ES"/>
              </w:rPr>
              <w:t>.</w:t>
            </w:r>
          </w:p>
          <w:p w14:paraId="18ADC0F4" w14:textId="77777777" w:rsidR="001742CE" w:rsidRPr="002A52CE" w:rsidRDefault="001742CE" w:rsidP="009C78B1">
            <w:pPr>
              <w:rPr>
                <w:rFonts w:cs="Arial"/>
                <w:szCs w:val="22"/>
                <w:lang w:val="es-ES"/>
              </w:rPr>
            </w:pPr>
          </w:p>
        </w:tc>
      </w:tr>
    </w:tbl>
    <w:p w14:paraId="348555B3" w14:textId="77777777" w:rsidR="00480D67" w:rsidRPr="002A52CE" w:rsidRDefault="001742CE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b w:val="0"/>
          <w:bCs/>
          <w:sz w:val="22"/>
          <w:szCs w:val="22"/>
        </w:rPr>
      </w:pPr>
      <w:bookmarkStart w:id="12" w:name="_Toc99981809"/>
      <w:r w:rsidRPr="002A52CE">
        <w:rPr>
          <w:rFonts w:cs="Arial"/>
          <w:b w:val="0"/>
          <w:bCs/>
          <w:sz w:val="22"/>
          <w:szCs w:val="22"/>
        </w:rPr>
        <w:t>NORMALIZACIÓN</w:t>
      </w:r>
      <w:bookmarkEnd w:id="12"/>
    </w:p>
    <w:p w14:paraId="550897F7" w14:textId="16A49FBA" w:rsidR="005F4964" w:rsidRPr="002A52CE" w:rsidRDefault="00264544" w:rsidP="001742CE">
      <w:pPr>
        <w:pStyle w:val="Ttulo2"/>
        <w:tabs>
          <w:tab w:val="clear" w:pos="1427"/>
          <w:tab w:val="num" w:pos="576"/>
        </w:tabs>
        <w:ind w:left="576" w:hanging="36"/>
        <w:rPr>
          <w:rFonts w:cs="Arial"/>
          <w:b w:val="0"/>
          <w:sz w:val="22"/>
          <w:szCs w:val="22"/>
        </w:rPr>
      </w:pPr>
      <w:bookmarkStart w:id="13" w:name="_Toc99981810"/>
      <w:r w:rsidRPr="002A52CE">
        <w:rPr>
          <w:rFonts w:cs="Arial"/>
          <w:b w:val="0"/>
          <w:sz w:val="22"/>
          <w:szCs w:val="22"/>
        </w:rPr>
        <w:t>Tercera forma normal (Elimina cualquier dependencia transitiva)</w:t>
      </w:r>
      <w:bookmarkEnd w:id="13"/>
    </w:p>
    <w:p w14:paraId="3B234045" w14:textId="79B99440" w:rsidR="00264544" w:rsidRPr="002A52CE" w:rsidRDefault="0065750C" w:rsidP="00264544">
      <w:pPr>
        <w:rPr>
          <w:rFonts w:cs="Arial"/>
          <w:szCs w:val="22"/>
        </w:rPr>
      </w:pPr>
      <w:r w:rsidRPr="002A52CE">
        <w:rPr>
          <w:rFonts w:cs="Arial"/>
          <w:noProof/>
          <w:szCs w:val="22"/>
        </w:rPr>
        <w:drawing>
          <wp:inline distT="0" distB="0" distL="0" distR="0" wp14:anchorId="09AEBABA" wp14:editId="0F38DD2D">
            <wp:extent cx="3905250" cy="5685314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C24FA05-C39D-46A8-A3AA-F8556B2F43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C24FA05-C39D-46A8-A3AA-F8556B2F43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6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7BFE" w14:textId="1389B98D" w:rsidR="00264544" w:rsidRPr="002A52CE" w:rsidRDefault="00264544" w:rsidP="005314F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b w:val="0"/>
          <w:bCs/>
          <w:sz w:val="22"/>
          <w:szCs w:val="22"/>
        </w:rPr>
      </w:pPr>
      <w:bookmarkStart w:id="14" w:name="_Toc99981811"/>
      <w:r w:rsidRPr="002A52CE">
        <w:rPr>
          <w:rFonts w:cs="Arial"/>
          <w:b w:val="0"/>
          <w:bCs/>
          <w:sz w:val="22"/>
          <w:szCs w:val="22"/>
        </w:rPr>
        <w:lastRenderedPageBreak/>
        <w:t>DIAGRAMA CONCEPTUAL</w:t>
      </w:r>
      <w:bookmarkEnd w:id="14"/>
    </w:p>
    <w:p w14:paraId="25A02486" w14:textId="77777777" w:rsidR="001926CB" w:rsidRPr="002A52CE" w:rsidRDefault="001926CB" w:rsidP="001926CB">
      <w:pPr>
        <w:rPr>
          <w:rFonts w:cs="Arial"/>
          <w:szCs w:val="22"/>
        </w:rPr>
      </w:pPr>
    </w:p>
    <w:p w14:paraId="1A52B2D1" w14:textId="0F0DCEAC" w:rsidR="00264544" w:rsidRPr="002A52CE" w:rsidRDefault="0065750C" w:rsidP="00264544">
      <w:pPr>
        <w:rPr>
          <w:rFonts w:cs="Arial"/>
          <w:szCs w:val="22"/>
        </w:rPr>
      </w:pPr>
      <w:r w:rsidRPr="002A52CE">
        <w:rPr>
          <w:rFonts w:cs="Arial"/>
          <w:noProof/>
          <w:szCs w:val="22"/>
        </w:rPr>
        <w:drawing>
          <wp:inline distT="0" distB="0" distL="0" distR="0" wp14:anchorId="1F6CC576" wp14:editId="791D84B0">
            <wp:extent cx="6018318" cy="3228975"/>
            <wp:effectExtent l="0" t="0" r="1905" b="0"/>
            <wp:docPr id="3" name="Imagen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9683FD5-8B6E-4C8E-B604-B5262C4BBD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39683FD5-8B6E-4C8E-B604-B5262C4BBD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7684" b="8474"/>
                    <a:stretch/>
                  </pic:blipFill>
                  <pic:spPr>
                    <a:xfrm>
                      <a:off x="0" y="0"/>
                      <a:ext cx="6020383" cy="32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004B" w14:textId="3725AE99" w:rsidR="00264544" w:rsidRPr="002A52CE" w:rsidRDefault="00264544" w:rsidP="00264544">
      <w:pPr>
        <w:rPr>
          <w:rFonts w:cs="Arial"/>
          <w:szCs w:val="22"/>
        </w:rPr>
      </w:pPr>
    </w:p>
    <w:p w14:paraId="486AF4B1" w14:textId="1D17F638" w:rsidR="00264544" w:rsidRPr="002A52CE" w:rsidRDefault="00264544" w:rsidP="005314F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b w:val="0"/>
          <w:bCs/>
          <w:sz w:val="22"/>
          <w:szCs w:val="22"/>
        </w:rPr>
      </w:pPr>
      <w:bookmarkStart w:id="15" w:name="_Toc99981812"/>
      <w:r w:rsidRPr="002A52CE">
        <w:rPr>
          <w:rFonts w:cs="Arial"/>
          <w:b w:val="0"/>
          <w:bCs/>
          <w:sz w:val="22"/>
          <w:szCs w:val="22"/>
        </w:rPr>
        <w:t>DIAGRAMA FISICO</w:t>
      </w:r>
      <w:bookmarkEnd w:id="15"/>
    </w:p>
    <w:p w14:paraId="79AA6645" w14:textId="4ECCFA8C" w:rsidR="001926CB" w:rsidRPr="002A52CE" w:rsidRDefault="001926CB" w:rsidP="001926CB">
      <w:pPr>
        <w:rPr>
          <w:rFonts w:cs="Arial"/>
          <w:szCs w:val="22"/>
        </w:rPr>
      </w:pPr>
    </w:p>
    <w:p w14:paraId="7C518849" w14:textId="56DB53AB" w:rsidR="0065750C" w:rsidRPr="002A52CE" w:rsidRDefault="001926CB" w:rsidP="0065750C">
      <w:pPr>
        <w:rPr>
          <w:rFonts w:cs="Arial"/>
          <w:szCs w:val="22"/>
        </w:rPr>
      </w:pPr>
      <w:r w:rsidRPr="002A52CE"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E09397" wp14:editId="6482AE3B">
                <wp:simplePos x="0" y="0"/>
                <wp:positionH relativeFrom="column">
                  <wp:posOffset>-144145</wp:posOffset>
                </wp:positionH>
                <wp:positionV relativeFrom="paragraph">
                  <wp:posOffset>97155</wp:posOffset>
                </wp:positionV>
                <wp:extent cx="8895080" cy="4182110"/>
                <wp:effectExtent l="0" t="0" r="20320" b="8890"/>
                <wp:wrapNone/>
                <wp:docPr id="2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5080" cy="4182110"/>
                          <a:chOff x="-50680" y="0"/>
                          <a:chExt cx="8712199" cy="4283098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50680" y="97550"/>
                            <a:ext cx="5879924" cy="4185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ángulo 6"/>
                        <wps:cNvSpPr/>
                        <wps:spPr>
                          <a:xfrm>
                            <a:off x="6477877" y="0"/>
                            <a:ext cx="2183642" cy="260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E22B8" id="Grupo 5" o:spid="_x0000_s1026" style="position:absolute;margin-left:-11.35pt;margin-top:7.65pt;width:700.4pt;height:329.3pt;z-index:251664384;mso-width-relative:margin;mso-height-relative:margin" coordorigin="-506" coordsize="87121,42830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alt="Diagrama&#10;&#10;Descripción generada automáticamente" style="position:absolute;left:-506;top:975;width:58798;height:41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">
                  <v:imagedata r:id="rId15" o:title="Diagrama&#10;&#10;Descripción generada automáticamente"/>
                </v:shape>
                <v:rect id="Rectángulo 6" o:spid="_x0000_s1028" style="position:absolute;left:64778;width:21837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" fillcolor="white [3212]" strokecolor="white [3212]" strokeweight="1pt"/>
              </v:group>
            </w:pict>
          </mc:Fallback>
        </mc:AlternateContent>
      </w:r>
    </w:p>
    <w:p w14:paraId="4A3A1406" w14:textId="77777777" w:rsidR="00264544" w:rsidRPr="002A52CE" w:rsidRDefault="00264544" w:rsidP="00264544">
      <w:pPr>
        <w:rPr>
          <w:rFonts w:cs="Arial"/>
          <w:szCs w:val="22"/>
        </w:rPr>
      </w:pPr>
    </w:p>
    <w:p w14:paraId="311F0F56" w14:textId="6801497D" w:rsidR="00264544" w:rsidRPr="002A52CE" w:rsidRDefault="00264544" w:rsidP="00264544">
      <w:pPr>
        <w:rPr>
          <w:rFonts w:cs="Arial"/>
          <w:szCs w:val="22"/>
        </w:rPr>
      </w:pPr>
    </w:p>
    <w:p w14:paraId="0F9C11F7" w14:textId="1B00E766" w:rsidR="00264544" w:rsidRPr="002A52CE" w:rsidRDefault="00264544" w:rsidP="00264544">
      <w:pPr>
        <w:rPr>
          <w:rFonts w:cs="Arial"/>
          <w:szCs w:val="22"/>
        </w:rPr>
      </w:pPr>
    </w:p>
    <w:p w14:paraId="7169DB49" w14:textId="54E04A39" w:rsidR="00264544" w:rsidRPr="002A52CE" w:rsidRDefault="00264544" w:rsidP="00264544">
      <w:pPr>
        <w:rPr>
          <w:rFonts w:cs="Arial"/>
          <w:szCs w:val="22"/>
        </w:rPr>
      </w:pPr>
    </w:p>
    <w:p w14:paraId="050E8652" w14:textId="77777777" w:rsidR="00264544" w:rsidRPr="002A52CE" w:rsidRDefault="00264544" w:rsidP="00264544">
      <w:pPr>
        <w:rPr>
          <w:rFonts w:cs="Arial"/>
          <w:szCs w:val="22"/>
        </w:rPr>
      </w:pPr>
    </w:p>
    <w:p w14:paraId="1943A293" w14:textId="77777777" w:rsidR="00264544" w:rsidRPr="002A52CE" w:rsidRDefault="00264544" w:rsidP="00264544">
      <w:pPr>
        <w:rPr>
          <w:rFonts w:cs="Arial"/>
          <w:szCs w:val="22"/>
        </w:rPr>
      </w:pPr>
    </w:p>
    <w:p w14:paraId="52C0B060" w14:textId="77777777" w:rsidR="00264544" w:rsidRPr="002A52CE" w:rsidRDefault="00264544" w:rsidP="00264544">
      <w:pPr>
        <w:rPr>
          <w:rFonts w:cs="Arial"/>
          <w:szCs w:val="22"/>
        </w:rPr>
      </w:pPr>
    </w:p>
    <w:p w14:paraId="453B3DF3" w14:textId="77777777" w:rsidR="00264544" w:rsidRPr="002A52CE" w:rsidRDefault="00264544" w:rsidP="00264544">
      <w:pPr>
        <w:rPr>
          <w:rFonts w:cs="Arial"/>
          <w:szCs w:val="22"/>
        </w:rPr>
      </w:pPr>
    </w:p>
    <w:p w14:paraId="0CC45C69" w14:textId="77777777" w:rsidR="00264544" w:rsidRPr="002A52CE" w:rsidRDefault="00264544" w:rsidP="00264544">
      <w:pPr>
        <w:rPr>
          <w:rFonts w:cs="Arial"/>
          <w:szCs w:val="22"/>
        </w:rPr>
      </w:pPr>
    </w:p>
    <w:p w14:paraId="6419E668" w14:textId="77777777" w:rsidR="00264544" w:rsidRPr="002A52CE" w:rsidRDefault="00264544" w:rsidP="00264544">
      <w:pPr>
        <w:rPr>
          <w:rFonts w:cs="Arial"/>
          <w:szCs w:val="22"/>
        </w:rPr>
      </w:pPr>
    </w:p>
    <w:p w14:paraId="50A921CF" w14:textId="77777777" w:rsidR="00264544" w:rsidRPr="002A52CE" w:rsidRDefault="00264544" w:rsidP="00264544">
      <w:pPr>
        <w:rPr>
          <w:rFonts w:cs="Arial"/>
          <w:szCs w:val="22"/>
        </w:rPr>
      </w:pPr>
    </w:p>
    <w:p w14:paraId="0382EFF9" w14:textId="77777777" w:rsidR="00264544" w:rsidRPr="002A52CE" w:rsidRDefault="00264544" w:rsidP="00264544">
      <w:pPr>
        <w:rPr>
          <w:rFonts w:cs="Arial"/>
          <w:szCs w:val="22"/>
        </w:rPr>
      </w:pPr>
    </w:p>
    <w:p w14:paraId="513CDAE7" w14:textId="77777777" w:rsidR="00264544" w:rsidRPr="002A52CE" w:rsidRDefault="00264544" w:rsidP="00264544">
      <w:pPr>
        <w:rPr>
          <w:rFonts w:cs="Arial"/>
          <w:szCs w:val="22"/>
        </w:rPr>
      </w:pPr>
    </w:p>
    <w:p w14:paraId="26A6B9A5" w14:textId="77777777" w:rsidR="00264544" w:rsidRPr="002A52CE" w:rsidRDefault="00264544" w:rsidP="00264544">
      <w:pPr>
        <w:rPr>
          <w:rFonts w:cs="Arial"/>
          <w:szCs w:val="22"/>
        </w:rPr>
      </w:pPr>
    </w:p>
    <w:p w14:paraId="652CADBB" w14:textId="77777777" w:rsidR="00264544" w:rsidRPr="002A52CE" w:rsidRDefault="00264544">
      <w:pPr>
        <w:spacing w:line="240" w:lineRule="auto"/>
        <w:jc w:val="left"/>
        <w:rPr>
          <w:rFonts w:cs="Arial"/>
          <w:szCs w:val="22"/>
        </w:rPr>
      </w:pPr>
    </w:p>
    <w:p w14:paraId="7E11C103" w14:textId="0109D1FE" w:rsidR="00264544" w:rsidRPr="002A52CE" w:rsidRDefault="00264544" w:rsidP="00CC07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cs="Arial"/>
          <w:b w:val="0"/>
          <w:bCs/>
          <w:sz w:val="22"/>
          <w:szCs w:val="22"/>
        </w:rPr>
      </w:pPr>
      <w:bookmarkStart w:id="16" w:name="_Toc99981813"/>
      <w:r w:rsidRPr="002A52CE">
        <w:rPr>
          <w:rFonts w:cs="Arial"/>
          <w:b w:val="0"/>
          <w:bCs/>
          <w:sz w:val="22"/>
          <w:szCs w:val="22"/>
        </w:rPr>
        <w:t>DICCIONARIO DE DATOS</w:t>
      </w:r>
      <w:bookmarkEnd w:id="16"/>
    </w:p>
    <w:p w14:paraId="70C9B431" w14:textId="0512C17A" w:rsidR="0065750C" w:rsidRPr="002A52CE" w:rsidRDefault="0065750C" w:rsidP="0065750C">
      <w:pPr>
        <w:rPr>
          <w:rFonts w:cs="Arial"/>
          <w:szCs w:val="22"/>
        </w:rPr>
      </w:pPr>
    </w:p>
    <w:p w14:paraId="3B952622" w14:textId="7D5D60EC" w:rsidR="0065750C" w:rsidRPr="002A52CE" w:rsidRDefault="0065750C" w:rsidP="0065750C">
      <w:pPr>
        <w:rPr>
          <w:rFonts w:cs="Arial"/>
          <w:szCs w:val="22"/>
        </w:rPr>
      </w:pPr>
    </w:p>
    <w:p w14:paraId="025C3F37" w14:textId="773F5BBC" w:rsidR="0065750C" w:rsidRPr="002A52CE" w:rsidRDefault="0065750C" w:rsidP="0065750C">
      <w:pPr>
        <w:rPr>
          <w:rFonts w:cs="Arial"/>
          <w:szCs w:val="22"/>
        </w:rPr>
      </w:pPr>
    </w:p>
    <w:p w14:paraId="54AF3535" w14:textId="17FC1081" w:rsidR="0065750C" w:rsidRPr="002A52CE" w:rsidRDefault="0065750C" w:rsidP="0065750C">
      <w:pPr>
        <w:rPr>
          <w:rFonts w:cs="Arial"/>
          <w:szCs w:val="22"/>
        </w:rPr>
      </w:pPr>
    </w:p>
    <w:p w14:paraId="3C11E587" w14:textId="1BB690FD" w:rsidR="0065750C" w:rsidRPr="002A52CE" w:rsidRDefault="0065750C" w:rsidP="0065750C">
      <w:pPr>
        <w:rPr>
          <w:rFonts w:cs="Arial"/>
          <w:szCs w:val="22"/>
        </w:rPr>
      </w:pPr>
    </w:p>
    <w:p w14:paraId="45E4FFAB" w14:textId="7E70A815" w:rsidR="0065750C" w:rsidRPr="002A52CE" w:rsidRDefault="0065750C" w:rsidP="0065750C">
      <w:pPr>
        <w:rPr>
          <w:rFonts w:cs="Arial"/>
          <w:szCs w:val="22"/>
        </w:rPr>
      </w:pPr>
    </w:p>
    <w:p w14:paraId="42ED176E" w14:textId="590ADC22" w:rsidR="0065750C" w:rsidRPr="002A52CE" w:rsidRDefault="0065750C" w:rsidP="0065750C">
      <w:pPr>
        <w:rPr>
          <w:rFonts w:cs="Arial"/>
          <w:szCs w:val="22"/>
        </w:rPr>
      </w:pPr>
    </w:p>
    <w:p w14:paraId="696CE9D4" w14:textId="77777777" w:rsidR="0065750C" w:rsidRPr="002A52CE" w:rsidRDefault="0065750C" w:rsidP="0065750C">
      <w:pPr>
        <w:rPr>
          <w:rFonts w:cs="Arial"/>
          <w:szCs w:val="22"/>
        </w:rPr>
      </w:pPr>
    </w:p>
    <w:p w14:paraId="0A268761" w14:textId="77777777" w:rsidR="00264544" w:rsidRPr="002A52CE" w:rsidRDefault="00264544" w:rsidP="005E1F4A">
      <w:pPr>
        <w:pStyle w:val="Ttulo2"/>
        <w:tabs>
          <w:tab w:val="clear" w:pos="1427"/>
        </w:tabs>
        <w:ind w:left="709"/>
        <w:rPr>
          <w:rFonts w:cs="Arial"/>
          <w:b w:val="0"/>
          <w:sz w:val="22"/>
          <w:szCs w:val="22"/>
        </w:rPr>
      </w:pPr>
      <w:bookmarkStart w:id="17" w:name="_Toc199310232"/>
      <w:bookmarkStart w:id="18" w:name="_Toc99981814"/>
      <w:r w:rsidRPr="002A52CE">
        <w:rPr>
          <w:rFonts w:cs="Arial"/>
          <w:b w:val="0"/>
          <w:sz w:val="22"/>
          <w:szCs w:val="22"/>
        </w:rPr>
        <w:lastRenderedPageBreak/>
        <w:t>Lista de Tablas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2846"/>
        <w:gridCol w:w="5157"/>
      </w:tblGrid>
      <w:tr w:rsidR="00C31721" w:rsidRPr="002A52CE" w14:paraId="0FFA4306" w14:textId="77777777" w:rsidTr="00C31721">
        <w:tc>
          <w:tcPr>
            <w:tcW w:w="456" w:type="pct"/>
            <w:shd w:val="clear" w:color="auto" w:fill="000000" w:themeFill="text1"/>
          </w:tcPr>
          <w:p w14:paraId="03244E50" w14:textId="77777777" w:rsidR="00C31721" w:rsidRPr="002A52CE" w:rsidRDefault="00C31721" w:rsidP="009C78B1">
            <w:pPr>
              <w:rPr>
                <w:rFonts w:cs="Arial"/>
                <w:color w:val="FFFFFF" w:themeColor="background1"/>
                <w:szCs w:val="22"/>
                <w:lang w:val="es-PE"/>
              </w:rPr>
            </w:pPr>
            <w:r w:rsidRPr="002A52CE">
              <w:rPr>
                <w:rFonts w:cs="Arial"/>
                <w:color w:val="FFFFFF" w:themeColor="background1"/>
                <w:szCs w:val="22"/>
                <w:lang w:val="es-PE"/>
              </w:rPr>
              <w:t>ITEM</w:t>
            </w:r>
          </w:p>
        </w:tc>
        <w:tc>
          <w:tcPr>
            <w:tcW w:w="1616" w:type="pct"/>
            <w:shd w:val="clear" w:color="auto" w:fill="000000" w:themeFill="text1"/>
          </w:tcPr>
          <w:p w14:paraId="22DCFDC6" w14:textId="77777777" w:rsidR="00C31721" w:rsidRPr="002A52CE" w:rsidRDefault="00C31721" w:rsidP="009C78B1">
            <w:pPr>
              <w:jc w:val="left"/>
              <w:rPr>
                <w:rFonts w:cs="Arial"/>
                <w:color w:val="FFFFFF" w:themeColor="background1"/>
                <w:szCs w:val="22"/>
                <w:lang w:val="es-PE"/>
              </w:rPr>
            </w:pPr>
            <w:r w:rsidRPr="002A52CE">
              <w:rPr>
                <w:rFonts w:cs="Arial"/>
                <w:color w:val="FFFFFF" w:themeColor="background1"/>
                <w:szCs w:val="22"/>
                <w:lang w:val="es-PE"/>
              </w:rPr>
              <w:t>NOMBRE DE LA TABLA</w:t>
            </w:r>
          </w:p>
        </w:tc>
        <w:tc>
          <w:tcPr>
            <w:tcW w:w="2928" w:type="pct"/>
            <w:shd w:val="clear" w:color="auto" w:fill="000000" w:themeFill="text1"/>
          </w:tcPr>
          <w:p w14:paraId="13005CF1" w14:textId="77777777" w:rsidR="00C31721" w:rsidRPr="002A52CE" w:rsidRDefault="00C31721" w:rsidP="009C78B1">
            <w:pPr>
              <w:rPr>
                <w:rFonts w:cs="Arial"/>
                <w:color w:val="FFFFFF" w:themeColor="background1"/>
                <w:szCs w:val="22"/>
                <w:lang w:val="es-PE"/>
              </w:rPr>
            </w:pPr>
            <w:r w:rsidRPr="002A52CE">
              <w:rPr>
                <w:rFonts w:cs="Arial"/>
                <w:color w:val="FFFFFF" w:themeColor="background1"/>
                <w:szCs w:val="22"/>
                <w:lang w:val="es-PE"/>
              </w:rPr>
              <w:t>DESCRIPCION</w:t>
            </w:r>
          </w:p>
        </w:tc>
      </w:tr>
      <w:tr w:rsidR="00C31721" w:rsidRPr="002A52CE" w14:paraId="38D13FEF" w14:textId="77777777" w:rsidTr="00C31721">
        <w:tc>
          <w:tcPr>
            <w:tcW w:w="456" w:type="pct"/>
            <w:shd w:val="clear" w:color="auto" w:fill="auto"/>
          </w:tcPr>
          <w:p w14:paraId="0EE9FCDF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1616" w:type="pct"/>
            <w:shd w:val="clear" w:color="auto" w:fill="auto"/>
          </w:tcPr>
          <w:p w14:paraId="4196B9A0" w14:textId="3AE5F6E7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Matricula</w:t>
            </w:r>
          </w:p>
        </w:tc>
        <w:tc>
          <w:tcPr>
            <w:tcW w:w="2928" w:type="pct"/>
            <w:shd w:val="clear" w:color="auto" w:fill="auto"/>
          </w:tcPr>
          <w:p w14:paraId="4E5BF4F5" w14:textId="10B818B3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matriculas</w:t>
            </w:r>
          </w:p>
        </w:tc>
      </w:tr>
      <w:tr w:rsidR="00C31721" w:rsidRPr="002A52CE" w14:paraId="4B5FDDA7" w14:textId="77777777" w:rsidTr="00C31721">
        <w:tc>
          <w:tcPr>
            <w:tcW w:w="456" w:type="pct"/>
            <w:shd w:val="clear" w:color="auto" w:fill="auto"/>
          </w:tcPr>
          <w:p w14:paraId="4E8E8100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1616" w:type="pct"/>
            <w:shd w:val="clear" w:color="auto" w:fill="auto"/>
          </w:tcPr>
          <w:p w14:paraId="4BF7BA49" w14:textId="300DD9B9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Alumno</w:t>
            </w:r>
          </w:p>
        </w:tc>
        <w:tc>
          <w:tcPr>
            <w:tcW w:w="2928" w:type="pct"/>
            <w:shd w:val="clear" w:color="auto" w:fill="auto"/>
          </w:tcPr>
          <w:p w14:paraId="79B261D3" w14:textId="7244D0C8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alumnos</w:t>
            </w:r>
          </w:p>
        </w:tc>
      </w:tr>
      <w:tr w:rsidR="00C31721" w:rsidRPr="002A52CE" w14:paraId="4E4C6AA0" w14:textId="77777777" w:rsidTr="00C31721">
        <w:tc>
          <w:tcPr>
            <w:tcW w:w="456" w:type="pct"/>
            <w:shd w:val="clear" w:color="auto" w:fill="auto"/>
          </w:tcPr>
          <w:p w14:paraId="37C72F34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1616" w:type="pct"/>
            <w:shd w:val="clear" w:color="auto" w:fill="auto"/>
          </w:tcPr>
          <w:p w14:paraId="6F6AA811" w14:textId="1F2790A4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Apoderado</w:t>
            </w:r>
          </w:p>
        </w:tc>
        <w:tc>
          <w:tcPr>
            <w:tcW w:w="2928" w:type="pct"/>
            <w:shd w:val="clear" w:color="auto" w:fill="auto"/>
          </w:tcPr>
          <w:p w14:paraId="69BE8DA2" w14:textId="254DB420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apoderados</w:t>
            </w:r>
          </w:p>
        </w:tc>
      </w:tr>
      <w:tr w:rsidR="00C31721" w:rsidRPr="002A52CE" w14:paraId="455DE098" w14:textId="77777777" w:rsidTr="00C31721">
        <w:tc>
          <w:tcPr>
            <w:tcW w:w="456" w:type="pct"/>
            <w:shd w:val="clear" w:color="auto" w:fill="auto"/>
          </w:tcPr>
          <w:p w14:paraId="64A34FBE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</w:tc>
        <w:tc>
          <w:tcPr>
            <w:tcW w:w="1616" w:type="pct"/>
            <w:shd w:val="clear" w:color="auto" w:fill="auto"/>
          </w:tcPr>
          <w:p w14:paraId="68372122" w14:textId="4B5A9322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Profesor</w:t>
            </w:r>
          </w:p>
        </w:tc>
        <w:tc>
          <w:tcPr>
            <w:tcW w:w="2928" w:type="pct"/>
            <w:shd w:val="clear" w:color="auto" w:fill="auto"/>
          </w:tcPr>
          <w:p w14:paraId="25FF11E2" w14:textId="27E9DDC6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profesor</w:t>
            </w:r>
          </w:p>
        </w:tc>
      </w:tr>
      <w:tr w:rsidR="00C31721" w:rsidRPr="002A52CE" w14:paraId="3748630D" w14:textId="77777777" w:rsidTr="00C31721">
        <w:tc>
          <w:tcPr>
            <w:tcW w:w="456" w:type="pct"/>
            <w:shd w:val="clear" w:color="auto" w:fill="auto"/>
          </w:tcPr>
          <w:p w14:paraId="3D7E0AB9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</w:t>
            </w:r>
          </w:p>
        </w:tc>
        <w:tc>
          <w:tcPr>
            <w:tcW w:w="1616" w:type="pct"/>
            <w:shd w:val="clear" w:color="auto" w:fill="auto"/>
          </w:tcPr>
          <w:p w14:paraId="276E3D71" w14:textId="16076844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Horario</w:t>
            </w:r>
          </w:p>
        </w:tc>
        <w:tc>
          <w:tcPr>
            <w:tcW w:w="2928" w:type="pct"/>
            <w:shd w:val="clear" w:color="auto" w:fill="auto"/>
          </w:tcPr>
          <w:p w14:paraId="4B37D08C" w14:textId="0A945E6F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horario</w:t>
            </w:r>
          </w:p>
        </w:tc>
      </w:tr>
      <w:tr w:rsidR="00C31721" w:rsidRPr="002A52CE" w14:paraId="0902E797" w14:textId="77777777" w:rsidTr="00C31721">
        <w:tc>
          <w:tcPr>
            <w:tcW w:w="456" w:type="pct"/>
            <w:shd w:val="clear" w:color="auto" w:fill="auto"/>
          </w:tcPr>
          <w:p w14:paraId="6F0CBB8B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6</w:t>
            </w:r>
          </w:p>
        </w:tc>
        <w:tc>
          <w:tcPr>
            <w:tcW w:w="1616" w:type="pct"/>
            <w:shd w:val="clear" w:color="auto" w:fill="auto"/>
          </w:tcPr>
          <w:p w14:paraId="5683AAD2" w14:textId="1DFF8D98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Curso</w:t>
            </w:r>
          </w:p>
        </w:tc>
        <w:tc>
          <w:tcPr>
            <w:tcW w:w="2928" w:type="pct"/>
            <w:shd w:val="clear" w:color="auto" w:fill="auto"/>
          </w:tcPr>
          <w:p w14:paraId="143D26B7" w14:textId="4444810E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cursos</w:t>
            </w:r>
          </w:p>
        </w:tc>
      </w:tr>
      <w:tr w:rsidR="00C31721" w:rsidRPr="002A52CE" w14:paraId="272EA45B" w14:textId="77777777" w:rsidTr="00C31721">
        <w:tc>
          <w:tcPr>
            <w:tcW w:w="456" w:type="pct"/>
            <w:shd w:val="clear" w:color="auto" w:fill="auto"/>
          </w:tcPr>
          <w:p w14:paraId="4F7B4CAB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7</w:t>
            </w:r>
          </w:p>
        </w:tc>
        <w:tc>
          <w:tcPr>
            <w:tcW w:w="1616" w:type="pct"/>
            <w:shd w:val="clear" w:color="auto" w:fill="auto"/>
          </w:tcPr>
          <w:p w14:paraId="48391A88" w14:textId="52C6F045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Turno</w:t>
            </w:r>
          </w:p>
        </w:tc>
        <w:tc>
          <w:tcPr>
            <w:tcW w:w="2928" w:type="pct"/>
            <w:shd w:val="clear" w:color="auto" w:fill="auto"/>
          </w:tcPr>
          <w:p w14:paraId="51BBA826" w14:textId="69B550DA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turno</w:t>
            </w:r>
          </w:p>
        </w:tc>
      </w:tr>
      <w:tr w:rsidR="00C31721" w:rsidRPr="002A52CE" w14:paraId="5FFDD6C4" w14:textId="77777777" w:rsidTr="00C31721">
        <w:tc>
          <w:tcPr>
            <w:tcW w:w="456" w:type="pct"/>
            <w:shd w:val="clear" w:color="auto" w:fill="auto"/>
          </w:tcPr>
          <w:p w14:paraId="4363F5C6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8</w:t>
            </w:r>
          </w:p>
        </w:tc>
        <w:tc>
          <w:tcPr>
            <w:tcW w:w="1616" w:type="pct"/>
            <w:shd w:val="clear" w:color="auto" w:fill="auto"/>
          </w:tcPr>
          <w:p w14:paraId="6CD8880A" w14:textId="3086AAF5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Grado</w:t>
            </w:r>
          </w:p>
        </w:tc>
        <w:tc>
          <w:tcPr>
            <w:tcW w:w="2928" w:type="pct"/>
            <w:shd w:val="clear" w:color="auto" w:fill="auto"/>
          </w:tcPr>
          <w:p w14:paraId="49E7E30A" w14:textId="7854E99C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grado</w:t>
            </w:r>
          </w:p>
        </w:tc>
      </w:tr>
      <w:tr w:rsidR="00C31721" w:rsidRPr="002A52CE" w14:paraId="6DD2DB7A" w14:textId="77777777" w:rsidTr="00C31721">
        <w:tc>
          <w:tcPr>
            <w:tcW w:w="456" w:type="pct"/>
            <w:shd w:val="clear" w:color="auto" w:fill="auto"/>
          </w:tcPr>
          <w:p w14:paraId="2824F8C4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9</w:t>
            </w:r>
          </w:p>
        </w:tc>
        <w:tc>
          <w:tcPr>
            <w:tcW w:w="1616" w:type="pct"/>
            <w:shd w:val="clear" w:color="auto" w:fill="auto"/>
          </w:tcPr>
          <w:p w14:paraId="2D684FB2" w14:textId="6BDB555B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Nivel</w:t>
            </w:r>
          </w:p>
        </w:tc>
        <w:tc>
          <w:tcPr>
            <w:tcW w:w="2928" w:type="pct"/>
            <w:shd w:val="clear" w:color="auto" w:fill="auto"/>
          </w:tcPr>
          <w:p w14:paraId="15C62700" w14:textId="6144F3CC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nivel</w:t>
            </w:r>
          </w:p>
        </w:tc>
      </w:tr>
      <w:tr w:rsidR="00C31721" w:rsidRPr="002A52CE" w14:paraId="70AA3351" w14:textId="77777777" w:rsidTr="00C31721">
        <w:tc>
          <w:tcPr>
            <w:tcW w:w="456" w:type="pct"/>
            <w:shd w:val="clear" w:color="auto" w:fill="auto"/>
          </w:tcPr>
          <w:p w14:paraId="4D3AC52A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10</w:t>
            </w:r>
          </w:p>
        </w:tc>
        <w:tc>
          <w:tcPr>
            <w:tcW w:w="1616" w:type="pct"/>
            <w:shd w:val="clear" w:color="auto" w:fill="auto"/>
          </w:tcPr>
          <w:p w14:paraId="62AAC12F" w14:textId="113BC6C5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C78B1" w:rsidRPr="002A52CE">
              <w:rPr>
                <w:rFonts w:cs="Arial"/>
                <w:szCs w:val="22"/>
                <w:lang w:val="es-PE"/>
              </w:rPr>
              <w:t>Aula</w:t>
            </w:r>
          </w:p>
        </w:tc>
        <w:tc>
          <w:tcPr>
            <w:tcW w:w="2928" w:type="pct"/>
            <w:shd w:val="clear" w:color="auto" w:fill="auto"/>
          </w:tcPr>
          <w:p w14:paraId="4BC21B9D" w14:textId="7A9AE003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aula</w:t>
            </w:r>
          </w:p>
        </w:tc>
      </w:tr>
      <w:tr w:rsidR="00C31721" w:rsidRPr="002A52CE" w14:paraId="316F378C" w14:textId="77777777" w:rsidTr="00C31721">
        <w:tc>
          <w:tcPr>
            <w:tcW w:w="456" w:type="pct"/>
            <w:shd w:val="clear" w:color="auto" w:fill="auto"/>
          </w:tcPr>
          <w:p w14:paraId="4C7FB019" w14:textId="77777777" w:rsidR="00C31721" w:rsidRPr="002A52CE" w:rsidRDefault="00C3172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11</w:t>
            </w:r>
          </w:p>
        </w:tc>
        <w:tc>
          <w:tcPr>
            <w:tcW w:w="1616" w:type="pct"/>
            <w:shd w:val="clear" w:color="auto" w:fill="auto"/>
          </w:tcPr>
          <w:p w14:paraId="59938AB8" w14:textId="1FF4B066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F60CAB">
              <w:rPr>
                <w:rFonts w:cs="Arial"/>
                <w:szCs w:val="22"/>
                <w:lang w:val="es-PE"/>
              </w:rPr>
              <w:t>C</w:t>
            </w:r>
            <w:r w:rsidR="009C78B1" w:rsidRPr="002A52CE">
              <w:rPr>
                <w:rFonts w:cs="Arial"/>
                <w:szCs w:val="22"/>
                <w:lang w:val="es-PE"/>
              </w:rPr>
              <w:t>omprobante</w:t>
            </w:r>
          </w:p>
        </w:tc>
        <w:tc>
          <w:tcPr>
            <w:tcW w:w="2928" w:type="pct"/>
            <w:shd w:val="clear" w:color="auto" w:fill="auto"/>
          </w:tcPr>
          <w:p w14:paraId="0C3D944E" w14:textId="77158106" w:rsidR="00C31721" w:rsidRPr="002A52CE" w:rsidRDefault="00C3172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B512B5" w:rsidRPr="002A52CE">
              <w:rPr>
                <w:rFonts w:cs="Arial"/>
                <w:szCs w:val="22"/>
                <w:lang w:val="es-PE"/>
              </w:rPr>
              <w:t>Almacena información de comprobante</w:t>
            </w:r>
          </w:p>
        </w:tc>
      </w:tr>
    </w:tbl>
    <w:p w14:paraId="12B2CD14" w14:textId="77777777" w:rsidR="00C31721" w:rsidRPr="002A52CE" w:rsidRDefault="00C31721" w:rsidP="00C31721">
      <w:pPr>
        <w:rPr>
          <w:rFonts w:cs="Arial"/>
          <w:szCs w:val="22"/>
        </w:rPr>
      </w:pPr>
    </w:p>
    <w:p w14:paraId="70723C39" w14:textId="77777777" w:rsidR="00C31721" w:rsidRPr="002A52CE" w:rsidRDefault="00264544" w:rsidP="005E1F4A">
      <w:pPr>
        <w:pStyle w:val="Ttulo2"/>
        <w:tabs>
          <w:tab w:val="clear" w:pos="1427"/>
        </w:tabs>
        <w:ind w:left="709"/>
        <w:rPr>
          <w:rFonts w:cs="Arial"/>
          <w:b w:val="0"/>
          <w:sz w:val="22"/>
          <w:szCs w:val="22"/>
        </w:rPr>
      </w:pPr>
      <w:bookmarkStart w:id="19" w:name="_Toc199310233"/>
      <w:bookmarkStart w:id="20" w:name="_Toc99981815"/>
      <w:r w:rsidRPr="002A52CE">
        <w:rPr>
          <w:rFonts w:cs="Arial"/>
          <w:b w:val="0"/>
          <w:sz w:val="22"/>
          <w:szCs w:val="22"/>
        </w:rPr>
        <w:t>Descripción de las Tablas</w:t>
      </w:r>
      <w:bookmarkEnd w:id="19"/>
      <w:bookmarkEnd w:id="20"/>
    </w:p>
    <w:p w14:paraId="05479B01" w14:textId="7BBBE23A" w:rsidR="001926CB" w:rsidRPr="002A52CE" w:rsidRDefault="0065750C" w:rsidP="001926CB">
      <w:pPr>
        <w:pStyle w:val="Ttulo3"/>
        <w:spacing w:before="0" w:after="0" w:line="240" w:lineRule="auto"/>
        <w:rPr>
          <w:rFonts w:cs="Arial"/>
          <w:szCs w:val="22"/>
        </w:rPr>
      </w:pPr>
      <w:bookmarkStart w:id="21" w:name="_Toc99981816"/>
      <w:r w:rsidRPr="002A52CE">
        <w:rPr>
          <w:rFonts w:cs="Arial"/>
          <w:szCs w:val="22"/>
        </w:rPr>
        <w:t>matricula</w:t>
      </w:r>
      <w:bookmarkEnd w:id="21"/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1802"/>
        <w:gridCol w:w="2672"/>
        <w:gridCol w:w="1235"/>
        <w:gridCol w:w="1499"/>
        <w:gridCol w:w="1029"/>
      </w:tblGrid>
      <w:tr w:rsidR="00B512B5" w:rsidRPr="002A52CE" w14:paraId="17CD92C0" w14:textId="77777777" w:rsidTr="00C3172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7092B27" w14:textId="77777777" w:rsidR="005E1F4A" w:rsidRPr="002A52CE" w:rsidRDefault="005E1F4A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5C932AA" w14:textId="77777777" w:rsidR="005E1F4A" w:rsidRPr="002A52CE" w:rsidRDefault="005E1F4A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2A95FC7" w14:textId="77777777" w:rsidR="005E1F4A" w:rsidRPr="002A52CE" w:rsidRDefault="005E1F4A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6CC1BBB" w14:textId="77777777" w:rsidR="005E1F4A" w:rsidRPr="002A52CE" w:rsidRDefault="005E1F4A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F507E84" w14:textId="77777777" w:rsidR="005E1F4A" w:rsidRPr="002A52CE" w:rsidRDefault="005E1F4A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E1286E4" w14:textId="77777777" w:rsidR="005E1F4A" w:rsidRPr="002A52CE" w:rsidRDefault="005E1F4A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B512B5" w:rsidRPr="002A52CE" w14:paraId="0CE9FDE2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50418" w14:textId="67EC9963" w:rsidR="005E1F4A" w:rsidRPr="002A52CE" w:rsidRDefault="001926CB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AD7A7" w14:textId="45A87999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matricula_id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FC75B" w14:textId="76EFC4FC" w:rsidR="005E1F4A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matricula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FD5E9" w14:textId="74D8CD0A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E1C32" w14:textId="7EF061B9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  <w:p w14:paraId="15CC67C2" w14:textId="77777777" w:rsidR="005E1F4A" w:rsidRPr="002A52CE" w:rsidRDefault="005E1F4A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53CCA" w14:textId="6764F666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B512B5" w:rsidRPr="002A52CE" w14:paraId="587641EF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7BD7B2E" w14:textId="0284E41C" w:rsidR="005E1F4A" w:rsidRPr="002A52CE" w:rsidRDefault="001926CB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B5068" w14:textId="5A05E743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alumno_id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B85E34" w14:textId="5E777860" w:rsidR="005E1F4A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alumno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02C21E" w14:textId="35B22517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DDA87A" w14:textId="0F884522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953745" w14:textId="342923FF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FK</w:t>
            </w:r>
          </w:p>
        </w:tc>
      </w:tr>
      <w:tr w:rsidR="00B512B5" w:rsidRPr="002A52CE" w14:paraId="69C7974F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BCC4EEE" w14:textId="2206889B" w:rsidR="005E1F4A" w:rsidRPr="002A52CE" w:rsidRDefault="001926CB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FCE9E2" w14:textId="13BBB011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aula_id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A572BF" w14:textId="2C13E88A" w:rsidR="005E1F4A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aula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2FD5BD" w14:textId="244FBAA6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279105" w14:textId="50AFA8CE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5318" w14:textId="20E15A5A" w:rsidR="005E1F4A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FK</w:t>
            </w:r>
          </w:p>
        </w:tc>
      </w:tr>
      <w:tr w:rsidR="00B512B5" w:rsidRPr="002A52CE" w14:paraId="025CA373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9049881" w14:textId="50E88F6B" w:rsidR="00143242" w:rsidRPr="002A52CE" w:rsidRDefault="001926CB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5B486F" w14:textId="1D64E4AE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grado_id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68D50" w14:textId="712EB8D9" w:rsidR="00143242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grado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97F85F" w14:textId="33629ABD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204B34" w14:textId="3445EC13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F1B293" w14:textId="3B66E12A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FK</w:t>
            </w:r>
          </w:p>
        </w:tc>
      </w:tr>
      <w:tr w:rsidR="00B512B5" w:rsidRPr="002A52CE" w14:paraId="584BAB3B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572120E3" w14:textId="2A5FD622" w:rsidR="008B7116" w:rsidRPr="002A52CE" w:rsidRDefault="001926CB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F77A2F" w14:textId="54364552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fecha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172F1F" w14:textId="46AB0694" w:rsidR="008B7116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fecha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778E21" w14:textId="4122376F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9467F9" w14:textId="5479C062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658928" w14:textId="39603C0E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5742FD93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C713EC0" w14:textId="46278E7F" w:rsidR="008B7116" w:rsidRPr="002A52CE" w:rsidRDefault="001926CB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81175B" w14:textId="6AB01A93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pension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9BC1A" w14:textId="0DE8C1B3" w:rsidR="008B7116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pension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61F435" w14:textId="3C65B314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E26906" w14:textId="3832BAD5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E3E7DE" w14:textId="4719FE36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4589234F" w14:textId="77777777" w:rsidTr="00C3172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613F5D4" w14:textId="6C3F816C" w:rsidR="008B7116" w:rsidRPr="002A52CE" w:rsidRDefault="001926CB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CA7C0B" w14:textId="6E8658F2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anio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5640C" w14:textId="6C7427B2" w:rsidR="008B7116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anio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DC0715" w14:textId="5FC2D89F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08B207" w14:textId="379BA399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A2AB0E" w14:textId="5F5A64F1" w:rsidR="008B7116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36F71193" w14:textId="77777777" w:rsidR="005E1F4A" w:rsidRPr="002A52CE" w:rsidRDefault="005E1F4A" w:rsidP="00143242">
      <w:pPr>
        <w:rPr>
          <w:rFonts w:cs="Arial"/>
          <w:szCs w:val="22"/>
        </w:rPr>
      </w:pPr>
    </w:p>
    <w:p w14:paraId="3F6A00FB" w14:textId="2B716708" w:rsidR="00143242" w:rsidRPr="002A52CE" w:rsidRDefault="0065750C" w:rsidP="00143242">
      <w:pPr>
        <w:pStyle w:val="Ttulo3"/>
        <w:spacing w:before="0" w:after="0" w:line="240" w:lineRule="auto"/>
        <w:rPr>
          <w:rFonts w:cs="Arial"/>
          <w:szCs w:val="22"/>
        </w:rPr>
      </w:pPr>
      <w:bookmarkStart w:id="22" w:name="_Toc99981817"/>
      <w:r w:rsidRPr="002A52CE">
        <w:rPr>
          <w:rFonts w:cs="Arial"/>
          <w:szCs w:val="22"/>
        </w:rPr>
        <w:t>alumno</w:t>
      </w:r>
      <w:bookmarkEnd w:id="22"/>
    </w:p>
    <w:p w14:paraId="388A7114" w14:textId="77777777" w:rsidR="001926CB" w:rsidRPr="002A52CE" w:rsidRDefault="001926CB" w:rsidP="001926CB">
      <w:pPr>
        <w:rPr>
          <w:rFonts w:cs="Arial"/>
          <w:szCs w:val="22"/>
        </w:rPr>
      </w:pP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864"/>
        <w:gridCol w:w="3406"/>
        <w:gridCol w:w="1006"/>
        <w:gridCol w:w="1167"/>
        <w:gridCol w:w="795"/>
      </w:tblGrid>
      <w:tr w:rsidR="00B512B5" w:rsidRPr="002A52CE" w14:paraId="09145A86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60B48016" w14:textId="77777777" w:rsidR="00143242" w:rsidRPr="002A52CE" w:rsidRDefault="00143242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7A2C335" w14:textId="77777777" w:rsidR="00143242" w:rsidRPr="002A52CE" w:rsidRDefault="00143242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A277B5C" w14:textId="77777777" w:rsidR="00143242" w:rsidRPr="002A52CE" w:rsidRDefault="00143242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7B42741" w14:textId="77777777" w:rsidR="00143242" w:rsidRPr="002A52CE" w:rsidRDefault="00143242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552B03F" w14:textId="77777777" w:rsidR="00143242" w:rsidRPr="002A52CE" w:rsidRDefault="00143242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0402D3E" w14:textId="77777777" w:rsidR="00143242" w:rsidRPr="002A52CE" w:rsidRDefault="00143242" w:rsidP="00143242">
            <w:pPr>
              <w:spacing w:line="240" w:lineRule="auto"/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B512B5" w:rsidRPr="002A52CE" w14:paraId="27550FCB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18697" w14:textId="77777777" w:rsidR="00143242" w:rsidRPr="002A52CE" w:rsidRDefault="00143242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54CBD" w14:textId="125A8237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alumno_id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DA822" w14:textId="53797E51" w:rsidR="00143242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alumno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7E00A" w14:textId="66534076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AC89C" w14:textId="7724869C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ECE81" w14:textId="5EE61B36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B512B5" w:rsidRPr="002A52CE" w14:paraId="6AC65393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BABED" w14:textId="77777777" w:rsidR="00143242" w:rsidRPr="002A52CE" w:rsidRDefault="00143242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F5A05" w14:textId="436FBEE0" w:rsidR="00143242" w:rsidRPr="002A52CE" w:rsidRDefault="00143242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65750C" w:rsidRPr="002A52CE">
              <w:rPr>
                <w:rFonts w:cs="Arial"/>
                <w:szCs w:val="22"/>
                <w:lang w:val="es-PE"/>
              </w:rPr>
              <w:t>apoderado_id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D5120" w14:textId="08D0F5FC" w:rsidR="00143242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apoderado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E1444" w14:textId="274D94D4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C2DCC" w14:textId="4F4D0BBA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  <w:p w14:paraId="2075D4B0" w14:textId="77777777" w:rsidR="00143242" w:rsidRPr="002A52CE" w:rsidRDefault="00143242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D14DD" w14:textId="3CAEC75A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FK</w:t>
            </w:r>
          </w:p>
        </w:tc>
      </w:tr>
      <w:tr w:rsidR="00B512B5" w:rsidRPr="002A52CE" w14:paraId="0751ABDF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558120D1" w14:textId="77777777" w:rsidR="00143242" w:rsidRPr="002A52CE" w:rsidRDefault="00143242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D4D9DA" w14:textId="3EC38606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apellido paterno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B6578F" w14:textId="2E2A5AD3" w:rsidR="00143242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apellido paterno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4A0136" w14:textId="2F122098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A339036" w14:textId="77777777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  <w:p w14:paraId="511D3C8C" w14:textId="6159B9A3" w:rsidR="0065750C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A8AF15" w14:textId="10FECFFC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6B2BD038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33B4B6C" w14:textId="77777777" w:rsidR="00143242" w:rsidRPr="002A52CE" w:rsidRDefault="00143242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C95E06" w14:textId="7CD694CA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apellido materno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290CAE" w14:textId="484F7B3B" w:rsidR="00143242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apellido materno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D85CD4" w14:textId="4432B50B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6E2753" w14:textId="4F468E74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E79429" w14:textId="166E01B4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777146CC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ADFE0B2" w14:textId="77777777" w:rsidR="00143242" w:rsidRPr="002A52CE" w:rsidRDefault="00143242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BBB2F4" w14:textId="200EED16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nombre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CD0D83" w14:textId="3CEDA9FD" w:rsidR="00143242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nombre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8C3063" w14:textId="3D4BA753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28F89E" w14:textId="3B088663" w:rsidR="00143242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D69725" w14:textId="2D5DF5AE" w:rsidR="00143242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1C882D1D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3DF07D97" w14:textId="2F376769" w:rsidR="0065750C" w:rsidRPr="002A52CE" w:rsidRDefault="0065750C" w:rsidP="00143242">
            <w:pPr>
              <w:spacing w:line="240" w:lineRule="auto"/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0EE50B" w14:textId="123422FC" w:rsidR="0065750C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genero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75B302" w14:textId="5DF1EA09" w:rsidR="0065750C" w:rsidRPr="002A52CE" w:rsidRDefault="00B512B5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genero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612FAA" w14:textId="0EADBDAB" w:rsidR="0065750C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6E61BA" w14:textId="3A51F1BC" w:rsidR="0065750C" w:rsidRPr="002A52CE" w:rsidRDefault="0065750C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A7F5A9" w14:textId="393BB899" w:rsidR="0065750C" w:rsidRPr="002A52CE" w:rsidRDefault="008B7116" w:rsidP="00143242">
            <w:pPr>
              <w:spacing w:line="240" w:lineRule="auto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4FB5F093" w14:textId="77777777" w:rsidR="00143242" w:rsidRPr="002A52CE" w:rsidRDefault="00143242" w:rsidP="00143242">
      <w:pPr>
        <w:rPr>
          <w:rFonts w:cs="Arial"/>
          <w:szCs w:val="22"/>
        </w:rPr>
      </w:pPr>
    </w:p>
    <w:p w14:paraId="30FAC492" w14:textId="0A8AC16F" w:rsidR="001926CB" w:rsidRPr="002A52CE" w:rsidRDefault="0065750C" w:rsidP="001926CB">
      <w:pPr>
        <w:pStyle w:val="Ttulo3"/>
        <w:rPr>
          <w:rFonts w:cs="Arial"/>
          <w:szCs w:val="22"/>
        </w:rPr>
      </w:pPr>
      <w:bookmarkStart w:id="23" w:name="_Toc99981818"/>
      <w:r w:rsidRPr="002A52CE">
        <w:rPr>
          <w:rFonts w:cs="Arial"/>
          <w:szCs w:val="22"/>
        </w:rPr>
        <w:t>apoderado</w:t>
      </w:r>
      <w:bookmarkEnd w:id="23"/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907"/>
        <w:gridCol w:w="3406"/>
        <w:gridCol w:w="994"/>
        <w:gridCol w:w="1149"/>
        <w:gridCol w:w="782"/>
      </w:tblGrid>
      <w:tr w:rsidR="00B512B5" w:rsidRPr="002A52CE" w14:paraId="3A6FA21E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FE5DE85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0965C79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36664BA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A32F415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FCAB288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E2FCA45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B512B5" w:rsidRPr="002A52CE" w14:paraId="2B047223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B25D9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8B9C79" w14:textId="13D649BC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apoderado</w:t>
            </w:r>
            <w:r w:rsidR="008B7116" w:rsidRPr="002A52CE">
              <w:rPr>
                <w:rFonts w:cs="Arial"/>
                <w:szCs w:val="22"/>
                <w:lang w:val="es-PE"/>
              </w:rPr>
              <w:t>_id</w:t>
            </w:r>
            <w:proofErr w:type="spellEnd"/>
          </w:p>
          <w:p w14:paraId="45447C9E" w14:textId="77777777" w:rsidR="008B7116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</w:p>
          <w:p w14:paraId="5C7F3CC2" w14:textId="77777777" w:rsidR="008B7116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</w:p>
          <w:p w14:paraId="2BD7E494" w14:textId="6F6DA5D1" w:rsidR="008B7116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8C714" w14:textId="433CA69F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apoderado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9FE6B" w14:textId="0D6DFE03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21289" w14:textId="59C7BE8D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DC611" w14:textId="18228E48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B512B5" w:rsidRPr="002A52CE" w14:paraId="15EBD5AC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B7B22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FC010" w14:textId="389E25D6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apellido</w:t>
            </w:r>
            <w:r w:rsidR="008B7116" w:rsidRPr="002A52CE">
              <w:rPr>
                <w:rFonts w:cs="Arial"/>
                <w:szCs w:val="22"/>
                <w:lang w:val="es-PE"/>
              </w:rPr>
              <w:t>_paterno</w:t>
            </w:r>
            <w:proofErr w:type="spellEnd"/>
            <w:r w:rsidR="00143242" w:rsidRPr="002A52CE">
              <w:rPr>
                <w:rFonts w:cs="Arial"/>
                <w:szCs w:val="22"/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7F131" w14:textId="38E1A325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apellido paterno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CB44D" w14:textId="22DCD898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5DBD19" w14:textId="4FB674CF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  <w:p w14:paraId="002C3ABB" w14:textId="39A5B4A3" w:rsidR="00143242" w:rsidRPr="002A52CE" w:rsidRDefault="00143242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5D8D2" w14:textId="6AF60F97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40BEB555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370E022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53381D" w14:textId="0367E8C5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apellido</w:t>
            </w:r>
            <w:r w:rsidR="008B7116" w:rsidRPr="002A52CE">
              <w:rPr>
                <w:rFonts w:cs="Arial"/>
                <w:szCs w:val="22"/>
                <w:lang w:val="es-PE"/>
              </w:rPr>
              <w:t>_materno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9CA07A" w14:textId="1EAF005C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apellido materno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C5508C" w14:textId="0AD1D881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C2FDAD" w14:textId="2CA80598" w:rsidR="008B7116" w:rsidRPr="002A52CE" w:rsidRDefault="008B7116" w:rsidP="008B7116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  <w:p w14:paraId="1AAFD7BD" w14:textId="77777777" w:rsidR="00143242" w:rsidRPr="002A52CE" w:rsidRDefault="00143242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F42F12" w14:textId="12010353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2FC6D897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F3F5804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207EFF" w14:textId="4189EB17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nombre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B4EC0E" w14:textId="29DCF35D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nombre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D0B2D1" w14:textId="2755D4D3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8AB9F3" w14:textId="176C7C29" w:rsidR="008B7116" w:rsidRPr="002A52CE" w:rsidRDefault="008B7116" w:rsidP="008B7116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30</w:t>
            </w:r>
          </w:p>
          <w:p w14:paraId="450C92E4" w14:textId="77777777" w:rsidR="008B7116" w:rsidRPr="002A52CE" w:rsidRDefault="008B7116" w:rsidP="008B7116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  <w:p w14:paraId="7969050B" w14:textId="77777777" w:rsidR="00143242" w:rsidRPr="002A52CE" w:rsidRDefault="00143242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F3606B" w14:textId="4C28AEC9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40D9451F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7A6FEC06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BE93D9" w14:textId="38CD523F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genero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AB470" w14:textId="35C9E5DA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genero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2906E6" w14:textId="2748B652" w:rsidR="00143242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6C1916" w14:textId="1BC9BAFF" w:rsidR="008B7116" w:rsidRPr="002A52CE" w:rsidRDefault="008B7116" w:rsidP="008B7116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  <w:p w14:paraId="1FFA9A12" w14:textId="77777777" w:rsidR="00143242" w:rsidRPr="002A52CE" w:rsidRDefault="00143242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F56965" w14:textId="328BD510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60DCD8C0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B9BD5DB" w14:textId="450AE386" w:rsidR="008B7116" w:rsidRPr="002A52CE" w:rsidRDefault="008B7116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67DFE3" w14:textId="49E7F734" w:rsidR="008B7116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celular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05038C" w14:textId="4D6ACAE8" w:rsidR="008B7116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celular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65E3E7" w14:textId="7E554C7F" w:rsidR="008B7116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E51126" w14:textId="251779A4" w:rsidR="008B7116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CFBEEF" w14:textId="637F7151" w:rsidR="008B7116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69ADA11E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97B0385" w14:textId="4DC76D89" w:rsidR="008B7116" w:rsidRPr="002A52CE" w:rsidRDefault="008B7116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42E71A" w14:textId="782A2885" w:rsidR="008B7116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correo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8857F" w14:textId="2C0ACE57" w:rsidR="008B7116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correo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1623B1" w14:textId="0C118C42" w:rsidR="008B7116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640CE1" w14:textId="3F75C240" w:rsidR="008B7116" w:rsidRPr="002A52CE" w:rsidRDefault="008B7116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4EC377" w14:textId="714F54CF" w:rsidR="008B7116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6A3D92CC" w14:textId="354242C3" w:rsidR="00143242" w:rsidRPr="002A52CE" w:rsidRDefault="00143242" w:rsidP="00143242">
      <w:pPr>
        <w:rPr>
          <w:rFonts w:cs="Arial"/>
          <w:szCs w:val="22"/>
        </w:rPr>
      </w:pPr>
    </w:p>
    <w:p w14:paraId="4A07F0F5" w14:textId="77777777" w:rsidR="0065750C" w:rsidRPr="002A52CE" w:rsidRDefault="0065750C" w:rsidP="00143242">
      <w:pPr>
        <w:rPr>
          <w:rFonts w:cs="Arial"/>
          <w:szCs w:val="22"/>
        </w:rPr>
      </w:pPr>
    </w:p>
    <w:p w14:paraId="3B216450" w14:textId="27D850A1" w:rsidR="001926CB" w:rsidRPr="002A52CE" w:rsidRDefault="009C78B1" w:rsidP="001926CB">
      <w:pPr>
        <w:pStyle w:val="Ttulo3"/>
        <w:rPr>
          <w:rFonts w:cs="Arial"/>
          <w:szCs w:val="22"/>
        </w:rPr>
      </w:pPr>
      <w:bookmarkStart w:id="24" w:name="_Toc99981819"/>
      <w:r w:rsidRPr="002A52CE">
        <w:rPr>
          <w:rFonts w:cs="Arial"/>
          <w:szCs w:val="22"/>
        </w:rPr>
        <w:t>PROFESOR</w:t>
      </w:r>
      <w:bookmarkEnd w:id="24"/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907"/>
        <w:gridCol w:w="3406"/>
        <w:gridCol w:w="994"/>
        <w:gridCol w:w="1149"/>
        <w:gridCol w:w="782"/>
      </w:tblGrid>
      <w:tr w:rsidR="00B512B5" w:rsidRPr="002A52CE" w14:paraId="3BE799BA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61EA368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06FB336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83ADDC9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55B2036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3EFC0A9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FBEF5C6" w14:textId="77777777" w:rsidR="00143242" w:rsidRPr="002A52CE" w:rsidRDefault="00143242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B512B5" w:rsidRPr="002A52CE" w14:paraId="5485CBFB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14485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E74E4" w14:textId="479FD033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p</w:t>
            </w:r>
            <w:r w:rsidR="009C78B1" w:rsidRPr="002A52CE">
              <w:rPr>
                <w:rFonts w:cs="Arial"/>
                <w:szCs w:val="22"/>
                <w:lang w:val="es-PE"/>
              </w:rPr>
              <w:t>rofesor_id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708BF" w14:textId="7BB17D55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profesor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770E2" w14:textId="63727439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</w:t>
            </w:r>
            <w:r w:rsidR="009C78B1" w:rsidRPr="002A52CE">
              <w:rPr>
                <w:rFonts w:cs="Arial"/>
                <w:szCs w:val="22"/>
                <w:lang w:val="es-PE"/>
              </w:rPr>
              <w:t>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284B8" w14:textId="77777777" w:rsidR="00143242" w:rsidRPr="002A52CE" w:rsidRDefault="001432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A28A3" w14:textId="00B917AF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B512B5" w:rsidRPr="002A52CE" w14:paraId="43E2FE85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F4310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C7F5A" w14:textId="65093176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</w:t>
            </w:r>
            <w:r w:rsidR="009C78B1" w:rsidRPr="002A52CE">
              <w:rPr>
                <w:rFonts w:cs="Arial"/>
                <w:szCs w:val="22"/>
                <w:lang w:val="es-PE"/>
              </w:rPr>
              <w:t>pellido_paterno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E5E8F" w14:textId="59B7CFF3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apellido paterno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E7D00" w14:textId="31AA0AF0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</w:t>
            </w:r>
            <w:r w:rsidR="009C78B1" w:rsidRPr="002A52CE">
              <w:rPr>
                <w:rFonts w:cs="Arial"/>
                <w:szCs w:val="22"/>
                <w:lang w:val="es-PE"/>
              </w:rPr>
              <w:t>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E35CE" w14:textId="25ABFA20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  <w:p w14:paraId="2912DA48" w14:textId="50F4EAA7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CC9B5" w14:textId="57CE388A" w:rsidR="00143242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2D9D1EBC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764AFF04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264054" w14:textId="4B01F01B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a</w:t>
            </w:r>
            <w:r w:rsidR="009C78B1" w:rsidRPr="002A52CE">
              <w:rPr>
                <w:rFonts w:cs="Arial"/>
                <w:szCs w:val="22"/>
                <w:lang w:val="es-PE"/>
              </w:rPr>
              <w:t>pellido_materno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7EA45D" w14:textId="20F9498E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apellido materno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74796C" w14:textId="52708695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</w:t>
            </w:r>
            <w:r w:rsidR="009C78B1" w:rsidRPr="002A52CE">
              <w:rPr>
                <w:rFonts w:cs="Arial"/>
                <w:szCs w:val="22"/>
                <w:lang w:val="es-PE"/>
              </w:rPr>
              <w:t>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6304F8" w14:textId="6A684851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C264AE" w14:textId="1D5BE72B" w:rsidR="00143242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76FEFF0F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7FB0DC9F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0CC728" w14:textId="2D3F8109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nombre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412C0F" w14:textId="6E661D71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nombre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44362F" w14:textId="28014FBA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</w:t>
            </w:r>
            <w:r w:rsidR="009C78B1" w:rsidRPr="002A52CE">
              <w:rPr>
                <w:rFonts w:cs="Arial"/>
                <w:szCs w:val="22"/>
                <w:lang w:val="es-PE"/>
              </w:rPr>
              <w:t>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F70C7" w14:textId="0DD5CADB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67BFA" w14:textId="4D283EA6" w:rsidR="00143242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59D5D596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F8BC91A" w14:textId="77777777" w:rsidR="00143242" w:rsidRPr="002A52CE" w:rsidRDefault="00143242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AEBE98" w14:textId="3B7EE0C6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g</w:t>
            </w:r>
            <w:r w:rsidR="009C78B1" w:rsidRPr="002A52CE">
              <w:rPr>
                <w:rFonts w:cs="Arial"/>
                <w:szCs w:val="22"/>
                <w:lang w:val="es-PE"/>
              </w:rPr>
              <w:t>enero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D28005" w14:textId="208EB4F6" w:rsidR="00143242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genero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8861F80" w14:textId="4DA65CC3" w:rsidR="00143242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</w:t>
            </w:r>
            <w:r w:rsidR="009C78B1" w:rsidRPr="002A52CE">
              <w:rPr>
                <w:rFonts w:cs="Arial"/>
                <w:szCs w:val="22"/>
                <w:lang w:val="es-PE"/>
              </w:rPr>
              <w:t>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7349B1" w14:textId="5DD3F558" w:rsidR="00143242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DEDD20" w14:textId="69C0242D" w:rsidR="00143242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627FF347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1BCD234E" w14:textId="09747733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D018A4" w14:textId="0027A9C5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c</w:t>
            </w:r>
            <w:r w:rsidR="009C78B1" w:rsidRPr="002A52CE">
              <w:rPr>
                <w:rFonts w:cs="Arial"/>
                <w:szCs w:val="22"/>
                <w:lang w:val="es-PE"/>
              </w:rPr>
              <w:t>elular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4E12FB" w14:textId="2C843291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celular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3B2B5B" w14:textId="65CF37DF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</w:t>
            </w:r>
            <w:r w:rsidR="009C78B1" w:rsidRPr="002A52CE">
              <w:rPr>
                <w:rFonts w:cs="Arial"/>
                <w:szCs w:val="22"/>
                <w:lang w:val="es-PE"/>
              </w:rPr>
              <w:t>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BFB2BC9" w14:textId="4606990F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B7CCF" w14:textId="40A4DF62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300C3B2D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7B2D8C4" w14:textId="540DA2AA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32C37A" w14:textId="18156FF3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correo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1E4DB" w14:textId="34FEF407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correo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356E9D" w14:textId="6B600E57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E15AB3" w14:textId="062A9D82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613A73" w14:textId="6312392C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7B6FC7D6" w14:textId="4673EC6C" w:rsidR="00143242" w:rsidRPr="002A52CE" w:rsidRDefault="00143242" w:rsidP="00143242">
      <w:pPr>
        <w:rPr>
          <w:rFonts w:cs="Arial"/>
          <w:szCs w:val="22"/>
        </w:rPr>
      </w:pPr>
    </w:p>
    <w:p w14:paraId="2097F764" w14:textId="59E37525" w:rsidR="009C78B1" w:rsidRPr="002A52CE" w:rsidRDefault="009C78B1" w:rsidP="009C78B1">
      <w:pPr>
        <w:pStyle w:val="Ttulo3"/>
        <w:rPr>
          <w:rFonts w:cs="Arial"/>
          <w:szCs w:val="22"/>
        </w:rPr>
      </w:pPr>
      <w:bookmarkStart w:id="25" w:name="_Toc99981820"/>
      <w:r w:rsidRPr="002A52CE">
        <w:rPr>
          <w:rFonts w:cs="Arial"/>
          <w:szCs w:val="22"/>
        </w:rPr>
        <w:t>HORARIO</w:t>
      </w:r>
      <w:bookmarkEnd w:id="25"/>
    </w:p>
    <w:p w14:paraId="0611E529" w14:textId="77777777" w:rsidR="001926CB" w:rsidRPr="002A52CE" w:rsidRDefault="001926CB" w:rsidP="001926CB">
      <w:pPr>
        <w:rPr>
          <w:rFonts w:cs="Arial"/>
          <w:szCs w:val="22"/>
        </w:rPr>
      </w:pP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713"/>
        <w:gridCol w:w="2941"/>
        <w:gridCol w:w="1191"/>
        <w:gridCol w:w="1420"/>
        <w:gridCol w:w="973"/>
      </w:tblGrid>
      <w:tr w:rsidR="00B512B5" w:rsidRPr="002A52CE" w14:paraId="7930EED3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0FA82B6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5752941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ABC71BE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A643DCF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2A3FDBD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849FB0C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B512B5" w:rsidRPr="002A52CE" w14:paraId="51147DD6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701F9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2387E5" w14:textId="46043B45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h</w:t>
            </w:r>
            <w:r w:rsidR="00502043" w:rsidRPr="002A52CE">
              <w:rPr>
                <w:rFonts w:cs="Arial"/>
                <w:szCs w:val="22"/>
                <w:lang w:val="es-PE"/>
              </w:rPr>
              <w:t>orario_id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13F40" w14:textId="77910BC4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horario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432D1" w14:textId="51A757B2" w:rsidR="009C78B1" w:rsidRPr="002A52CE" w:rsidRDefault="00502043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E8172" w14:textId="1AE18034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8E6A1" w14:textId="58000A6E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B512B5" w:rsidRPr="002A52CE" w14:paraId="00AE05C3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C624C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3B223" w14:textId="11481B3B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g</w:t>
            </w:r>
            <w:r w:rsidR="00502043" w:rsidRPr="002A52CE">
              <w:rPr>
                <w:rFonts w:cs="Arial"/>
                <w:szCs w:val="22"/>
                <w:lang w:val="es-PE"/>
              </w:rPr>
              <w:t>rado_id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5A8DA" w14:textId="127D4F0C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grado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B9F9F" w14:textId="1BDC18BD" w:rsidR="009C78B1" w:rsidRPr="002A52CE" w:rsidRDefault="00502043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743F1" w14:textId="0B38BE19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  <w:p w14:paraId="39E662B2" w14:textId="71DF730C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520F4" w14:textId="149CF900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FK</w:t>
            </w:r>
          </w:p>
        </w:tc>
      </w:tr>
      <w:tr w:rsidR="00B512B5" w:rsidRPr="002A52CE" w14:paraId="537B0BDC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F1FCA81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A88756" w14:textId="1FE25DD0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</w:t>
            </w:r>
            <w:r w:rsidR="00502043" w:rsidRPr="002A52CE">
              <w:rPr>
                <w:rFonts w:cs="Arial"/>
                <w:szCs w:val="22"/>
                <w:lang w:val="es-PE"/>
              </w:rPr>
              <w:t>urso_id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95CD6BA" w14:textId="6EA30384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curso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9A69622" w14:textId="5493DC24" w:rsidR="009C78B1" w:rsidRPr="002A52CE" w:rsidRDefault="00502043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DA53CA" w14:textId="683FC466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CD6A7D" w14:textId="07AFF3F9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FK</w:t>
            </w:r>
          </w:p>
        </w:tc>
      </w:tr>
      <w:tr w:rsidR="00B512B5" w:rsidRPr="002A52CE" w14:paraId="7DE72957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3282D795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952EBE" w14:textId="0F226A56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p</w:t>
            </w:r>
            <w:r w:rsidR="00502043" w:rsidRPr="002A52CE">
              <w:rPr>
                <w:rFonts w:cs="Arial"/>
                <w:szCs w:val="22"/>
                <w:lang w:val="es-PE"/>
              </w:rPr>
              <w:t>rofesor_id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F1107" w14:textId="280F0438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profesor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AD29DC" w14:textId="3F7E3F7A" w:rsidR="009C78B1" w:rsidRPr="002A52CE" w:rsidRDefault="00502043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2BC17A" w14:textId="6AE02E0E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5AA3604" w14:textId="24CDAAD6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FK</w:t>
            </w:r>
          </w:p>
        </w:tc>
      </w:tr>
      <w:tr w:rsidR="00B512B5" w:rsidRPr="002A52CE" w14:paraId="126734EE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829F268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4546BC" w14:textId="1F3AA846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t</w:t>
            </w:r>
            <w:r w:rsidR="00502043" w:rsidRPr="002A52CE">
              <w:rPr>
                <w:rFonts w:cs="Arial"/>
                <w:szCs w:val="22"/>
                <w:lang w:val="es-PE"/>
              </w:rPr>
              <w:t>urno_id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B79B06" w14:textId="6F3517EC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turno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C3116A" w14:textId="139BEF68" w:rsidR="009C78B1" w:rsidRPr="002A52CE" w:rsidRDefault="00502043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80005A" w14:textId="648B26BB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9A4574" w14:textId="33061055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FK</w:t>
            </w:r>
          </w:p>
        </w:tc>
      </w:tr>
      <w:tr w:rsidR="00B512B5" w:rsidRPr="002A52CE" w14:paraId="5559B929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33AEDB5F" w14:textId="317830E5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29577" w14:textId="0CF02E43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d</w:t>
            </w:r>
            <w:r w:rsidR="00502043" w:rsidRPr="002A52CE">
              <w:rPr>
                <w:rFonts w:cs="Arial"/>
                <w:szCs w:val="22"/>
                <w:lang w:val="es-PE"/>
              </w:rPr>
              <w:t>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CCDACA" w14:textId="6FDDD2A8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dia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F221B7" w14:textId="5AFFA145" w:rsidR="009C78B1" w:rsidRPr="002A52CE" w:rsidRDefault="00502043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045B5F" w14:textId="55DFA3A0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E3228F3" w14:textId="563EFE2A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3314F199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3ECD4852" w14:textId="6AF8842D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5C5870" w14:textId="57B97F7C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f</w:t>
            </w:r>
            <w:r w:rsidR="00502043" w:rsidRPr="002A52CE">
              <w:rPr>
                <w:rFonts w:cs="Arial"/>
                <w:szCs w:val="22"/>
                <w:lang w:val="es-PE"/>
              </w:rPr>
              <w:t>echa</w:t>
            </w:r>
            <w:r w:rsidR="00903D3A" w:rsidRPr="002A52CE">
              <w:rPr>
                <w:rFonts w:cs="Arial"/>
                <w:szCs w:val="22"/>
                <w:lang w:val="es-PE"/>
              </w:rPr>
              <w:t>_inicio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B9BB0C" w14:textId="3A0D92A1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fecha</w:t>
            </w:r>
            <w:r w:rsidR="00903D3A" w:rsidRPr="002A52CE">
              <w:rPr>
                <w:rFonts w:cs="Arial"/>
                <w:szCs w:val="22"/>
                <w:lang w:val="es-PE"/>
              </w:rPr>
              <w:t>_inicio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98697" w14:textId="02115289" w:rsidR="009C78B1" w:rsidRPr="002A52CE" w:rsidRDefault="00502043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BD106A" w14:textId="156A781F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2BB03C" w14:textId="55749E46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B512B5" w:rsidRPr="002A52CE" w14:paraId="4012EF6E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E1EDFDF" w14:textId="5AF39B05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7F35A4" w14:textId="35E5C5EA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F</w:t>
            </w:r>
            <w:r w:rsidR="00502043" w:rsidRPr="002A52CE">
              <w:rPr>
                <w:rFonts w:cs="Arial"/>
                <w:szCs w:val="22"/>
                <w:lang w:val="es-PE"/>
              </w:rPr>
              <w:t>echa</w:t>
            </w:r>
            <w:r w:rsidRPr="002A52CE">
              <w:rPr>
                <w:rFonts w:cs="Arial"/>
                <w:szCs w:val="22"/>
                <w:lang w:val="es-PE"/>
              </w:rPr>
              <w:t>_fin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39C74C" w14:textId="76DCF7BA" w:rsidR="009C78B1" w:rsidRPr="002A52CE" w:rsidRDefault="00B512B5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fecha</w:t>
            </w:r>
            <w:r w:rsidR="00903D3A" w:rsidRPr="002A52CE">
              <w:rPr>
                <w:rFonts w:cs="Arial"/>
                <w:szCs w:val="22"/>
                <w:lang w:val="es-PE"/>
              </w:rPr>
              <w:t>_fin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B9F659A" w14:textId="2197BF38" w:rsidR="009C78B1" w:rsidRPr="002A52CE" w:rsidRDefault="00502043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09D196" w14:textId="2DF07D23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BA3F15" w14:textId="6FBED0D7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1C66545F" w14:textId="77777777" w:rsidR="009C78B1" w:rsidRPr="002A52CE" w:rsidRDefault="009C78B1" w:rsidP="009C78B1">
      <w:pPr>
        <w:rPr>
          <w:rFonts w:cs="Arial"/>
          <w:szCs w:val="22"/>
        </w:rPr>
      </w:pPr>
    </w:p>
    <w:p w14:paraId="7A864369" w14:textId="4A9506F5" w:rsidR="009C78B1" w:rsidRPr="002A52CE" w:rsidRDefault="00006A42" w:rsidP="009C78B1">
      <w:pPr>
        <w:pStyle w:val="Ttulo3"/>
        <w:rPr>
          <w:rFonts w:cs="Arial"/>
          <w:szCs w:val="22"/>
        </w:rPr>
      </w:pPr>
      <w:bookmarkStart w:id="26" w:name="_Toc99981821"/>
      <w:r w:rsidRPr="002A52CE">
        <w:rPr>
          <w:rFonts w:cs="Arial"/>
          <w:szCs w:val="22"/>
        </w:rPr>
        <w:t>CURSO</w:t>
      </w:r>
      <w:bookmarkEnd w:id="26"/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722"/>
        <w:gridCol w:w="2892"/>
        <w:gridCol w:w="1203"/>
        <w:gridCol w:w="1436"/>
        <w:gridCol w:w="985"/>
      </w:tblGrid>
      <w:tr w:rsidR="00903D3A" w:rsidRPr="002A52CE" w14:paraId="028609A2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BD5172C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8E6A890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3DD4AEC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B8FF276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C557195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4F33D5F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903D3A" w:rsidRPr="002A52CE" w14:paraId="2EA8C55B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C2E17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F128F0" w14:textId="5325DA10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c</w:t>
            </w:r>
            <w:r w:rsidR="00006A42" w:rsidRPr="002A52CE">
              <w:rPr>
                <w:rFonts w:cs="Arial"/>
                <w:szCs w:val="22"/>
                <w:lang w:val="es-PE"/>
              </w:rPr>
              <w:t>urso_id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BC3E0D" w14:textId="52246808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curso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561C6" w14:textId="5877B2F3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4B5E2" w14:textId="2F5F1415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2677B" w14:textId="1E5B8DF8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903D3A" w:rsidRPr="002A52CE" w14:paraId="67905F94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80E93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3E111" w14:textId="0DDEDA7D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c</w:t>
            </w:r>
            <w:r w:rsidR="00006A42" w:rsidRPr="002A52CE">
              <w:rPr>
                <w:rFonts w:cs="Arial"/>
                <w:szCs w:val="22"/>
                <w:lang w:val="es-PE"/>
              </w:rPr>
              <w:t>urso_cod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DFD79" w14:textId="19BBBBE8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curso_cod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202EC" w14:textId="65ADD2AA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6C3CB" w14:textId="65094313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10</w:t>
            </w:r>
          </w:p>
          <w:p w14:paraId="46121518" w14:textId="1C34A669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C00519" w14:textId="6D923DD9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903D3A" w:rsidRPr="002A52CE" w14:paraId="3B9E1AC8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8AFA641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89DE42" w14:textId="446CBCDD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descripcion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0713A" w14:textId="5243D62E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descripcion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A4A39A" w14:textId="096D0813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250325" w14:textId="0EB14214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9F65EC2" w14:textId="5E054A60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653ABEEF" w14:textId="77777777" w:rsidR="001926CB" w:rsidRPr="002A52CE" w:rsidRDefault="001926CB" w:rsidP="009C78B1">
      <w:pPr>
        <w:rPr>
          <w:rFonts w:cs="Arial"/>
          <w:szCs w:val="22"/>
        </w:rPr>
      </w:pPr>
    </w:p>
    <w:p w14:paraId="2605AAD5" w14:textId="009C46B6" w:rsidR="009C78B1" w:rsidRPr="002A52CE" w:rsidRDefault="00006A42" w:rsidP="009C78B1">
      <w:pPr>
        <w:pStyle w:val="Ttulo3"/>
        <w:rPr>
          <w:rFonts w:cs="Arial"/>
          <w:szCs w:val="22"/>
        </w:rPr>
      </w:pPr>
      <w:bookmarkStart w:id="27" w:name="_Toc99981822"/>
      <w:r w:rsidRPr="002A52CE">
        <w:rPr>
          <w:rFonts w:cs="Arial"/>
          <w:szCs w:val="22"/>
        </w:rPr>
        <w:t>TURNO</w:t>
      </w:r>
      <w:bookmarkEnd w:id="27"/>
    </w:p>
    <w:p w14:paraId="06516174" w14:textId="77777777" w:rsidR="001926CB" w:rsidRPr="002A52CE" w:rsidRDefault="001926CB" w:rsidP="001926CB">
      <w:pPr>
        <w:rPr>
          <w:rFonts w:cs="Arial"/>
          <w:szCs w:val="22"/>
        </w:rPr>
      </w:pP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722"/>
        <w:gridCol w:w="2892"/>
        <w:gridCol w:w="1203"/>
        <w:gridCol w:w="1436"/>
        <w:gridCol w:w="985"/>
      </w:tblGrid>
      <w:tr w:rsidR="00903D3A" w:rsidRPr="002A52CE" w14:paraId="6D07F6F7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427774B6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lastRenderedPageBreak/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BC540F5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959E4D9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8AD3DC2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9272F04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F4389BD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903D3A" w:rsidRPr="002A52CE" w14:paraId="3594AFAE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9A63BB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F0DC77" w14:textId="1FF2D15D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006A42" w:rsidRPr="002A52CE">
              <w:rPr>
                <w:rFonts w:cs="Arial"/>
                <w:szCs w:val="22"/>
                <w:lang w:val="es-PE"/>
              </w:rPr>
              <w:t>turno_id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6B1C6" w14:textId="2F528E6E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turno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ECC2E" w14:textId="03190366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8BAC9E" w14:textId="7D0819A0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A142C" w14:textId="3962185E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903D3A" w:rsidRPr="002A52CE" w14:paraId="11BC71E0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247BEE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B32B82" w14:textId="013BAF4B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006A42" w:rsidRPr="002A52CE">
              <w:rPr>
                <w:rFonts w:cs="Arial"/>
                <w:szCs w:val="22"/>
                <w:lang w:val="es-PE"/>
              </w:rPr>
              <w:t>tipo_turno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98F018" w14:textId="632220D6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tipo turno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FA8B5" w14:textId="71A421D7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7CF05" w14:textId="3ACC0AAF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  <w:p w14:paraId="690DAD2F" w14:textId="45B9919D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9DF68" w14:textId="034DAD9C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903D3A" w:rsidRPr="002A52CE" w14:paraId="4DA7E438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56950BB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4ACBCF" w14:textId="25E52451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descripcion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798EAE" w14:textId="6F589FCB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descripcion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6371D1" w14:textId="0FA1F4FF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123924" w14:textId="4C3F9238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6E83A" w14:textId="367429F6" w:rsidR="009C78B1" w:rsidRPr="002A52CE" w:rsidRDefault="00006A42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608396C3" w14:textId="77777777" w:rsidR="009C78B1" w:rsidRPr="002A52CE" w:rsidRDefault="009C78B1" w:rsidP="009C78B1">
      <w:pPr>
        <w:rPr>
          <w:rFonts w:cs="Arial"/>
          <w:szCs w:val="22"/>
        </w:rPr>
      </w:pPr>
    </w:p>
    <w:p w14:paraId="0F2FF4A1" w14:textId="674B9F5A" w:rsidR="009C78B1" w:rsidRPr="002A52CE" w:rsidRDefault="00006A42" w:rsidP="009C78B1">
      <w:pPr>
        <w:pStyle w:val="Ttulo3"/>
        <w:rPr>
          <w:rFonts w:cs="Arial"/>
          <w:szCs w:val="22"/>
        </w:rPr>
      </w:pPr>
      <w:bookmarkStart w:id="28" w:name="_Toc99981823"/>
      <w:r w:rsidRPr="002A52CE">
        <w:rPr>
          <w:rFonts w:cs="Arial"/>
          <w:szCs w:val="22"/>
        </w:rPr>
        <w:t>GRADO</w:t>
      </w:r>
      <w:bookmarkEnd w:id="28"/>
    </w:p>
    <w:p w14:paraId="5B2D2050" w14:textId="77777777" w:rsidR="001926CB" w:rsidRPr="002A52CE" w:rsidRDefault="001926CB" w:rsidP="001926CB">
      <w:pPr>
        <w:rPr>
          <w:rFonts w:cs="Arial"/>
          <w:szCs w:val="22"/>
        </w:rPr>
      </w:pP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722"/>
        <w:gridCol w:w="2892"/>
        <w:gridCol w:w="1203"/>
        <w:gridCol w:w="1436"/>
        <w:gridCol w:w="985"/>
      </w:tblGrid>
      <w:tr w:rsidR="00903D3A" w:rsidRPr="002A52CE" w14:paraId="77CB5D72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3DC86F46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D619F67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52D1D7E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ED133E8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AC1098C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A981787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903D3A" w:rsidRPr="002A52CE" w14:paraId="3587EA4C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CE296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D7E38" w14:textId="42091E7B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grado_id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FE922" w14:textId="6E31BD9C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grado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F9F70" w14:textId="40B32161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44D41" w14:textId="3BE3D72D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84679E" w14:textId="5609FCE2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903D3A" w:rsidRPr="002A52CE" w14:paraId="5DED1CF4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42D8B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3EF5B" w14:textId="737C9C3C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nivel_id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2694C" w14:textId="6D3D92B3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nivel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E7088" w14:textId="331462C7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00F22" w14:textId="2EC2AA32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  <w:p w14:paraId="3691839D" w14:textId="77777777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2E5F8" w14:textId="58374152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903D3A" w:rsidRPr="002A52CE" w14:paraId="3346D5DC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C7CAFE1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743285" w14:textId="423267F1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descripcion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C2BB75" w14:textId="5F37DBAE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descripcion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9E589C" w14:textId="075D7F5C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A4219" w14:textId="08A46022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68270" w14:textId="73E3BADE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3E979DB3" w14:textId="77777777" w:rsidR="009C78B1" w:rsidRPr="002A52CE" w:rsidRDefault="009C78B1" w:rsidP="009C78B1">
      <w:pPr>
        <w:rPr>
          <w:rFonts w:cs="Arial"/>
          <w:szCs w:val="22"/>
        </w:rPr>
      </w:pPr>
    </w:p>
    <w:p w14:paraId="0FA8FEA3" w14:textId="5F763D7F" w:rsidR="009C78B1" w:rsidRPr="002A52CE" w:rsidRDefault="00006A42" w:rsidP="009C78B1">
      <w:pPr>
        <w:pStyle w:val="Ttulo3"/>
        <w:rPr>
          <w:rFonts w:cs="Arial"/>
          <w:szCs w:val="22"/>
        </w:rPr>
      </w:pPr>
      <w:bookmarkStart w:id="29" w:name="_Toc99981824"/>
      <w:r w:rsidRPr="002A52CE">
        <w:rPr>
          <w:rFonts w:cs="Arial"/>
          <w:szCs w:val="22"/>
        </w:rPr>
        <w:t>NIVEL</w:t>
      </w:r>
      <w:bookmarkEnd w:id="29"/>
    </w:p>
    <w:p w14:paraId="562220B4" w14:textId="77777777" w:rsidR="001926CB" w:rsidRPr="002A52CE" w:rsidRDefault="001926CB" w:rsidP="001926CB">
      <w:pPr>
        <w:rPr>
          <w:rFonts w:cs="Arial"/>
          <w:szCs w:val="22"/>
        </w:rPr>
      </w:pP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1773"/>
        <w:gridCol w:w="2709"/>
        <w:gridCol w:w="1242"/>
        <w:gridCol w:w="1490"/>
        <w:gridCol w:w="1023"/>
      </w:tblGrid>
      <w:tr w:rsidR="00903D3A" w:rsidRPr="002A52CE" w14:paraId="1CF69281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613D7F6A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F4DFB4C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DAE5AC4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4DCE7F8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9BBFBF9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BBE41FF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903D3A" w:rsidRPr="002A52CE" w14:paraId="12A9E219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F218D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6EB06" w14:textId="6AA8F111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nivel_id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325FD" w14:textId="0A38C184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03D3A"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="00903D3A"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="00903D3A" w:rsidRPr="002A52CE">
              <w:rPr>
                <w:rFonts w:cs="Arial"/>
                <w:szCs w:val="22"/>
                <w:lang w:val="es-PE"/>
              </w:rPr>
              <w:t xml:space="preserve"> de nivel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52877" w14:textId="1095A4A5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E10A1" w14:textId="717FD90C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0E18E" w14:textId="5AD1C1C0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903D3A" w:rsidRPr="002A52CE" w14:paraId="2F389B25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3A6EF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7EE1A" w14:textId="01950408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tipo_nivel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615A9" w14:textId="65AE39C1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r w:rsidR="00903D3A"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="00903D3A"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="00903D3A" w:rsidRPr="002A52CE">
              <w:rPr>
                <w:rFonts w:cs="Arial"/>
                <w:szCs w:val="22"/>
                <w:lang w:val="es-PE"/>
              </w:rPr>
              <w:t xml:space="preserve"> de tipo nivel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9F9C5" w14:textId="301E2C48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9FBA55" w14:textId="638E9F3D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10</w:t>
            </w:r>
          </w:p>
          <w:p w14:paraId="7CBC1875" w14:textId="77777777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32894" w14:textId="77777777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 </w:t>
            </w:r>
          </w:p>
        </w:tc>
      </w:tr>
    </w:tbl>
    <w:p w14:paraId="4CC6DA51" w14:textId="77777777" w:rsidR="009C78B1" w:rsidRPr="002A52CE" w:rsidRDefault="009C78B1" w:rsidP="009C78B1">
      <w:pPr>
        <w:rPr>
          <w:rFonts w:cs="Arial"/>
          <w:szCs w:val="22"/>
        </w:rPr>
      </w:pPr>
    </w:p>
    <w:p w14:paraId="63D50C01" w14:textId="0183D4EF" w:rsidR="009C78B1" w:rsidRPr="002A52CE" w:rsidRDefault="00006A42" w:rsidP="009C78B1">
      <w:pPr>
        <w:pStyle w:val="Ttulo3"/>
        <w:rPr>
          <w:rFonts w:cs="Arial"/>
          <w:szCs w:val="22"/>
        </w:rPr>
      </w:pPr>
      <w:bookmarkStart w:id="30" w:name="_Toc99981825"/>
      <w:r w:rsidRPr="002A52CE">
        <w:rPr>
          <w:rFonts w:cs="Arial"/>
          <w:szCs w:val="22"/>
        </w:rPr>
        <w:t>AULA</w:t>
      </w:r>
      <w:bookmarkEnd w:id="30"/>
    </w:p>
    <w:p w14:paraId="398C79B1" w14:textId="77777777" w:rsidR="001926CB" w:rsidRPr="002A52CE" w:rsidRDefault="001926CB" w:rsidP="001926CB">
      <w:pPr>
        <w:rPr>
          <w:rFonts w:cs="Arial"/>
          <w:szCs w:val="22"/>
        </w:rPr>
      </w:pP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728"/>
        <w:gridCol w:w="3002"/>
        <w:gridCol w:w="1157"/>
        <w:gridCol w:w="1395"/>
        <w:gridCol w:w="956"/>
      </w:tblGrid>
      <w:tr w:rsidR="00903D3A" w:rsidRPr="002A52CE" w14:paraId="0AD4E837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F3A7A65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1767473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85E07B7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A5ACA35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80C0036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F70F0DB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903D3A" w:rsidRPr="002A52CE" w14:paraId="199328A0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DD339D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1D943" w14:textId="741E9082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aula</w:t>
            </w:r>
            <w:r w:rsidR="00903D3A" w:rsidRPr="002A52CE">
              <w:rPr>
                <w:rFonts w:cs="Arial"/>
                <w:szCs w:val="22"/>
                <w:lang w:val="es-PE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8C744" w14:textId="602FAFC2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aula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915312" w14:textId="57DA034A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CAB70" w14:textId="3C02D039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9AF9F" w14:textId="7CEF79C8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903D3A" w:rsidRPr="002A52CE" w14:paraId="699315F8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A4F00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59AC6" w14:textId="763FAD64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aula_cod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F8DB9" w14:textId="2DC10027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aula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cod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CCC58" w14:textId="61BD144F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F83984" w14:textId="0CB3AA08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  <w:p w14:paraId="3DC345DC" w14:textId="77777777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BD8A6" w14:textId="0A1FF7AE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903D3A" w:rsidRPr="002A52CE" w14:paraId="2FF6BA5B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4ABEB7BD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9BB60A" w14:textId="758F2D85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capacitacion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A35216" w14:textId="0F3F5E69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capacitación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90CF2A" w14:textId="7EE01F30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684870" w14:textId="52FADCA5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AFC3C8" w14:textId="076D71CE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903D3A" w:rsidRPr="002A52CE" w14:paraId="7A0D91CC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275801B6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4675FC" w14:textId="66F27BF6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vacante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2940B5" w14:textId="29D2097B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vacante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4127B" w14:textId="0FED29DF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65D165" w14:textId="3E773D30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1F124B" w14:textId="45675311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2E22B234" w14:textId="77777777" w:rsidR="00006A42" w:rsidRPr="002A52CE" w:rsidRDefault="00006A42" w:rsidP="009C78B1">
      <w:pPr>
        <w:rPr>
          <w:rFonts w:cs="Arial"/>
          <w:szCs w:val="22"/>
        </w:rPr>
      </w:pPr>
    </w:p>
    <w:p w14:paraId="6A97CD07" w14:textId="7EF254BE" w:rsidR="001926CB" w:rsidRPr="002A52CE" w:rsidRDefault="00006A42" w:rsidP="001926CB">
      <w:pPr>
        <w:pStyle w:val="Ttulo3"/>
        <w:rPr>
          <w:rFonts w:cs="Arial"/>
          <w:szCs w:val="22"/>
        </w:rPr>
      </w:pPr>
      <w:bookmarkStart w:id="31" w:name="_Toc99981826"/>
      <w:r w:rsidRPr="002A52CE">
        <w:rPr>
          <w:rFonts w:cs="Arial"/>
          <w:szCs w:val="22"/>
        </w:rPr>
        <w:t>COMPROBANTE</w:t>
      </w:r>
      <w:bookmarkEnd w:id="31"/>
    </w:p>
    <w:p w14:paraId="75286A26" w14:textId="77777777" w:rsidR="009C78B1" w:rsidRPr="002A52CE" w:rsidRDefault="009C78B1" w:rsidP="009C78B1">
      <w:pPr>
        <w:rPr>
          <w:rFonts w:cs="Arial"/>
          <w:szCs w:val="22"/>
        </w:rPr>
      </w:pPr>
    </w:p>
    <w:tbl>
      <w:tblPr>
        <w:tblpPr w:leftFromText="141" w:rightFromText="141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1997"/>
        <w:gridCol w:w="3479"/>
        <w:gridCol w:w="945"/>
        <w:gridCol w:w="1082"/>
        <w:gridCol w:w="735"/>
      </w:tblGrid>
      <w:tr w:rsidR="00903D3A" w:rsidRPr="002A52CE" w14:paraId="70FE633C" w14:textId="77777777" w:rsidTr="009C78B1">
        <w:trPr>
          <w:trHeight w:val="660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A7D265F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Ítem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E35DA03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Abreviación de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2F97438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Descripción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6EC34A1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EABC561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Longitud del Campo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EBFD942" w14:textId="77777777" w:rsidR="009C78B1" w:rsidRPr="002A52CE" w:rsidRDefault="009C78B1" w:rsidP="009C78B1">
            <w:pPr>
              <w:jc w:val="left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Tipo de Llave</w:t>
            </w:r>
          </w:p>
        </w:tc>
      </w:tr>
      <w:tr w:rsidR="00903D3A" w:rsidRPr="002A52CE" w14:paraId="28250C4A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31DFB8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0777A" w14:textId="71D859CC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tipo_comprobante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450CD" w14:textId="789CCD1D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tipo comprobante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C74E8" w14:textId="58AEA8FA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  <w:r w:rsidR="009C78B1" w:rsidRPr="002A52CE">
              <w:rPr>
                <w:rFonts w:cs="Arial"/>
                <w:szCs w:val="22"/>
                <w:lang w:val="es-PE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DB71B" w14:textId="12277190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663F2" w14:textId="09EADCDB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903D3A" w:rsidRPr="002A52CE" w14:paraId="3A3DA48A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53066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2E97C3" w14:textId="4E59512F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 </w:t>
            </w:r>
            <w:proofErr w:type="spellStart"/>
            <w:r w:rsidR="008C62B0" w:rsidRPr="002A52CE">
              <w:rPr>
                <w:rFonts w:cs="Arial"/>
                <w:szCs w:val="22"/>
                <w:lang w:val="es-PE"/>
              </w:rPr>
              <w:t>nro_comprobante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810475" w14:textId="5D253CDD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nro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comprobante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4D691" w14:textId="20768C48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85F40" w14:textId="0E3C570A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50</w:t>
            </w:r>
          </w:p>
          <w:p w14:paraId="786B0DB6" w14:textId="77777777" w:rsidR="009C78B1" w:rsidRPr="002A52CE" w:rsidRDefault="009C78B1" w:rsidP="009C78B1">
            <w:pPr>
              <w:rPr>
                <w:rFonts w:cs="Arial"/>
                <w:szCs w:val="22"/>
                <w:lang w:val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9FBCC" w14:textId="50B6A528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PK</w:t>
            </w:r>
          </w:p>
        </w:tc>
      </w:tr>
      <w:tr w:rsidR="00903D3A" w:rsidRPr="002A52CE" w14:paraId="10255680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69DE1D65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91A8EAD" w14:textId="31A52C93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fecha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E0344D" w14:textId="3F3501BA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fecha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434350" w14:textId="50BFC27E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7A4FFF" w14:textId="2222FFC7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5BADC0" w14:textId="6AA10FED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  <w:tr w:rsidR="00903D3A" w:rsidRPr="002A52CE" w14:paraId="4EDD52EE" w14:textId="77777777" w:rsidTr="009C78B1">
        <w:trPr>
          <w:trHeight w:hRule="exact" w:val="284"/>
        </w:trPr>
        <w:tc>
          <w:tcPr>
            <w:tcW w:w="0" w:type="auto"/>
            <w:shd w:val="clear" w:color="auto" w:fill="auto"/>
            <w:noWrap/>
            <w:vAlign w:val="bottom"/>
          </w:tcPr>
          <w:p w14:paraId="03742560" w14:textId="77777777" w:rsidR="009C78B1" w:rsidRPr="002A52CE" w:rsidRDefault="009C78B1" w:rsidP="009C78B1">
            <w:pPr>
              <w:jc w:val="center"/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CA822F" w14:textId="5976317B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estado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1024B" w14:textId="0DE75514" w:rsidR="009C78B1" w:rsidRPr="002A52CE" w:rsidRDefault="00903D3A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 xml:space="preserve">Almacena </w:t>
            </w:r>
            <w:proofErr w:type="spellStart"/>
            <w:r w:rsidRPr="002A52CE">
              <w:rPr>
                <w:rFonts w:cs="Arial"/>
                <w:szCs w:val="22"/>
                <w:lang w:val="es-PE"/>
              </w:rPr>
              <w:t>inf</w:t>
            </w:r>
            <w:proofErr w:type="spellEnd"/>
            <w:r w:rsidRPr="002A52CE">
              <w:rPr>
                <w:rFonts w:cs="Arial"/>
                <w:szCs w:val="22"/>
                <w:lang w:val="es-PE"/>
              </w:rPr>
              <w:t xml:space="preserve"> de estado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F1BA16" w14:textId="2A5D6C61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proofErr w:type="spellStart"/>
            <w:r w:rsidRPr="002A52CE">
              <w:rPr>
                <w:rFonts w:cs="Arial"/>
                <w:szCs w:val="22"/>
                <w:lang w:val="es-PE"/>
              </w:rPr>
              <w:t>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47C925D" w14:textId="2DC60B04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7F8B6" w14:textId="6BEAA9DC" w:rsidR="009C78B1" w:rsidRPr="002A52CE" w:rsidRDefault="008C62B0" w:rsidP="009C78B1">
            <w:pPr>
              <w:rPr>
                <w:rFonts w:cs="Arial"/>
                <w:szCs w:val="22"/>
                <w:lang w:val="es-PE"/>
              </w:rPr>
            </w:pPr>
            <w:r w:rsidRPr="002A52CE">
              <w:rPr>
                <w:rFonts w:cs="Arial"/>
                <w:szCs w:val="22"/>
                <w:lang w:val="es-PE"/>
              </w:rPr>
              <w:t>---</w:t>
            </w:r>
          </w:p>
        </w:tc>
      </w:tr>
    </w:tbl>
    <w:p w14:paraId="4B3008D7" w14:textId="77777777" w:rsidR="009C78B1" w:rsidRDefault="009C78B1" w:rsidP="00143242"/>
    <w:sectPr w:rsidR="009C78B1" w:rsidSect="00A34900">
      <w:footerReference w:type="even" r:id="rId16"/>
      <w:footerReference w:type="default" r:id="rId17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7274" w14:textId="77777777" w:rsidR="0037771E" w:rsidRDefault="0037771E">
      <w:r>
        <w:separator/>
      </w:r>
    </w:p>
  </w:endnote>
  <w:endnote w:type="continuationSeparator" w:id="0">
    <w:p w14:paraId="505A907B" w14:textId="77777777" w:rsidR="0037771E" w:rsidRDefault="0037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A142" w14:textId="77777777" w:rsidR="009C78B1" w:rsidRDefault="009C78B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406381" w14:textId="77777777" w:rsidR="009C78B1" w:rsidRDefault="009C78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9C78B1" w:rsidRPr="0077303B" w14:paraId="2FD59BD7" w14:textId="77777777" w:rsidTr="00206681">
      <w:trPr>
        <w:cantSplit/>
      </w:trPr>
      <w:tc>
        <w:tcPr>
          <w:tcW w:w="3130" w:type="dxa"/>
        </w:tcPr>
        <w:p w14:paraId="4CFE6258" w14:textId="0E775A61" w:rsidR="009C78B1" w:rsidRPr="0077303B" w:rsidRDefault="009C78B1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2E63BA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17/04/2022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560F9BB7" w14:textId="77777777" w:rsidR="009C78B1" w:rsidRPr="0077303B" w:rsidRDefault="009C78B1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9C78B1" w:rsidRPr="0077303B" w14:paraId="2B8677D8" w14:textId="77777777" w:rsidTr="00206681">
      <w:trPr>
        <w:trHeight w:val="230"/>
      </w:trPr>
      <w:tc>
        <w:tcPr>
          <w:tcW w:w="3130" w:type="dxa"/>
        </w:tcPr>
        <w:p w14:paraId="30C85136" w14:textId="77777777" w:rsidR="009C78B1" w:rsidRPr="0077303B" w:rsidRDefault="009C78B1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0FE050BF" w14:textId="7F6A3054" w:rsidR="009C78B1" w:rsidRPr="0077303B" w:rsidRDefault="009C78B1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7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7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0B065BE" w14:textId="77777777" w:rsidR="009C78B1" w:rsidRPr="0077303B" w:rsidRDefault="009C78B1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2C28" w14:textId="77777777" w:rsidR="0037771E" w:rsidRDefault="0037771E">
      <w:r>
        <w:separator/>
      </w:r>
    </w:p>
  </w:footnote>
  <w:footnote w:type="continuationSeparator" w:id="0">
    <w:p w14:paraId="5B9AD3E1" w14:textId="77777777" w:rsidR="0037771E" w:rsidRDefault="00377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7806081">
    <w:abstractNumId w:val="1"/>
  </w:num>
  <w:num w:numId="2" w16cid:durableId="110906033">
    <w:abstractNumId w:val="0"/>
  </w:num>
  <w:num w:numId="3" w16cid:durableId="175996700">
    <w:abstractNumId w:val="0"/>
  </w:num>
  <w:num w:numId="4" w16cid:durableId="560797730">
    <w:abstractNumId w:val="0"/>
  </w:num>
  <w:num w:numId="5" w16cid:durableId="1913857405">
    <w:abstractNumId w:val="0"/>
  </w:num>
  <w:num w:numId="6" w16cid:durableId="1083990198">
    <w:abstractNumId w:val="0"/>
  </w:num>
  <w:num w:numId="7" w16cid:durableId="1179809648">
    <w:abstractNumId w:val="0"/>
  </w:num>
  <w:num w:numId="8" w16cid:durableId="472793917">
    <w:abstractNumId w:val="0"/>
  </w:num>
  <w:num w:numId="9" w16cid:durableId="1896351824">
    <w:abstractNumId w:val="0"/>
  </w:num>
  <w:num w:numId="10" w16cid:durableId="768966334">
    <w:abstractNumId w:val="0"/>
  </w:num>
  <w:num w:numId="11" w16cid:durableId="2145921314">
    <w:abstractNumId w:val="0"/>
  </w:num>
  <w:num w:numId="12" w16cid:durableId="96606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143617">
    <w:abstractNumId w:val="0"/>
  </w:num>
  <w:num w:numId="14" w16cid:durableId="317537351">
    <w:abstractNumId w:val="0"/>
  </w:num>
  <w:num w:numId="15" w16cid:durableId="1317558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7755430">
    <w:abstractNumId w:val="0"/>
  </w:num>
  <w:num w:numId="17" w16cid:durableId="201334774">
    <w:abstractNumId w:val="0"/>
  </w:num>
  <w:num w:numId="18" w16cid:durableId="1095244550">
    <w:abstractNumId w:val="0"/>
  </w:num>
  <w:num w:numId="19" w16cid:durableId="55038196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06A42"/>
    <w:rsid w:val="00015664"/>
    <w:rsid w:val="00016A2B"/>
    <w:rsid w:val="000239A4"/>
    <w:rsid w:val="00031FA1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46A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242"/>
    <w:rsid w:val="0014772D"/>
    <w:rsid w:val="00160011"/>
    <w:rsid w:val="00161401"/>
    <w:rsid w:val="0016739D"/>
    <w:rsid w:val="0016767E"/>
    <w:rsid w:val="00167E98"/>
    <w:rsid w:val="001742CE"/>
    <w:rsid w:val="00175B4A"/>
    <w:rsid w:val="00183BE6"/>
    <w:rsid w:val="00184E08"/>
    <w:rsid w:val="00190950"/>
    <w:rsid w:val="00190973"/>
    <w:rsid w:val="001926CB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4544"/>
    <w:rsid w:val="00265F1C"/>
    <w:rsid w:val="00267B75"/>
    <w:rsid w:val="00271A3C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A52CE"/>
    <w:rsid w:val="002C20F2"/>
    <w:rsid w:val="002D3379"/>
    <w:rsid w:val="002D43BA"/>
    <w:rsid w:val="002E0DFC"/>
    <w:rsid w:val="002E2DB0"/>
    <w:rsid w:val="002E63BA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7771E"/>
    <w:rsid w:val="00382141"/>
    <w:rsid w:val="00392EB0"/>
    <w:rsid w:val="00395F94"/>
    <w:rsid w:val="003A3A43"/>
    <w:rsid w:val="003A3B72"/>
    <w:rsid w:val="003A6B92"/>
    <w:rsid w:val="003B0F4C"/>
    <w:rsid w:val="003B2447"/>
    <w:rsid w:val="003B7110"/>
    <w:rsid w:val="003C3F20"/>
    <w:rsid w:val="003C407D"/>
    <w:rsid w:val="003D6293"/>
    <w:rsid w:val="003D6553"/>
    <w:rsid w:val="003E2FB7"/>
    <w:rsid w:val="003E5911"/>
    <w:rsid w:val="003F5830"/>
    <w:rsid w:val="00401AAB"/>
    <w:rsid w:val="00401C94"/>
    <w:rsid w:val="00407154"/>
    <w:rsid w:val="00424D29"/>
    <w:rsid w:val="00441888"/>
    <w:rsid w:val="00443904"/>
    <w:rsid w:val="0045108D"/>
    <w:rsid w:val="00451ACC"/>
    <w:rsid w:val="00455FE1"/>
    <w:rsid w:val="00457923"/>
    <w:rsid w:val="0046647F"/>
    <w:rsid w:val="0046652A"/>
    <w:rsid w:val="00467FBC"/>
    <w:rsid w:val="0047037A"/>
    <w:rsid w:val="00476585"/>
    <w:rsid w:val="00477CE1"/>
    <w:rsid w:val="0048045D"/>
    <w:rsid w:val="00480D67"/>
    <w:rsid w:val="004820E1"/>
    <w:rsid w:val="00484637"/>
    <w:rsid w:val="00486BA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2043"/>
    <w:rsid w:val="00505EE5"/>
    <w:rsid w:val="005074E1"/>
    <w:rsid w:val="00510528"/>
    <w:rsid w:val="00511936"/>
    <w:rsid w:val="0051528C"/>
    <w:rsid w:val="005152C3"/>
    <w:rsid w:val="00515B69"/>
    <w:rsid w:val="00530A22"/>
    <w:rsid w:val="005314F1"/>
    <w:rsid w:val="00533CCD"/>
    <w:rsid w:val="00547DC9"/>
    <w:rsid w:val="0056042D"/>
    <w:rsid w:val="005612E5"/>
    <w:rsid w:val="00563C92"/>
    <w:rsid w:val="005668D3"/>
    <w:rsid w:val="00575068"/>
    <w:rsid w:val="005827F1"/>
    <w:rsid w:val="00590C32"/>
    <w:rsid w:val="00591017"/>
    <w:rsid w:val="00593C67"/>
    <w:rsid w:val="005A05CA"/>
    <w:rsid w:val="005B0515"/>
    <w:rsid w:val="005B1B27"/>
    <w:rsid w:val="005C2D8C"/>
    <w:rsid w:val="005E00CE"/>
    <w:rsid w:val="005E1F4A"/>
    <w:rsid w:val="005E6469"/>
    <w:rsid w:val="005F4939"/>
    <w:rsid w:val="005F4964"/>
    <w:rsid w:val="00605BBE"/>
    <w:rsid w:val="006324A8"/>
    <w:rsid w:val="006373C1"/>
    <w:rsid w:val="00645806"/>
    <w:rsid w:val="00655AB8"/>
    <w:rsid w:val="0065750C"/>
    <w:rsid w:val="00664C22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6442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DEB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041B"/>
    <w:rsid w:val="008A2476"/>
    <w:rsid w:val="008B7116"/>
    <w:rsid w:val="008B7EED"/>
    <w:rsid w:val="008C52DA"/>
    <w:rsid w:val="008C62B0"/>
    <w:rsid w:val="008D0DF3"/>
    <w:rsid w:val="008E05EA"/>
    <w:rsid w:val="008E42C1"/>
    <w:rsid w:val="008E67C2"/>
    <w:rsid w:val="008F4192"/>
    <w:rsid w:val="008F54F7"/>
    <w:rsid w:val="008F687E"/>
    <w:rsid w:val="0090056D"/>
    <w:rsid w:val="00903D3A"/>
    <w:rsid w:val="00917C35"/>
    <w:rsid w:val="00932C90"/>
    <w:rsid w:val="00952ACD"/>
    <w:rsid w:val="009540BD"/>
    <w:rsid w:val="00960DCC"/>
    <w:rsid w:val="0096639C"/>
    <w:rsid w:val="00966922"/>
    <w:rsid w:val="00967392"/>
    <w:rsid w:val="00971522"/>
    <w:rsid w:val="0097190A"/>
    <w:rsid w:val="009736F9"/>
    <w:rsid w:val="0097749F"/>
    <w:rsid w:val="00987A05"/>
    <w:rsid w:val="009A3760"/>
    <w:rsid w:val="009A3EA8"/>
    <w:rsid w:val="009A4296"/>
    <w:rsid w:val="009A673F"/>
    <w:rsid w:val="009B4812"/>
    <w:rsid w:val="009C0F76"/>
    <w:rsid w:val="009C78B1"/>
    <w:rsid w:val="009D332A"/>
    <w:rsid w:val="009D5130"/>
    <w:rsid w:val="009E5CB9"/>
    <w:rsid w:val="009F10EF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0BB0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512B5"/>
    <w:rsid w:val="00B535BB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04BD"/>
    <w:rsid w:val="00C013C8"/>
    <w:rsid w:val="00C01E43"/>
    <w:rsid w:val="00C02785"/>
    <w:rsid w:val="00C16ECF"/>
    <w:rsid w:val="00C26FD3"/>
    <w:rsid w:val="00C27BEC"/>
    <w:rsid w:val="00C31721"/>
    <w:rsid w:val="00C3471D"/>
    <w:rsid w:val="00C41664"/>
    <w:rsid w:val="00C516C7"/>
    <w:rsid w:val="00C57A46"/>
    <w:rsid w:val="00C72D8C"/>
    <w:rsid w:val="00C73CF3"/>
    <w:rsid w:val="00C809EB"/>
    <w:rsid w:val="00C923BC"/>
    <w:rsid w:val="00C94497"/>
    <w:rsid w:val="00C95FE2"/>
    <w:rsid w:val="00C96839"/>
    <w:rsid w:val="00CA438E"/>
    <w:rsid w:val="00CA6367"/>
    <w:rsid w:val="00CA701E"/>
    <w:rsid w:val="00CC0767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5150E"/>
    <w:rsid w:val="00D60410"/>
    <w:rsid w:val="00D62C02"/>
    <w:rsid w:val="00D648A9"/>
    <w:rsid w:val="00D71DB1"/>
    <w:rsid w:val="00D73B1B"/>
    <w:rsid w:val="00D9027C"/>
    <w:rsid w:val="00DA1521"/>
    <w:rsid w:val="00DA2B23"/>
    <w:rsid w:val="00DA63B3"/>
    <w:rsid w:val="00DB2740"/>
    <w:rsid w:val="00DB3833"/>
    <w:rsid w:val="00DB4916"/>
    <w:rsid w:val="00DE28F6"/>
    <w:rsid w:val="00DE3032"/>
    <w:rsid w:val="00DE4351"/>
    <w:rsid w:val="00DF1199"/>
    <w:rsid w:val="00E01CC3"/>
    <w:rsid w:val="00E039F8"/>
    <w:rsid w:val="00E051A5"/>
    <w:rsid w:val="00E155BA"/>
    <w:rsid w:val="00E16BBA"/>
    <w:rsid w:val="00E20587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B7969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0CAB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1F141763"/>
    <w:rsid w:val="28439FE1"/>
    <w:rsid w:val="47F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86EF568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uiPriority w:val="39"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C3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5A30A-35E6-474C-9248-9E2751F61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66AFD6-5D3B-42D9-9065-12BB97820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F5BED0-50AD-49A2-880E-FD4BC8C41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268A79-37FA-4DC5-9243-7430D4B0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117</TotalTime>
  <Pages>8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A18108155 (Oscco Montes, Alvaro Manuel)</cp:lastModifiedBy>
  <cp:revision>10</cp:revision>
  <cp:lastPrinted>2019-06-24T15:01:00Z</cp:lastPrinted>
  <dcterms:created xsi:type="dcterms:W3CDTF">2022-03-21T20:15:00Z</dcterms:created>
  <dcterms:modified xsi:type="dcterms:W3CDTF">2022-04-18T04:24:00Z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