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364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BE812" wp14:editId="0BE2BBE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9A3E8" w14:textId="77777777" w:rsidR="000C21E3" w:rsidRDefault="000C21E3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E81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37D9A3E8" w14:textId="77777777" w:rsidR="000C21E3" w:rsidRDefault="000C21E3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E6934" wp14:editId="1F26A7CA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32A0A7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381561F6" w14:textId="0C5190B2" w:rsidR="000C21E3" w:rsidRDefault="000C21E3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FB731" wp14:editId="75239F3A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8E5D" w14:textId="0538997C" w:rsidR="000C21E3" w:rsidRPr="003C2A69" w:rsidRDefault="000C21E3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B73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31DE8E5D" w14:textId="0538997C" w:rsidR="000C21E3" w:rsidRPr="003C2A69" w:rsidRDefault="000C21E3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04A300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E334F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7B57A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016DB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8110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DE9441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1F6A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D1C94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91C99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31608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BC948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B0FF3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C3082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6AA8A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078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88508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2C982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2D18A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892DD5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2AC7E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CD0B6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B07AE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EFC02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2CB3A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4EC0262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228FE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F73EE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90811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C6440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DF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BBF5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B7697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33A3F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E6CF1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AE129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BCF570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C3BC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572FC8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32141F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C9203A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717EB9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C9152D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A630B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A9D64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DCB64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FD4365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192737" w14:textId="74F0DE35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CAC67D" w14:textId="4E22C1AF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EAF3B8" w14:textId="746106C3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27152E" w14:textId="266D4638" w:rsidR="000C21E3" w:rsidRDefault="00AD5B3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2A8BF" wp14:editId="63C51D4E">
                <wp:simplePos x="0" y="0"/>
                <wp:positionH relativeFrom="column">
                  <wp:posOffset>-857250</wp:posOffset>
                </wp:positionH>
                <wp:positionV relativeFrom="paragraph">
                  <wp:posOffset>144780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F3AF0" w14:textId="77777777" w:rsidR="00AD5B33" w:rsidRDefault="00AD5B33" w:rsidP="00AD5B3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Gestión de Proyectos</w:t>
                            </w:r>
                          </w:p>
                          <w:p w14:paraId="7684F708" w14:textId="77777777" w:rsidR="00AD5B33" w:rsidRPr="00132FD0" w:rsidRDefault="00AD5B33" w:rsidP="00AD5B3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6605D2AF" w14:textId="77777777" w:rsidR="00AD5B33" w:rsidRPr="006C37AD" w:rsidRDefault="00AD5B33" w:rsidP="00AD5B3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 xml:space="preserve">Identifica el enfoque de gestión de proyectos predictivo o ágil logrando conocer la problemática del cliente para elaborar el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díagrama</w:t>
                            </w:r>
                            <w:proofErr w:type="spellEnd"/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 xml:space="preserve">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A8BF" id="Cuadro de texto 10" o:spid="_x0000_s1028" type="#_x0000_t202" style="position:absolute;left:0;text-align:left;margin-left:-67.5pt;margin-top:11.4pt;width:439.6pt;height:10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" filled="f" stroked="f" strokeweight=".5pt">
                <v:textbox>
                  <w:txbxContent>
                    <w:p w14:paraId="4CFF3AF0" w14:textId="77777777" w:rsidR="00AD5B33" w:rsidRDefault="00AD5B33" w:rsidP="00AD5B33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bookmarkEnd w:id="1"/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Gestión de Proyectos</w:t>
                      </w:r>
                    </w:p>
                    <w:p w14:paraId="7684F708" w14:textId="77777777" w:rsidR="00AD5B33" w:rsidRPr="00132FD0" w:rsidRDefault="00AD5B33" w:rsidP="00AD5B33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6605D2AF" w14:textId="77777777" w:rsidR="00AD5B33" w:rsidRPr="006C37AD" w:rsidRDefault="00AD5B33" w:rsidP="00AD5B33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 xml:space="preserve">Identifica el enfoque de gestión de proyectos predictivo o ágil logrando conocer la problemática del cliente para elaborar el </w:t>
                      </w:r>
                      <w:proofErr w:type="spellStart"/>
                      <w:r>
                        <w:rPr>
                          <w:rFonts w:cs="Arial"/>
                          <w:color w:val="FFFFFF" w:themeColor="background1"/>
                        </w:rPr>
                        <w:t>díagrama</w:t>
                      </w:r>
                      <w:proofErr w:type="spellEnd"/>
                      <w:r>
                        <w:rPr>
                          <w:rFonts w:cs="Arial"/>
                          <w:color w:val="FFFFFF" w:themeColor="background1"/>
                        </w:rPr>
                        <w:t xml:space="preserve"> persona</w:t>
                      </w:r>
                    </w:p>
                  </w:txbxContent>
                </v:textbox>
              </v:shape>
            </w:pict>
          </mc:Fallback>
        </mc:AlternateContent>
      </w:r>
    </w:p>
    <w:p w14:paraId="2D18E743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5D88FE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8281C" w14:textId="77777777" w:rsidR="000C21E3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B45350" w14:textId="77777777" w:rsidR="000C21E3" w:rsidRPr="000D599B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27FB7353" w14:textId="77777777" w:rsidR="000C21E3" w:rsidRPr="000D599B" w:rsidRDefault="000C21E3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7C516837" w14:textId="4FB04AED" w:rsidR="00395F94" w:rsidRPr="000D599B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  <w:r w:rsidRPr="000D599B">
        <w:rPr>
          <w:rFonts w:cs="Arial"/>
          <w:noProof/>
          <w:lang w:val="es-PE" w:eastAsia="es-PE"/>
        </w:rPr>
        <w:drawing>
          <wp:inline distT="0" distB="0" distL="0" distR="0" wp14:anchorId="78218E44" wp14:editId="3A5BBE37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F8EB" w14:textId="77777777" w:rsidR="00184E08" w:rsidRPr="000D599B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noProof/>
          <w:lang w:val="es-PE" w:eastAsia="es-PE"/>
        </w:rPr>
      </w:pPr>
    </w:p>
    <w:p w14:paraId="64B541C9" w14:textId="77777777" w:rsidR="00184E08" w:rsidRPr="000D599B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bCs/>
          <w:color w:val="000000" w:themeColor="text1"/>
          <w:sz w:val="24"/>
        </w:rPr>
      </w:pPr>
    </w:p>
    <w:p w14:paraId="18A9A3DF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0D599B">
        <w:rPr>
          <w:rFonts w:cs="Arial"/>
          <w:b/>
          <w:bCs/>
          <w:color w:val="000000" w:themeColor="text1"/>
          <w:sz w:val="40"/>
          <w:szCs w:val="40"/>
        </w:rPr>
        <w:t xml:space="preserve"> </w:t>
      </w:r>
      <w:r w:rsidRPr="000D599B">
        <w:rPr>
          <w:rFonts w:cs="Arial"/>
          <w:bCs/>
          <w:color w:val="000000" w:themeColor="text1"/>
          <w:sz w:val="44"/>
          <w:szCs w:val="44"/>
        </w:rPr>
        <w:t>Desarrollo de Sistemas de Información</w:t>
      </w:r>
    </w:p>
    <w:p w14:paraId="3F007269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/>
          <w:bCs/>
          <w:color w:val="000000" w:themeColor="text1"/>
          <w:sz w:val="44"/>
          <w:szCs w:val="44"/>
        </w:rPr>
      </w:pPr>
    </w:p>
    <w:p w14:paraId="0F31FC2A" w14:textId="77777777" w:rsidR="006E0C6B" w:rsidRPr="000D599B" w:rsidRDefault="006E0C6B" w:rsidP="006E0C6B">
      <w:pPr>
        <w:pStyle w:val="Encabezado"/>
        <w:tabs>
          <w:tab w:val="left" w:pos="708"/>
        </w:tabs>
        <w:jc w:val="center"/>
        <w:rPr>
          <w:rFonts w:cs="Arial"/>
          <w:b/>
          <w:bCs/>
          <w:color w:val="000000" w:themeColor="text1"/>
          <w:sz w:val="44"/>
          <w:szCs w:val="44"/>
        </w:rPr>
      </w:pPr>
    </w:p>
    <w:p w14:paraId="0BA39ED1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rPr>
          <w:rFonts w:cs="Arial"/>
          <w:color w:val="000000" w:themeColor="text1"/>
        </w:rPr>
      </w:pPr>
    </w:p>
    <w:p w14:paraId="697BB4EE" w14:textId="77777777" w:rsidR="00681D87" w:rsidRDefault="00AE211C" w:rsidP="00AE211C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 xml:space="preserve">“IMPLEMENTACIÓN DE UN SISTEMA DE MATRÍCULA PARA </w:t>
      </w:r>
    </w:p>
    <w:p w14:paraId="1A2B2BE5" w14:textId="07CD4925" w:rsidR="00AE211C" w:rsidRPr="000D599B" w:rsidRDefault="00AE211C" w:rsidP="00AE211C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>EL CENTRO EDUCATIVO MONTESSORI”</w:t>
      </w:r>
    </w:p>
    <w:p w14:paraId="56A4212E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rPr>
          <w:rFonts w:cs="Arial"/>
          <w:color w:val="000000" w:themeColor="text1"/>
        </w:rPr>
      </w:pPr>
    </w:p>
    <w:p w14:paraId="7199C79C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338BAD13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107B800E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8"/>
          <w:szCs w:val="28"/>
        </w:rPr>
      </w:pPr>
    </w:p>
    <w:p w14:paraId="6CEC5DDE" w14:textId="77777777" w:rsidR="00547DC9" w:rsidRPr="000D599B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bCs/>
          <w:color w:val="000000" w:themeColor="text1"/>
          <w:szCs w:val="22"/>
        </w:rPr>
      </w:pPr>
      <w:r w:rsidRPr="000D599B">
        <w:rPr>
          <w:rFonts w:cs="Arial"/>
          <w:bCs/>
          <w:color w:val="000000" w:themeColor="text1"/>
          <w:szCs w:val="22"/>
          <w:lang w:val="es-ES"/>
        </w:rPr>
        <w:t>FPIPS</w:t>
      </w:r>
      <w:r w:rsidRPr="000D599B">
        <w:rPr>
          <w:rFonts w:cs="Arial"/>
          <w:bCs/>
          <w:color w:val="000000" w:themeColor="text1"/>
          <w:szCs w:val="22"/>
        </w:rPr>
        <w:t xml:space="preserve"> </w:t>
      </w:r>
      <w:r w:rsidR="00547DC9" w:rsidRPr="000D599B">
        <w:rPr>
          <w:rFonts w:cs="Arial"/>
          <w:bCs/>
          <w:color w:val="000000" w:themeColor="text1"/>
          <w:szCs w:val="22"/>
        </w:rPr>
        <w:t>-</w:t>
      </w:r>
      <w:r w:rsidR="00933236" w:rsidRPr="000D599B">
        <w:rPr>
          <w:rFonts w:cs="Arial"/>
          <w:bCs/>
          <w:color w:val="000000" w:themeColor="text1"/>
          <w:szCs w:val="22"/>
        </w:rPr>
        <w:t xml:space="preserve"> </w:t>
      </w:r>
      <w:r w:rsidR="002E2DB0" w:rsidRPr="000D599B">
        <w:rPr>
          <w:rFonts w:cs="Arial"/>
          <w:bCs/>
          <w:color w:val="000000" w:themeColor="text1"/>
          <w:szCs w:val="22"/>
        </w:rPr>
        <w:t>101 Ficha de Proyecto</w:t>
      </w:r>
    </w:p>
    <w:p w14:paraId="42DA041C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40DC86C1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72A791F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3758063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  <w:r w:rsidRPr="000D599B">
        <w:rPr>
          <w:rFonts w:cs="Arial"/>
          <w:color w:val="000000" w:themeColor="text1"/>
          <w:szCs w:val="22"/>
        </w:rPr>
        <w:t>Versión 1.0</w:t>
      </w:r>
    </w:p>
    <w:p w14:paraId="2DCB45E9" w14:textId="77777777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6A45BD5B" w14:textId="77777777" w:rsidR="006E0C6B" w:rsidRPr="000D599B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107E315D" w14:textId="7A490C77" w:rsidR="00547DC9" w:rsidRPr="000D599B" w:rsidRDefault="00137FF4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Enero</w:t>
      </w:r>
      <w:r w:rsidR="00933236" w:rsidRPr="000D599B">
        <w:rPr>
          <w:rFonts w:cs="Arial"/>
          <w:color w:val="000000" w:themeColor="text1"/>
          <w:szCs w:val="22"/>
        </w:rPr>
        <w:t xml:space="preserve"> </w:t>
      </w:r>
      <w:r w:rsidR="00CA438E" w:rsidRPr="000D599B">
        <w:rPr>
          <w:rFonts w:cs="Arial"/>
          <w:color w:val="000000" w:themeColor="text1"/>
          <w:szCs w:val="22"/>
        </w:rPr>
        <w:t>del 20</w:t>
      </w:r>
      <w:r w:rsidR="00BA0841" w:rsidRPr="000D599B">
        <w:rPr>
          <w:rFonts w:cs="Arial"/>
          <w:color w:val="000000" w:themeColor="text1"/>
          <w:szCs w:val="22"/>
        </w:rPr>
        <w:t>2</w:t>
      </w:r>
      <w:r>
        <w:rPr>
          <w:rFonts w:cs="Arial"/>
          <w:color w:val="000000" w:themeColor="text1"/>
          <w:szCs w:val="22"/>
        </w:rPr>
        <w:t>2</w:t>
      </w:r>
      <w:r w:rsidR="00CA438E" w:rsidRPr="000D599B">
        <w:rPr>
          <w:rFonts w:cs="Arial"/>
          <w:color w:val="000000" w:themeColor="text1"/>
          <w:szCs w:val="22"/>
        </w:rPr>
        <w:t xml:space="preserve"> </w:t>
      </w:r>
      <w:r w:rsidR="00C02785" w:rsidRPr="000D599B">
        <w:rPr>
          <w:rFonts w:cs="Arial"/>
          <w:color w:val="000000" w:themeColor="text1"/>
          <w:szCs w:val="22"/>
        </w:rPr>
        <w:t xml:space="preserve">– </w:t>
      </w:r>
      <w:r w:rsidR="002438C6" w:rsidRPr="000D599B">
        <w:rPr>
          <w:rFonts w:cs="Arial"/>
          <w:color w:val="000000" w:themeColor="text1"/>
          <w:szCs w:val="22"/>
        </w:rPr>
        <w:t>I</w:t>
      </w:r>
    </w:p>
    <w:p w14:paraId="54388670" w14:textId="1E61046C" w:rsidR="00547DC9" w:rsidRPr="000D599B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0AF36ADF" w14:textId="77777777" w:rsidR="00AE211C" w:rsidRPr="000D599B" w:rsidRDefault="00AE211C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</w:p>
    <w:p w14:paraId="178A65BC" w14:textId="77777777" w:rsidR="00547DC9" w:rsidRPr="000D599B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color w:val="000000" w:themeColor="text1"/>
          <w:sz w:val="28"/>
          <w:szCs w:val="28"/>
          <w:u w:val="single"/>
        </w:rPr>
      </w:pPr>
      <w:r w:rsidRPr="000D599B">
        <w:rPr>
          <w:rFonts w:cs="Arial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AE211C" w:rsidRPr="000D599B" w14:paraId="65DC11D6" w14:textId="77777777" w:rsidTr="0066098A">
        <w:tc>
          <w:tcPr>
            <w:tcW w:w="1123" w:type="dxa"/>
            <w:shd w:val="clear" w:color="auto" w:fill="auto"/>
          </w:tcPr>
          <w:bookmarkEnd w:id="1"/>
          <w:bookmarkEnd w:id="2"/>
          <w:bookmarkEnd w:id="3"/>
          <w:p w14:paraId="34543CE0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b/>
                <w:color w:val="000000" w:themeColor="text1"/>
                <w:sz w:val="24"/>
                <w:szCs w:val="24"/>
              </w:rPr>
              <w:t>Número</w:t>
            </w:r>
          </w:p>
        </w:tc>
        <w:tc>
          <w:tcPr>
            <w:tcW w:w="6953" w:type="dxa"/>
            <w:shd w:val="clear" w:color="auto" w:fill="auto"/>
          </w:tcPr>
          <w:p w14:paraId="1EB02083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AE211C" w:rsidRPr="000D599B" w14:paraId="66699ACB" w14:textId="77777777" w:rsidTr="0066098A">
        <w:tc>
          <w:tcPr>
            <w:tcW w:w="1123" w:type="dxa"/>
            <w:shd w:val="clear" w:color="auto" w:fill="auto"/>
          </w:tcPr>
          <w:p w14:paraId="46A52D30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49C35A3C" w14:textId="73E4DE94" w:rsidR="00AE211C" w:rsidRPr="002C587B" w:rsidRDefault="00301F0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C587B">
              <w:rPr>
                <w:rFonts w:cs="Arial"/>
                <w:color w:val="000000" w:themeColor="text1"/>
                <w:szCs w:val="22"/>
              </w:rPr>
              <w:t>Oscco Montes, Alvaro Manuel</w:t>
            </w:r>
          </w:p>
        </w:tc>
      </w:tr>
      <w:tr w:rsidR="00AE211C" w:rsidRPr="000D599B" w14:paraId="5261025E" w14:textId="77777777" w:rsidTr="0066098A">
        <w:tc>
          <w:tcPr>
            <w:tcW w:w="1123" w:type="dxa"/>
            <w:shd w:val="clear" w:color="auto" w:fill="auto"/>
          </w:tcPr>
          <w:p w14:paraId="7C644645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2DE8ADD1" w14:textId="17F75E2F" w:rsidR="00AE211C" w:rsidRPr="002C587B" w:rsidRDefault="00301F0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 xml:space="preserve">Tello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Allca</w:t>
            </w:r>
            <w:proofErr w:type="spellEnd"/>
            <w:r w:rsidRPr="00B74ABA">
              <w:rPr>
                <w:rFonts w:cs="Arial"/>
                <w:color w:val="000000" w:themeColor="text1"/>
                <w:szCs w:val="22"/>
              </w:rPr>
              <w:t xml:space="preserve">, Ronald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Yoshimar</w:t>
            </w:r>
            <w:proofErr w:type="spellEnd"/>
          </w:p>
        </w:tc>
      </w:tr>
      <w:tr w:rsidR="00AE211C" w:rsidRPr="000D599B" w14:paraId="71CD6D03" w14:textId="77777777" w:rsidTr="0066098A">
        <w:tc>
          <w:tcPr>
            <w:tcW w:w="1123" w:type="dxa"/>
            <w:shd w:val="clear" w:color="auto" w:fill="auto"/>
          </w:tcPr>
          <w:p w14:paraId="6EA4A903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3DF4C244" w14:textId="24B6F1CB" w:rsidR="00AE211C" w:rsidRPr="002C587B" w:rsidRDefault="00301F0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 xml:space="preserve">Vega Ortiz, David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Kenshin</w:t>
            </w:r>
            <w:proofErr w:type="spellEnd"/>
          </w:p>
        </w:tc>
      </w:tr>
      <w:tr w:rsidR="00AE211C" w:rsidRPr="000D599B" w14:paraId="55B40AB8" w14:textId="77777777" w:rsidTr="0066098A">
        <w:tc>
          <w:tcPr>
            <w:tcW w:w="1123" w:type="dxa"/>
            <w:shd w:val="clear" w:color="auto" w:fill="auto"/>
          </w:tcPr>
          <w:p w14:paraId="70DC02C6" w14:textId="77777777" w:rsidR="00AE211C" w:rsidRPr="000D599B" w:rsidRDefault="00AE211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0D599B"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43635B58" w14:textId="0E31A417" w:rsidR="00AE211C" w:rsidRPr="002C587B" w:rsidRDefault="00301F0C" w:rsidP="0066098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2C587B">
              <w:rPr>
                <w:rFonts w:cs="Arial"/>
                <w:color w:val="000000" w:themeColor="text1"/>
                <w:szCs w:val="22"/>
              </w:rPr>
              <w:t>Wueston</w:t>
            </w:r>
            <w:proofErr w:type="spellEnd"/>
            <w:r w:rsidRPr="002C587B">
              <w:rPr>
                <w:rFonts w:cs="Arial"/>
                <w:color w:val="000000" w:themeColor="text1"/>
                <w:szCs w:val="22"/>
              </w:rPr>
              <w:t xml:space="preserve"> Valle, </w:t>
            </w:r>
            <w:proofErr w:type="spellStart"/>
            <w:r w:rsidRPr="002C587B">
              <w:rPr>
                <w:rFonts w:cs="Arial"/>
                <w:color w:val="000000" w:themeColor="text1"/>
                <w:szCs w:val="22"/>
              </w:rPr>
              <w:t>Jose</w:t>
            </w:r>
            <w:proofErr w:type="spellEnd"/>
            <w:r w:rsidRPr="002C587B">
              <w:rPr>
                <w:rFonts w:cs="Arial"/>
                <w:color w:val="000000" w:themeColor="text1"/>
                <w:szCs w:val="22"/>
              </w:rPr>
              <w:t xml:space="preserve"> Abel</w:t>
            </w:r>
          </w:p>
        </w:tc>
      </w:tr>
    </w:tbl>
    <w:p w14:paraId="44658BFA" w14:textId="77777777" w:rsidR="00AE211C" w:rsidRPr="000D599B" w:rsidRDefault="00833708" w:rsidP="00480D67">
      <w:pPr>
        <w:pStyle w:val="Subttulo"/>
        <w:jc w:val="both"/>
        <w:rPr>
          <w:rFonts w:ascii="Arial" w:hAnsi="Arial" w:cs="Arial"/>
          <w:color w:val="000000" w:themeColor="text1"/>
        </w:rPr>
      </w:pPr>
      <w:r w:rsidRPr="000D599B">
        <w:rPr>
          <w:rFonts w:ascii="Arial" w:hAnsi="Arial" w:cs="Arial"/>
          <w:color w:val="000000" w:themeColor="text1"/>
        </w:rPr>
        <w:br w:type="page"/>
      </w:r>
    </w:p>
    <w:p w14:paraId="3B4626C1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color w:val="000000" w:themeColor="text1"/>
        </w:rPr>
      </w:pPr>
    </w:p>
    <w:p w14:paraId="5B5062B7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color w:val="000000" w:themeColor="text1"/>
        </w:rPr>
      </w:pPr>
    </w:p>
    <w:p w14:paraId="51650FAB" w14:textId="0D4997C7" w:rsidR="00480D67" w:rsidRPr="002C7AE7" w:rsidRDefault="00480D67" w:rsidP="002C7AE7">
      <w:pPr>
        <w:pStyle w:val="Subttulo"/>
        <w:rPr>
          <w:rFonts w:ascii="Arial" w:hAnsi="Arial" w:cs="Arial"/>
          <w:bCs w:val="0"/>
          <w:sz w:val="24"/>
        </w:rPr>
      </w:pPr>
      <w:r w:rsidRPr="002C7AE7">
        <w:rPr>
          <w:rFonts w:ascii="Arial" w:hAnsi="Arial" w:cs="Arial"/>
          <w:bCs w:val="0"/>
          <w:sz w:val="24"/>
        </w:rPr>
        <w:t>ÍNDICE</w:t>
      </w:r>
    </w:p>
    <w:p w14:paraId="078214DC" w14:textId="5165E80D" w:rsidR="00AE211C" w:rsidRPr="000D599B" w:rsidRDefault="00AE211C" w:rsidP="00480D67">
      <w:pPr>
        <w:pStyle w:val="Subttulo"/>
        <w:jc w:val="both"/>
        <w:rPr>
          <w:rFonts w:ascii="Arial" w:hAnsi="Arial" w:cs="Arial"/>
          <w:b w:val="0"/>
          <w:sz w:val="24"/>
        </w:rPr>
      </w:pPr>
    </w:p>
    <w:p w14:paraId="41ACBD4B" w14:textId="77777777" w:rsidR="00AE211C" w:rsidRPr="000D599B" w:rsidRDefault="00AE211C" w:rsidP="00480D67">
      <w:pPr>
        <w:pStyle w:val="Subttulo"/>
        <w:jc w:val="both"/>
        <w:rPr>
          <w:rFonts w:ascii="Arial" w:hAnsi="Arial" w:cs="Arial"/>
          <w:b w:val="0"/>
          <w:lang w:val="es-PE"/>
        </w:rPr>
      </w:pPr>
    </w:p>
    <w:p w14:paraId="2D16F7AD" w14:textId="77777777" w:rsidR="00480D67" w:rsidRPr="000D599B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6528788B" w14:textId="77777777" w:rsidR="00480D67" w:rsidRPr="000D599B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Arial" w:hAnsi="Arial" w:cs="Arial"/>
          <w:b w:val="0"/>
          <w:bCs w:val="0"/>
          <w:caps w:val="0"/>
          <w:noProof/>
          <w:szCs w:val="24"/>
          <w:lang w:val="es-ES"/>
        </w:rPr>
      </w:pPr>
      <w:r w:rsidRPr="000D599B">
        <w:rPr>
          <w:rFonts w:ascii="Arial" w:hAnsi="Arial" w:cs="Arial"/>
          <w:caps w:val="0"/>
        </w:rPr>
        <w:fldChar w:fldCharType="begin"/>
      </w:r>
      <w:r w:rsidRPr="000D599B">
        <w:rPr>
          <w:rFonts w:ascii="Arial" w:hAnsi="Arial" w:cs="Arial"/>
          <w:caps w:val="0"/>
        </w:rPr>
        <w:instrText xml:space="preserve"> TOC \o "1-2" \h \z \u </w:instrText>
      </w:r>
      <w:r w:rsidRPr="000D599B">
        <w:rPr>
          <w:rFonts w:ascii="Arial" w:hAnsi="Arial" w:cs="Arial"/>
          <w:caps w:val="0"/>
        </w:rPr>
        <w:fldChar w:fldCharType="separate"/>
      </w:r>
      <w:hyperlink w:anchor="_Toc199424689" w:history="1">
        <w:r w:rsidRPr="000D599B">
          <w:rPr>
            <w:rStyle w:val="Hipervnculo"/>
            <w:rFonts w:ascii="Arial" w:hAnsi="Arial" w:cs="Arial"/>
            <w:b w:val="0"/>
            <w:noProof/>
            <w:sz w:val="20"/>
          </w:rPr>
          <w:t>1.</w:t>
        </w:r>
        <w:r w:rsidRPr="000D599B">
          <w:rPr>
            <w:rFonts w:ascii="Arial" w:hAnsi="Arial" w:cs="Arial"/>
            <w:b w:val="0"/>
            <w:bCs w:val="0"/>
            <w:caps w:val="0"/>
            <w:noProof/>
            <w:szCs w:val="24"/>
            <w:lang w:val="es-ES"/>
          </w:rPr>
          <w:tab/>
        </w:r>
        <w:r w:rsidRPr="000D599B">
          <w:rPr>
            <w:rStyle w:val="Hipervnculo"/>
            <w:rFonts w:ascii="Arial" w:hAnsi="Arial" w:cs="Arial"/>
            <w:b w:val="0"/>
            <w:noProof/>
            <w:sz w:val="20"/>
          </w:rPr>
          <w:t>Historial del Documento</w:t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tab/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begin"/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instrText xml:space="preserve"> PAGEREF _Toc199424689 \h </w:instrText>
        </w:r>
        <w:r w:rsidRPr="000D599B">
          <w:rPr>
            <w:rFonts w:ascii="Arial" w:hAnsi="Arial" w:cs="Arial"/>
            <w:b w:val="0"/>
            <w:noProof/>
            <w:webHidden/>
            <w:sz w:val="20"/>
          </w:rPr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b w:val="0"/>
            <w:noProof/>
            <w:webHidden/>
            <w:sz w:val="20"/>
          </w:rPr>
          <w:t>3</w:t>
        </w:r>
        <w:r w:rsidRPr="000D599B">
          <w:rPr>
            <w:rFonts w:ascii="Arial" w:hAnsi="Arial" w:cs="Arial"/>
            <w:b w:val="0"/>
            <w:noProof/>
            <w:webHidden/>
            <w:sz w:val="20"/>
          </w:rPr>
          <w:fldChar w:fldCharType="end"/>
        </w:r>
      </w:hyperlink>
    </w:p>
    <w:p w14:paraId="5CA55E63" w14:textId="77777777" w:rsidR="00480D67" w:rsidRPr="000D599B" w:rsidRDefault="00D918E4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Arial" w:hAnsi="Arial" w:cs="Arial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0D599B">
          <w:rPr>
            <w:rStyle w:val="Hipervnculo"/>
            <w:rFonts w:ascii="Arial" w:hAnsi="Arial" w:cs="Arial"/>
            <w:b w:val="0"/>
            <w:noProof/>
            <w:sz w:val="20"/>
          </w:rPr>
          <w:t>2.</w:t>
        </w:r>
        <w:r w:rsidR="00480D67" w:rsidRPr="000D599B">
          <w:rPr>
            <w:rFonts w:ascii="Arial" w:hAnsi="Arial" w:cs="Arial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b w:val="0"/>
            <w:noProof/>
            <w:sz w:val="20"/>
          </w:rPr>
          <w:t>Ficha para la cartera de proyectos</w: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b w:val="0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b w:val="0"/>
            <w:noProof/>
            <w:webHidden/>
            <w:sz w:val="20"/>
          </w:rPr>
          <w:fldChar w:fldCharType="end"/>
        </w:r>
      </w:hyperlink>
    </w:p>
    <w:p w14:paraId="4F22D966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1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Código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_Toc199424691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6FB0B4E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2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2.2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Nombre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_Toc199424692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7ED5C5E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3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2.3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Descripción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_Toc199424693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17FD625C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4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2.4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Dirección / Áreas involucrados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_Toc199424694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EB31F96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5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2.5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Objetivos Estratégicos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_Toc199424695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68CFB839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6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2.6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Beneficios Esperados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_Toc199424696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3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3DB50EE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7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2.7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Supuestos y premisas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_Toc199424697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FBC755C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8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2.8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Restricciones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_Toc199424698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4BEEF50E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699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2.9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Costos y Recursos estimados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_Toc199424699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293C017D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0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2.10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Riesgos iniciales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_Toc199424700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7E11E55C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1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2.11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Prioridad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_Toc199424701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4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0F98E92B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2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2.12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Tiempos iniciales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_Toc199424702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7835DC14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3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2.13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Gestor del proyecto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_Toc199424703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4548D3B7" w14:textId="77777777" w:rsidR="00480D67" w:rsidRPr="000D599B" w:rsidRDefault="00D918E4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Arial" w:hAnsi="Arial" w:cs="Arial"/>
          <w:noProof/>
          <w:szCs w:val="24"/>
          <w:lang w:val="es-ES"/>
        </w:rPr>
      </w:pPr>
      <w:hyperlink w:anchor="_Toc199424704" w:history="1">
        <w:r w:rsidR="00480D67" w:rsidRPr="000D599B">
          <w:rPr>
            <w:rStyle w:val="Hipervnculo"/>
            <w:rFonts w:ascii="Arial" w:hAnsi="Arial" w:cs="Arial"/>
            <w:noProof/>
            <w:sz w:val="20"/>
          </w:rPr>
          <w:t>2.14</w:t>
        </w:r>
        <w:r w:rsidR="00480D67" w:rsidRPr="000D599B">
          <w:rPr>
            <w:rFonts w:ascii="Arial" w:hAnsi="Arial" w:cs="Arial"/>
            <w:noProof/>
            <w:szCs w:val="24"/>
            <w:lang w:val="es-ES"/>
          </w:rPr>
          <w:tab/>
        </w:r>
        <w:r w:rsidR="00480D67" w:rsidRPr="000D599B">
          <w:rPr>
            <w:rStyle w:val="Hipervnculo"/>
            <w:rFonts w:ascii="Arial" w:hAnsi="Arial" w:cs="Arial"/>
            <w:noProof/>
            <w:sz w:val="20"/>
          </w:rPr>
          <w:t>Recursos humanos del usuario  y de otras áreas involucradas</w:t>
        </w:r>
        <w:r w:rsidR="00480D67" w:rsidRPr="000D599B">
          <w:rPr>
            <w:rFonts w:ascii="Arial" w:hAnsi="Arial" w:cs="Arial"/>
            <w:noProof/>
            <w:webHidden/>
            <w:sz w:val="20"/>
          </w:rPr>
          <w:tab/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begin"/>
        </w:r>
        <w:r w:rsidR="00480D67" w:rsidRPr="000D599B">
          <w:rPr>
            <w:rFonts w:ascii="Arial" w:hAnsi="Arial" w:cs="Arial"/>
            <w:noProof/>
            <w:webHidden/>
            <w:sz w:val="20"/>
          </w:rPr>
          <w:instrText xml:space="preserve"> PAGEREF _Toc199424704 \h </w:instrText>
        </w:r>
        <w:r w:rsidR="00480D67" w:rsidRPr="000D599B">
          <w:rPr>
            <w:rFonts w:ascii="Arial" w:hAnsi="Arial" w:cs="Arial"/>
            <w:noProof/>
            <w:webHidden/>
            <w:sz w:val="20"/>
          </w:rPr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separate"/>
        </w:r>
        <w:r w:rsidR="00481313" w:rsidRPr="000D599B">
          <w:rPr>
            <w:rFonts w:ascii="Arial" w:hAnsi="Arial" w:cs="Arial"/>
            <w:noProof/>
            <w:webHidden/>
            <w:sz w:val="20"/>
          </w:rPr>
          <w:t>5</w:t>
        </w:r>
        <w:r w:rsidR="00480D67" w:rsidRPr="000D599B">
          <w:rPr>
            <w:rFonts w:ascii="Arial" w:hAnsi="Arial" w:cs="Arial"/>
            <w:noProof/>
            <w:webHidden/>
            <w:sz w:val="20"/>
          </w:rPr>
          <w:fldChar w:fldCharType="end"/>
        </w:r>
      </w:hyperlink>
    </w:p>
    <w:p w14:paraId="15EEF56A" w14:textId="77777777" w:rsidR="002C20F2" w:rsidRPr="000D599B" w:rsidRDefault="00480D67" w:rsidP="002C20F2">
      <w:pPr>
        <w:spacing w:line="480" w:lineRule="auto"/>
        <w:ind w:left="720"/>
        <w:rPr>
          <w:rFonts w:cs="Arial"/>
          <w:caps/>
          <w:szCs w:val="22"/>
        </w:rPr>
      </w:pPr>
      <w:r w:rsidRPr="000D599B">
        <w:rPr>
          <w:rFonts w:cs="Arial"/>
          <w:caps/>
          <w:szCs w:val="22"/>
        </w:rPr>
        <w:fldChar w:fldCharType="end"/>
      </w:r>
    </w:p>
    <w:p w14:paraId="0B49A67F" w14:textId="77777777" w:rsidR="00480D67" w:rsidRPr="000D599B" w:rsidRDefault="002C20F2" w:rsidP="002C20F2">
      <w:pPr>
        <w:rPr>
          <w:rFonts w:cs="Arial"/>
          <w:caps/>
          <w:szCs w:val="22"/>
        </w:rPr>
      </w:pPr>
      <w:r w:rsidRPr="000D599B">
        <w:rPr>
          <w:rFonts w:cs="Arial"/>
          <w:caps/>
          <w:szCs w:val="22"/>
        </w:rPr>
        <w:br w:type="page"/>
      </w:r>
    </w:p>
    <w:p w14:paraId="23851873" w14:textId="77777777" w:rsidR="00480D67" w:rsidRPr="00D04113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cs="Arial"/>
          <w:sz w:val="20"/>
        </w:rPr>
      </w:pPr>
      <w:bookmarkStart w:id="4" w:name="_Toc199394968"/>
      <w:bookmarkStart w:id="5" w:name="_Toc199424689"/>
      <w:bookmarkStart w:id="6" w:name="OLE_LINK3"/>
      <w:bookmarkStart w:id="7" w:name="OLE_LINK4"/>
      <w:bookmarkStart w:id="8" w:name="OLE_LINK7"/>
      <w:r w:rsidRPr="00D04113">
        <w:rPr>
          <w:rFonts w:cs="Arial"/>
          <w:sz w:val="20"/>
        </w:rPr>
        <w:lastRenderedPageBreak/>
        <w:t>Historial del Documento</w:t>
      </w:r>
      <w:bookmarkEnd w:id="4"/>
      <w:bookmarkEnd w:id="5"/>
    </w:p>
    <w:p w14:paraId="4407C41A" w14:textId="77777777" w:rsidR="00480D67" w:rsidRPr="000D599B" w:rsidRDefault="00480D67" w:rsidP="00480D67">
      <w:pPr>
        <w:rPr>
          <w:rFonts w:cs="Arial"/>
          <w:sz w:val="20"/>
        </w:rPr>
      </w:pPr>
      <w:r w:rsidRPr="000D599B"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0D599B" w14:paraId="4CB61BD0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78FAE87E" w14:textId="77777777" w:rsidR="00480D67" w:rsidRPr="000D599B" w:rsidRDefault="00480D67" w:rsidP="00415678">
            <w:pPr>
              <w:rPr>
                <w:rFonts w:cs="Arial"/>
                <w:b w:val="0"/>
                <w:bCs w:val="0"/>
                <w:sz w:val="20"/>
              </w:rPr>
            </w:pPr>
            <w:r w:rsidRPr="000D599B">
              <w:rPr>
                <w:rFonts w:cs="Arial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0D599B" w14:paraId="5A09D4ED" w14:textId="77777777" w:rsidTr="00480D67">
        <w:tc>
          <w:tcPr>
            <w:tcW w:w="5334" w:type="dxa"/>
            <w:tcBorders>
              <w:top w:val="nil"/>
            </w:tcBorders>
          </w:tcPr>
          <w:p w14:paraId="0155E617" w14:textId="77777777" w:rsidR="00480D67" w:rsidRPr="000D599B" w:rsidRDefault="00480D67" w:rsidP="00415678">
            <w:pPr>
              <w:tabs>
                <w:tab w:val="left" w:pos="2646"/>
              </w:tabs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Observaciones</w:t>
            </w:r>
            <w:r w:rsidRPr="000D599B">
              <w:rPr>
                <w:rFonts w:cs="Arial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768A691" w14:textId="77777777" w:rsidR="00480D67" w:rsidRPr="000D599B" w:rsidRDefault="00480D67" w:rsidP="00415678">
            <w:pPr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4CAFAF1" w14:textId="77777777" w:rsidR="00480D67" w:rsidRPr="000D599B" w:rsidRDefault="00480D67" w:rsidP="00415678">
            <w:pPr>
              <w:rPr>
                <w:rFonts w:cs="Arial"/>
                <w:b/>
                <w:bCs/>
                <w:sz w:val="20"/>
              </w:rPr>
            </w:pPr>
            <w:r w:rsidRPr="000D599B">
              <w:rPr>
                <w:rFonts w:cs="Arial"/>
                <w:b/>
                <w:bCs/>
                <w:sz w:val="20"/>
              </w:rPr>
              <w:t>Fecha</w:t>
            </w:r>
          </w:p>
        </w:tc>
      </w:tr>
      <w:tr w:rsidR="00480D67" w:rsidRPr="000D599B" w14:paraId="4D9A842A" w14:textId="77777777" w:rsidTr="00480D67">
        <w:tc>
          <w:tcPr>
            <w:tcW w:w="5334" w:type="dxa"/>
          </w:tcPr>
          <w:p w14:paraId="463A7F15" w14:textId="77777777" w:rsidR="00480D67" w:rsidRPr="000D599B" w:rsidRDefault="00480D67" w:rsidP="00415678">
            <w:pPr>
              <w:tabs>
                <w:tab w:val="left" w:pos="2646"/>
              </w:tabs>
              <w:rPr>
                <w:rFonts w:cs="Arial"/>
                <w:bCs/>
                <w:sz w:val="20"/>
              </w:rPr>
            </w:pPr>
            <w:r w:rsidRPr="000D599B"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D2A338D" w14:textId="77777777" w:rsidR="00480D67" w:rsidRPr="000D599B" w:rsidRDefault="00480D67" w:rsidP="00415678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70889C7" w14:textId="77777777" w:rsidR="00480D67" w:rsidRPr="000D599B" w:rsidRDefault="00480D67" w:rsidP="00415678">
            <w:pPr>
              <w:rPr>
                <w:rFonts w:cs="Arial"/>
                <w:bCs/>
                <w:sz w:val="20"/>
              </w:rPr>
            </w:pPr>
          </w:p>
        </w:tc>
      </w:tr>
    </w:tbl>
    <w:p w14:paraId="3BCD162D" w14:textId="77777777" w:rsidR="00480D67" w:rsidRPr="000D599B" w:rsidRDefault="00480D67" w:rsidP="00480D67">
      <w:pPr>
        <w:ind w:left="720"/>
        <w:rPr>
          <w:rFonts w:cs="Arial"/>
          <w:sz w:val="20"/>
        </w:rPr>
      </w:pPr>
    </w:p>
    <w:p w14:paraId="45D88ACC" w14:textId="77777777" w:rsidR="0012299B" w:rsidRPr="00A32CF3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sz w:val="20"/>
        </w:rPr>
      </w:pPr>
      <w:bookmarkStart w:id="9" w:name="_Toc199424690"/>
      <w:bookmarkEnd w:id="6"/>
      <w:bookmarkEnd w:id="7"/>
      <w:bookmarkEnd w:id="8"/>
      <w:r w:rsidRPr="00A32CF3">
        <w:rPr>
          <w:rFonts w:cs="Arial"/>
          <w:sz w:val="20"/>
        </w:rPr>
        <w:t>Ficha para la cartera de proyectos</w:t>
      </w:r>
      <w:bookmarkEnd w:id="9"/>
    </w:p>
    <w:p w14:paraId="1F5194C5" w14:textId="77777777" w:rsidR="0012299B" w:rsidRPr="000D5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0"/>
        </w:rPr>
      </w:pPr>
      <w:bookmarkStart w:id="10" w:name="_Toc89224924"/>
      <w:bookmarkStart w:id="11" w:name="_Toc199424691"/>
      <w:r w:rsidRPr="00A32CF3">
        <w:rPr>
          <w:rFonts w:cs="Arial"/>
          <w:sz w:val="20"/>
        </w:rPr>
        <w:t>Código del Proyecto</w:t>
      </w:r>
      <w:bookmarkEnd w:id="10"/>
      <w:bookmarkEnd w:id="11"/>
      <w:r w:rsidRPr="000D599B">
        <w:rPr>
          <w:rFonts w:cs="Arial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D599B" w14:paraId="7CFE0BB7" w14:textId="77777777" w:rsidTr="00BE411E">
        <w:trPr>
          <w:trHeight w:val="308"/>
        </w:trPr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C5092F" w14:textId="5BECED45" w:rsidR="00480D67" w:rsidRPr="000D599B" w:rsidRDefault="00BE411E" w:rsidP="00BE411E">
            <w:pPr>
              <w:jc w:val="left"/>
              <w:rPr>
                <w:rFonts w:cs="Arial"/>
                <w:sz w:val="20"/>
                <w:lang w:val="es-ES"/>
              </w:rPr>
            </w:pPr>
            <w:r w:rsidRPr="00BE411E">
              <w:rPr>
                <w:rFonts w:cs="Arial"/>
                <w:sz w:val="20"/>
                <w:lang w:val="es-ES"/>
              </w:rPr>
              <w:t>PDSW-II-09-2022-IE-06</w:t>
            </w:r>
          </w:p>
        </w:tc>
      </w:tr>
    </w:tbl>
    <w:p w14:paraId="39145BCC" w14:textId="77777777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2" w:name="_Toc89224925"/>
      <w:bookmarkStart w:id="13" w:name="_Toc199424692"/>
      <w:r w:rsidRPr="00A32CF3">
        <w:rPr>
          <w:rFonts w:cs="Arial"/>
          <w:bCs/>
          <w:sz w:val="20"/>
        </w:rPr>
        <w:t>Nombre del Proyecto</w:t>
      </w:r>
      <w:bookmarkEnd w:id="12"/>
      <w:bookmarkEnd w:id="13"/>
      <w:r w:rsidRPr="00A32CF3">
        <w:rPr>
          <w:rFonts w:cs="Arial"/>
          <w:bCs/>
          <w:sz w:val="20"/>
        </w:rPr>
        <w:t xml:space="preserve"> </w:t>
      </w:r>
      <w:r w:rsidRPr="00A32CF3">
        <w:rPr>
          <w:rFonts w:cs="Arial"/>
          <w:bCs/>
          <w:sz w:val="20"/>
        </w:rPr>
        <w:tab/>
      </w:r>
    </w:p>
    <w:tbl>
      <w:tblPr>
        <w:tblW w:w="7846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846"/>
      </w:tblGrid>
      <w:tr w:rsidR="00480D67" w:rsidRPr="000D599B" w14:paraId="2AA17B54" w14:textId="77777777" w:rsidTr="00EF76C2">
        <w:trPr>
          <w:trHeight w:val="385"/>
        </w:trPr>
        <w:tc>
          <w:tcPr>
            <w:tcW w:w="7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1285BD" w14:textId="0A2F92D6" w:rsidR="0012299B" w:rsidRPr="000D599B" w:rsidRDefault="004C3BD9" w:rsidP="003F300C">
            <w:pPr>
              <w:tabs>
                <w:tab w:val="left" w:pos="0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Desarrollo de un</w:t>
            </w:r>
            <w:r w:rsidR="003F300C">
              <w:rPr>
                <w:rFonts w:cs="Arial"/>
                <w:sz w:val="20"/>
                <w:lang w:val="es-ES"/>
              </w:rPr>
              <w:t xml:space="preserve"> </w:t>
            </w:r>
            <w:r w:rsidR="003F300C" w:rsidRPr="000D599B">
              <w:rPr>
                <w:rFonts w:cs="Arial"/>
                <w:sz w:val="20"/>
                <w:lang w:val="es-ES"/>
              </w:rPr>
              <w:t>Sistema de Matricula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3F300C">
              <w:rPr>
                <w:rFonts w:cs="Arial"/>
                <w:sz w:val="20"/>
                <w:lang w:val="es-ES"/>
              </w:rPr>
              <w:t>(A</w:t>
            </w:r>
            <w:r w:rsidRPr="000D599B">
              <w:rPr>
                <w:rFonts w:cs="Arial"/>
                <w:sz w:val="20"/>
                <w:lang w:val="es-ES"/>
              </w:rPr>
              <w:t>plicación de escritorio</w:t>
            </w:r>
            <w:r w:rsidR="003F300C">
              <w:rPr>
                <w:rFonts w:cs="Arial"/>
                <w:sz w:val="20"/>
                <w:lang w:val="es-ES"/>
              </w:rPr>
              <w:t>)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3F300C" w:rsidRPr="000D599B">
              <w:rPr>
                <w:rFonts w:cs="Arial"/>
                <w:sz w:val="20"/>
                <w:lang w:val="es-ES"/>
              </w:rPr>
              <w:t xml:space="preserve">para </w:t>
            </w:r>
            <w:r w:rsidR="003F300C">
              <w:rPr>
                <w:rFonts w:cs="Arial"/>
                <w:sz w:val="20"/>
                <w:lang w:val="es-ES"/>
              </w:rPr>
              <w:t xml:space="preserve">el </w:t>
            </w:r>
            <w:r w:rsidR="003F300C" w:rsidRPr="003F300C">
              <w:rPr>
                <w:rFonts w:cs="Arial"/>
                <w:sz w:val="20"/>
                <w:lang w:val="es-ES"/>
              </w:rPr>
              <w:t>centro educ</w:t>
            </w:r>
            <w:r w:rsidR="003F300C">
              <w:rPr>
                <w:rFonts w:cs="Arial"/>
                <w:sz w:val="20"/>
                <w:lang w:val="es-ES"/>
              </w:rPr>
              <w:t>ativo</w:t>
            </w:r>
            <w:r w:rsidR="009E21FE">
              <w:rPr>
                <w:rFonts w:cs="Arial"/>
                <w:sz w:val="20"/>
                <w:lang w:val="es-ES"/>
              </w:rPr>
              <w:t xml:space="preserve"> Montessori.</w:t>
            </w:r>
          </w:p>
        </w:tc>
      </w:tr>
    </w:tbl>
    <w:p w14:paraId="10050CED" w14:textId="77777777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4" w:name="_Toc89224926"/>
      <w:bookmarkStart w:id="15" w:name="_Toc199424693"/>
      <w:r w:rsidRPr="00A32CF3">
        <w:rPr>
          <w:rFonts w:cs="Arial"/>
          <w:bCs/>
          <w:sz w:val="20"/>
        </w:rPr>
        <w:t>Descripción</w:t>
      </w:r>
      <w:bookmarkEnd w:id="14"/>
      <w:bookmarkEnd w:id="15"/>
      <w:r w:rsidRPr="00A32CF3">
        <w:rPr>
          <w:rFonts w:cs="Arial"/>
          <w:bCs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856"/>
      </w:tblGrid>
      <w:tr w:rsidR="00480D67" w:rsidRPr="000D599B" w14:paraId="663B9938" w14:textId="77777777" w:rsidTr="00014581">
        <w:trPr>
          <w:trHeight w:val="356"/>
        </w:trPr>
        <w:tc>
          <w:tcPr>
            <w:tcW w:w="7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CD978C" w14:textId="58AEA13A" w:rsidR="00480D67" w:rsidRPr="000D599B" w:rsidRDefault="00EF76C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Este proyecto facilitará el control </w:t>
            </w:r>
            <w:r w:rsidR="005E55BD">
              <w:rPr>
                <w:rFonts w:cs="Arial"/>
                <w:sz w:val="20"/>
                <w:lang w:val="es-ES"/>
              </w:rPr>
              <w:t xml:space="preserve">de los estudiantes </w:t>
            </w:r>
            <w:r w:rsidR="00471452">
              <w:rPr>
                <w:rFonts w:cs="Arial"/>
                <w:sz w:val="20"/>
                <w:lang w:val="es-ES"/>
              </w:rPr>
              <w:t>M</w:t>
            </w:r>
            <w:r w:rsidR="005E55BD">
              <w:rPr>
                <w:rFonts w:cs="Arial"/>
                <w:sz w:val="20"/>
                <w:lang w:val="es-ES"/>
              </w:rPr>
              <w:t xml:space="preserve">atriculados por </w:t>
            </w:r>
            <w:r w:rsidR="00471452">
              <w:rPr>
                <w:rFonts w:cs="Arial"/>
                <w:sz w:val="20"/>
                <w:lang w:val="es-ES"/>
              </w:rPr>
              <w:t>G</w:t>
            </w:r>
            <w:r w:rsidR="005E55BD">
              <w:rPr>
                <w:rFonts w:cs="Arial"/>
                <w:sz w:val="20"/>
                <w:lang w:val="es-ES"/>
              </w:rPr>
              <w:t>rado</w:t>
            </w:r>
            <w:r w:rsidR="00943A95">
              <w:rPr>
                <w:rFonts w:cs="Arial"/>
                <w:sz w:val="20"/>
                <w:lang w:val="es-ES"/>
              </w:rPr>
              <w:t xml:space="preserve">, </w:t>
            </w:r>
            <w:r w:rsidR="00471452">
              <w:rPr>
                <w:rFonts w:cs="Arial"/>
                <w:sz w:val="20"/>
                <w:lang w:val="es-ES"/>
              </w:rPr>
              <w:t>N</w:t>
            </w:r>
            <w:r w:rsidR="005E55BD">
              <w:rPr>
                <w:rFonts w:cs="Arial"/>
                <w:sz w:val="20"/>
                <w:lang w:val="es-ES"/>
              </w:rPr>
              <w:t>ivel</w:t>
            </w:r>
            <w:r w:rsidR="00943A95">
              <w:rPr>
                <w:rFonts w:cs="Arial"/>
                <w:sz w:val="20"/>
                <w:lang w:val="es-ES"/>
              </w:rPr>
              <w:t xml:space="preserve"> y Año lectivo.</w:t>
            </w:r>
          </w:p>
        </w:tc>
      </w:tr>
    </w:tbl>
    <w:p w14:paraId="1771DE80" w14:textId="173552A5" w:rsidR="00480D67" w:rsidRPr="00A32CF3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16" w:name="_Toc89224927"/>
      <w:bookmarkStart w:id="17" w:name="_Toc199424694"/>
      <w:r w:rsidRPr="00A32CF3">
        <w:rPr>
          <w:rFonts w:cs="Arial"/>
          <w:bCs/>
          <w:sz w:val="20"/>
        </w:rPr>
        <w:t>Dirección / Áreas involucrados</w:t>
      </w:r>
      <w:bookmarkEnd w:id="16"/>
      <w:bookmarkEnd w:id="17"/>
    </w:p>
    <w:p w14:paraId="73B04C8B" w14:textId="4D757113" w:rsidR="00E61B40" w:rsidRDefault="00E61B40" w:rsidP="00E61B40"/>
    <w:p w14:paraId="2D7FB40E" w14:textId="5D6924CB" w:rsidR="00E61B40" w:rsidRDefault="0071648F" w:rsidP="00E61B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69E4ED5" wp14:editId="66CB87FE">
            <wp:simplePos x="0" y="0"/>
            <wp:positionH relativeFrom="margin">
              <wp:align>center</wp:align>
            </wp:positionH>
            <wp:positionV relativeFrom="paragraph">
              <wp:posOffset>116459</wp:posOffset>
            </wp:positionV>
            <wp:extent cx="4596130" cy="34721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AD81B" w14:textId="1DDB521D" w:rsidR="00E61B40" w:rsidRDefault="00E61B40" w:rsidP="00E61B40">
      <w:pPr>
        <w:jc w:val="center"/>
      </w:pPr>
    </w:p>
    <w:p w14:paraId="48820D40" w14:textId="2CBFD163" w:rsidR="00E61B40" w:rsidRDefault="00E61B40" w:rsidP="00E61B40"/>
    <w:p w14:paraId="7D23A220" w14:textId="77777777" w:rsidR="00F43A03" w:rsidRDefault="00F43A03" w:rsidP="00E61B40"/>
    <w:p w14:paraId="473F997A" w14:textId="6DEFB090" w:rsidR="00E61B40" w:rsidRDefault="00E61B40" w:rsidP="00E61B40"/>
    <w:p w14:paraId="1F557CF3" w14:textId="2DA73AD7" w:rsidR="00E61B40" w:rsidRDefault="00E61B40" w:rsidP="00E61B40"/>
    <w:p w14:paraId="5125718F" w14:textId="17A32C61" w:rsidR="00E61B40" w:rsidRDefault="00E61B40" w:rsidP="00E61B40"/>
    <w:p w14:paraId="69EA37AA" w14:textId="0776A430" w:rsidR="0071648F" w:rsidRDefault="0071648F" w:rsidP="00E61B40"/>
    <w:p w14:paraId="6D857803" w14:textId="3459FC3C" w:rsidR="0071648F" w:rsidRDefault="0071648F" w:rsidP="00E61B40"/>
    <w:p w14:paraId="7B2E480F" w14:textId="398F657B" w:rsidR="0071648F" w:rsidRDefault="0071648F" w:rsidP="00E61B40"/>
    <w:p w14:paraId="4D34E73D" w14:textId="0197FAE9" w:rsidR="0071648F" w:rsidRDefault="0071648F" w:rsidP="00E61B40"/>
    <w:p w14:paraId="3E8177C3" w14:textId="07DC59BF" w:rsidR="0071648F" w:rsidRDefault="0071648F" w:rsidP="00E61B40"/>
    <w:p w14:paraId="2B6BB487" w14:textId="5DF96519" w:rsidR="0071648F" w:rsidRDefault="0071648F" w:rsidP="00E61B40"/>
    <w:p w14:paraId="43A869EA" w14:textId="2EF41D2F" w:rsidR="0071648F" w:rsidRDefault="0071648F" w:rsidP="00E61B40"/>
    <w:p w14:paraId="6610727B" w14:textId="2004D3CB" w:rsidR="0071648F" w:rsidRDefault="0071648F" w:rsidP="00E61B40"/>
    <w:p w14:paraId="743DD6EE" w14:textId="036B4D8B" w:rsidR="0071648F" w:rsidRDefault="0071648F" w:rsidP="00E61B40"/>
    <w:p w14:paraId="468A8252" w14:textId="4AB65FCD" w:rsidR="0071648F" w:rsidRDefault="0071648F" w:rsidP="00E61B40"/>
    <w:p w14:paraId="51861769" w14:textId="203CEC1E" w:rsidR="0071648F" w:rsidRDefault="0071648F" w:rsidP="00E61B40"/>
    <w:p w14:paraId="5C3AEDA0" w14:textId="5BBAEBD7" w:rsidR="0071648F" w:rsidRDefault="0071648F" w:rsidP="00E61B40"/>
    <w:p w14:paraId="2CF67358" w14:textId="05B3C174" w:rsidR="0071648F" w:rsidRDefault="0071648F" w:rsidP="00E61B40"/>
    <w:p w14:paraId="5C112162" w14:textId="183A86D1" w:rsidR="0071648F" w:rsidRDefault="0071648F" w:rsidP="00E61B40"/>
    <w:p w14:paraId="1852CE14" w14:textId="3BB89A0D" w:rsidR="0071648F" w:rsidRDefault="0071648F" w:rsidP="00E61B40"/>
    <w:p w14:paraId="33FAB4D2" w14:textId="4923A4C4" w:rsidR="0071648F" w:rsidRDefault="0071648F" w:rsidP="00E61B40"/>
    <w:p w14:paraId="4212B626" w14:textId="1B295373" w:rsidR="0071648F" w:rsidRDefault="0071648F" w:rsidP="00E61B40"/>
    <w:p w14:paraId="50661564" w14:textId="77777777" w:rsidR="00C9364F" w:rsidRDefault="00C9364F" w:rsidP="00C9364F">
      <w:r>
        <w:rPr>
          <w:noProof/>
        </w:rPr>
        <w:drawing>
          <wp:anchor distT="0" distB="0" distL="114300" distR="114300" simplePos="0" relativeHeight="251664384" behindDoc="0" locked="0" layoutInCell="1" allowOverlap="1" wp14:anchorId="4B5B574E" wp14:editId="0991406E">
            <wp:simplePos x="0" y="0"/>
            <wp:positionH relativeFrom="margin">
              <wp:posOffset>299389</wp:posOffset>
            </wp:positionH>
            <wp:positionV relativeFrom="paragraph">
              <wp:posOffset>45085</wp:posOffset>
            </wp:positionV>
            <wp:extent cx="483870" cy="36957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7414E" w14:textId="0C43F5B9" w:rsidR="0071648F" w:rsidRPr="004D293F" w:rsidRDefault="00C9364F" w:rsidP="00C9364F">
      <w:pPr>
        <w:ind w:left="720"/>
        <w:rPr>
          <w:b/>
          <w:bCs/>
          <w:sz w:val="20"/>
        </w:rPr>
      </w:pPr>
      <w:r>
        <w:rPr>
          <w:b/>
          <w:bCs/>
        </w:rPr>
        <w:t xml:space="preserve">    </w:t>
      </w:r>
      <w:r w:rsidR="003643B4">
        <w:rPr>
          <w:b/>
          <w:bCs/>
        </w:rPr>
        <w:t xml:space="preserve">     </w:t>
      </w:r>
      <w:r w:rsidR="0071648F" w:rsidRPr="004D293F">
        <w:rPr>
          <w:b/>
          <w:bCs/>
          <w:sz w:val="20"/>
        </w:rPr>
        <w:t>Área de Estudio</w:t>
      </w:r>
    </w:p>
    <w:p w14:paraId="2F08744B" w14:textId="7262267A" w:rsidR="0071648F" w:rsidRDefault="0071648F" w:rsidP="00E61B40"/>
    <w:p w14:paraId="3A6B103B" w14:textId="77777777" w:rsidR="0071648F" w:rsidRDefault="0071648F" w:rsidP="00E61B40"/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C468E6" w:rsidRPr="000D599B" w14:paraId="4D4E3FF5" w14:textId="77777777" w:rsidTr="00AD2CDA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72FB95A" w14:textId="0CC46DBB" w:rsidR="00C468E6" w:rsidRPr="000D599B" w:rsidRDefault="00F529B5" w:rsidP="00AD2CD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14:paraId="1CE6621A" w14:textId="196408AD" w:rsidR="00C468E6" w:rsidRPr="000D599B" w:rsidRDefault="00C468E6" w:rsidP="00AD2CD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color w:val="FFFFFF" w:themeColor="background1"/>
                <w:sz w:val="20"/>
                <w:lang w:val="es-ES"/>
              </w:rPr>
              <w:t>Función</w:t>
            </w:r>
          </w:p>
        </w:tc>
      </w:tr>
      <w:tr w:rsidR="00C468E6" w:rsidRPr="000D599B" w14:paraId="36DF1D7E" w14:textId="77777777" w:rsidTr="00AD2CDA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F882E7" w14:textId="4127E114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Dirección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1C2BD25" w14:textId="0984BC06" w:rsidR="00C468E6" w:rsidRPr="000D599B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116628">
              <w:rPr>
                <w:rFonts w:cs="Arial"/>
                <w:sz w:val="20"/>
                <w:lang w:val="es-ES"/>
              </w:rPr>
              <w:t xml:space="preserve">Se encarga de </w:t>
            </w:r>
            <w:r w:rsidR="00AD2CDA">
              <w:rPr>
                <w:rFonts w:cs="Arial"/>
                <w:sz w:val="20"/>
                <w:lang w:val="es-ES"/>
              </w:rPr>
              <w:t xml:space="preserve">planear, </w:t>
            </w:r>
            <w:r w:rsidRPr="00116628">
              <w:rPr>
                <w:rFonts w:cs="Arial"/>
                <w:sz w:val="20"/>
                <w:lang w:val="es-ES"/>
              </w:rPr>
              <w:t>dirigir, coordinar y supervisar todas las actividades del colegio.</w:t>
            </w:r>
            <w:r w:rsidR="005934D5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C468E6" w:rsidRPr="000D599B" w14:paraId="6E8C5C2A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7B3794" w14:textId="37ADF86A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Contabilidad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0FE336" w14:textId="77A4A0F8" w:rsidR="00C468E6" w:rsidRPr="000D599B" w:rsidRDefault="0071724F" w:rsidP="00AD2CDA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M</w:t>
            </w:r>
            <w:r w:rsidR="00C468E6" w:rsidRPr="00116628">
              <w:rPr>
                <w:rFonts w:cs="Arial"/>
                <w:sz w:val="20"/>
                <w:lang w:val="es-ES"/>
              </w:rPr>
              <w:t xml:space="preserve">aneja </w:t>
            </w:r>
            <w:r w:rsidRPr="0071724F">
              <w:rPr>
                <w:rFonts w:cs="Arial"/>
                <w:sz w:val="20"/>
                <w:lang w:val="es-ES"/>
              </w:rPr>
              <w:t>el control y registro de todas las actividades económicas que</w:t>
            </w:r>
            <w:r w:rsidR="00FC1F7C">
              <w:rPr>
                <w:rFonts w:cs="Arial"/>
                <w:sz w:val="20"/>
                <w:lang w:val="es-ES"/>
              </w:rPr>
              <w:t xml:space="preserve"> se</w:t>
            </w:r>
            <w:r w:rsidRPr="0071724F">
              <w:rPr>
                <w:rFonts w:cs="Arial"/>
                <w:sz w:val="20"/>
                <w:lang w:val="es-ES"/>
              </w:rPr>
              <w:t xml:space="preserve"> realiz</w:t>
            </w:r>
            <w:r w:rsidR="000972A2">
              <w:rPr>
                <w:rFonts w:cs="Arial"/>
                <w:sz w:val="20"/>
                <w:lang w:val="es-ES"/>
              </w:rPr>
              <w:t>a la institución.</w:t>
            </w:r>
          </w:p>
        </w:tc>
      </w:tr>
      <w:tr w:rsidR="00C468E6" w:rsidRPr="000D599B" w14:paraId="28180C60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B8B763" w14:textId="468EC33D" w:rsidR="00C468E6" w:rsidRPr="000D599B" w:rsidRDefault="00C468E6" w:rsidP="00AD2CDA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Psicología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601BD1" w14:textId="397BFF7C" w:rsidR="00C468E6" w:rsidRPr="000D599B" w:rsidRDefault="006C36AF" w:rsidP="00AD2CDA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</w:t>
            </w:r>
            <w:r w:rsidRPr="006C36AF">
              <w:rPr>
                <w:rFonts w:cs="Arial"/>
                <w:sz w:val="20"/>
                <w:lang w:val="es-ES"/>
              </w:rPr>
              <w:t>tender y fomentar el desarrollo psicológico en todos sus componentes</w:t>
            </w:r>
            <w:r>
              <w:rPr>
                <w:rFonts w:cs="Arial"/>
                <w:sz w:val="20"/>
                <w:lang w:val="es-ES"/>
              </w:rPr>
              <w:t xml:space="preserve">: </w:t>
            </w:r>
            <w:r w:rsidR="00774895">
              <w:rPr>
                <w:rFonts w:cs="Arial"/>
                <w:sz w:val="20"/>
                <w:lang w:val="es-ES"/>
              </w:rPr>
              <w:t>p</w:t>
            </w:r>
            <w:r w:rsidRPr="006C36AF">
              <w:rPr>
                <w:rFonts w:cs="Arial"/>
                <w:sz w:val="20"/>
                <w:lang w:val="es-ES"/>
              </w:rPr>
              <w:t>sicomotriz, intelectual, social</w:t>
            </w:r>
            <w:r>
              <w:rPr>
                <w:rFonts w:cs="Arial"/>
                <w:sz w:val="20"/>
                <w:lang w:val="es-ES"/>
              </w:rPr>
              <w:t xml:space="preserve"> y</w:t>
            </w:r>
            <w:r w:rsidRPr="006C36AF">
              <w:rPr>
                <w:rFonts w:cs="Arial"/>
                <w:sz w:val="20"/>
                <w:lang w:val="es-ES"/>
              </w:rPr>
              <w:t xml:space="preserve"> afectivo-emocional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C468E6" w:rsidRPr="000D599B" w14:paraId="2DE6DA32" w14:textId="77777777" w:rsidTr="00C8735E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DE442D" w14:textId="607821EB" w:rsidR="00C468E6" w:rsidRPr="00C8735E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C8735E">
              <w:rPr>
                <w:rFonts w:cs="Arial"/>
                <w:b/>
                <w:bCs/>
                <w:sz w:val="20"/>
                <w:lang w:val="es-ES"/>
              </w:rPr>
              <w:t>Secretaria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EA4F08" w14:textId="2E3D28D5" w:rsidR="00C468E6" w:rsidRPr="00C8735E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C8735E">
              <w:rPr>
                <w:rFonts w:cs="Arial"/>
                <w:sz w:val="20"/>
                <w:lang w:val="es-ES"/>
              </w:rPr>
              <w:t>Brinda información al cliente y registra la información</w:t>
            </w:r>
            <w:r w:rsidR="00E467C3" w:rsidRPr="00C8735E">
              <w:rPr>
                <w:rFonts w:cs="Arial"/>
                <w:sz w:val="20"/>
                <w:lang w:val="es-ES"/>
              </w:rPr>
              <w:t>,</w:t>
            </w:r>
            <w:r w:rsidRPr="00C8735E">
              <w:rPr>
                <w:rFonts w:cs="Arial"/>
                <w:sz w:val="20"/>
                <w:lang w:val="es-ES"/>
              </w:rPr>
              <w:t xml:space="preserve"> mediante hojas de formulario</w:t>
            </w:r>
            <w:r w:rsidR="00E467C3" w:rsidRPr="00C8735E">
              <w:rPr>
                <w:rFonts w:cs="Arial"/>
                <w:sz w:val="20"/>
                <w:lang w:val="es-ES"/>
              </w:rPr>
              <w:t xml:space="preserve">, </w:t>
            </w:r>
            <w:r w:rsidRPr="00C8735E">
              <w:rPr>
                <w:rFonts w:cs="Arial"/>
                <w:sz w:val="20"/>
                <w:lang w:val="es-ES"/>
              </w:rPr>
              <w:t>los datos del estudiante y apoderado para su posterior matricula.</w:t>
            </w:r>
          </w:p>
        </w:tc>
      </w:tr>
      <w:tr w:rsidR="00C468E6" w:rsidRPr="000D599B" w14:paraId="789FFECD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23C9E9" w14:textId="5DA8D6B0" w:rsidR="00C468E6" w:rsidRPr="00116628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Coordinador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05ABE3" w14:textId="7F878C9E" w:rsidR="00C468E6" w:rsidRPr="000D599B" w:rsidRDefault="0061345E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61345E">
              <w:rPr>
                <w:rFonts w:cs="Arial"/>
                <w:sz w:val="20"/>
                <w:lang w:val="es-ES"/>
              </w:rPr>
              <w:t>Coordinar y apoyar la ejecución de estrategias pedagógicas que permitan la cualificación del proceso académico y formativo del estudiante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C468E6" w:rsidRPr="000D599B" w14:paraId="0BD54CEC" w14:textId="77777777" w:rsidTr="00AD2CD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C8A71E" w14:textId="0191A1A1" w:rsidR="00C468E6" w:rsidRPr="00116628" w:rsidRDefault="00C468E6" w:rsidP="00AD2CDA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116628">
              <w:rPr>
                <w:rFonts w:cs="Arial"/>
                <w:b/>
                <w:bCs/>
                <w:sz w:val="20"/>
                <w:lang w:val="es-ES"/>
              </w:rPr>
              <w:t>Profesor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BFF98D" w14:textId="728B07B8" w:rsidR="00C468E6" w:rsidRPr="000D599B" w:rsidRDefault="00C468E6" w:rsidP="00AD2CDA">
            <w:pPr>
              <w:jc w:val="left"/>
              <w:rPr>
                <w:rFonts w:cs="Arial"/>
                <w:sz w:val="20"/>
                <w:lang w:val="es-ES"/>
              </w:rPr>
            </w:pPr>
            <w:r w:rsidRPr="00C468E6">
              <w:rPr>
                <w:rFonts w:cs="Arial"/>
                <w:sz w:val="20"/>
                <w:lang w:val="es-ES"/>
              </w:rPr>
              <w:t xml:space="preserve">Proporciona </w:t>
            </w:r>
            <w:r w:rsidR="00AD2CDA" w:rsidRPr="00C468E6">
              <w:rPr>
                <w:rFonts w:cs="Arial"/>
                <w:sz w:val="20"/>
                <w:lang w:val="es-ES"/>
              </w:rPr>
              <w:t xml:space="preserve">a los estudiantes </w:t>
            </w:r>
            <w:r w:rsidRPr="00C468E6">
              <w:rPr>
                <w:rFonts w:cs="Arial"/>
                <w:sz w:val="20"/>
                <w:lang w:val="es-ES"/>
              </w:rPr>
              <w:t xml:space="preserve">atención pedagógica </w:t>
            </w:r>
            <w:r w:rsidR="00AD2CDA">
              <w:rPr>
                <w:rFonts w:cs="Arial"/>
                <w:sz w:val="20"/>
                <w:lang w:val="es-ES"/>
              </w:rPr>
              <w:t>tendiente a favorecer s</w:t>
            </w:r>
            <w:r w:rsidR="00D544EC">
              <w:rPr>
                <w:rFonts w:cs="Arial"/>
                <w:sz w:val="20"/>
                <w:lang w:val="es-ES"/>
              </w:rPr>
              <w:t>u</w:t>
            </w:r>
            <w:r w:rsidR="00AD2CDA">
              <w:rPr>
                <w:rFonts w:cs="Arial"/>
                <w:sz w:val="20"/>
                <w:lang w:val="es-ES"/>
              </w:rPr>
              <w:t xml:space="preserve"> desarrollo integral.</w:t>
            </w:r>
          </w:p>
        </w:tc>
      </w:tr>
    </w:tbl>
    <w:p w14:paraId="6FC0F90B" w14:textId="77777777" w:rsidR="00383F62" w:rsidRPr="00383F62" w:rsidRDefault="00383F62" w:rsidP="00383F62">
      <w:bookmarkStart w:id="18" w:name="_Toc89224929"/>
      <w:bookmarkStart w:id="19" w:name="_Toc199424695"/>
    </w:p>
    <w:p w14:paraId="27BDD46F" w14:textId="14EF0595" w:rsidR="00480D67" w:rsidRPr="00965DA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r w:rsidRPr="00965DA5">
        <w:rPr>
          <w:rFonts w:cs="Arial"/>
          <w:bCs/>
          <w:sz w:val="20"/>
        </w:rPr>
        <w:t>Objetivos Estratégic</w:t>
      </w:r>
      <w:bookmarkEnd w:id="18"/>
      <w:r w:rsidRPr="00965DA5">
        <w:rPr>
          <w:rFonts w:cs="Arial"/>
          <w:bCs/>
          <w:sz w:val="20"/>
        </w:rPr>
        <w:t>os</w:t>
      </w:r>
      <w:bookmarkEnd w:id="19"/>
    </w:p>
    <w:p w14:paraId="388B68DC" w14:textId="77777777" w:rsidR="00480D67" w:rsidRPr="000D599B" w:rsidRDefault="00480D67" w:rsidP="00480D67">
      <w:pPr>
        <w:ind w:left="1476" w:hanging="36"/>
        <w:rPr>
          <w:rFonts w:cs="Arial"/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0D599B" w14:paraId="05F01D5D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742A526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2C68BDB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11313C50" w14:textId="77777777" w:rsidTr="00715337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A3333A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F12BFB" w14:textId="651CEBC2" w:rsidR="00480D67" w:rsidRPr="000D599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Diseñar un Sistema </w:t>
            </w:r>
            <w:r w:rsidR="003A4596">
              <w:rPr>
                <w:rFonts w:cs="Arial"/>
                <w:sz w:val="20"/>
                <w:lang w:val="es-ES"/>
              </w:rPr>
              <w:t>de Matricula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y crear una </w:t>
            </w:r>
            <w:r w:rsidR="00F166CC">
              <w:rPr>
                <w:rFonts w:cs="Arial"/>
                <w:sz w:val="20"/>
                <w:lang w:val="es-ES"/>
              </w:rPr>
              <w:t>base de datos.</w:t>
            </w:r>
          </w:p>
        </w:tc>
      </w:tr>
      <w:tr w:rsidR="00480D67" w:rsidRPr="000D599B" w14:paraId="662A451C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393EB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E6375" w14:textId="6A6D7B46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Se programará en Python y </w:t>
            </w:r>
            <w:r w:rsidR="00485502">
              <w:rPr>
                <w:rFonts w:cs="Arial"/>
                <w:sz w:val="20"/>
                <w:lang w:val="es-ES"/>
              </w:rPr>
              <w:t>el SGBD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SQL Server 2017</w:t>
            </w:r>
            <w:r w:rsidR="00F166CC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33D923A6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A398E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0D599B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EFC7D" w14:textId="2CE35DB1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F403E3">
              <w:rPr>
                <w:rFonts w:cs="Arial"/>
                <w:sz w:val="20"/>
                <w:lang w:val="es-ES"/>
              </w:rPr>
              <w:t xml:space="preserve">Mejorar el tiempo en la gestión de </w:t>
            </w:r>
            <w:r w:rsidR="00E81D87">
              <w:rPr>
                <w:rFonts w:cs="Arial"/>
                <w:sz w:val="20"/>
                <w:lang w:val="es-ES"/>
              </w:rPr>
              <w:t>Matrícula.</w:t>
            </w:r>
          </w:p>
        </w:tc>
      </w:tr>
    </w:tbl>
    <w:p w14:paraId="2C3961C9" w14:textId="77777777" w:rsidR="00480D67" w:rsidRPr="00965DA5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0" w:name="_Toc89224930"/>
      <w:bookmarkStart w:id="21" w:name="_Toc199424696"/>
      <w:r w:rsidRPr="00965DA5">
        <w:rPr>
          <w:rFonts w:cs="Arial"/>
          <w:bCs/>
          <w:sz w:val="20"/>
        </w:rPr>
        <w:t>Beneficios Esperados</w:t>
      </w:r>
      <w:bookmarkEnd w:id="20"/>
      <w:bookmarkEnd w:id="21"/>
      <w:r w:rsidRPr="00965DA5">
        <w:rPr>
          <w:rFonts w:cs="Arial"/>
          <w:bCs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0D599B" w14:paraId="6D141FC1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06924A0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CAEE857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5DFE04EF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38131A43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4FE34C96" w14:textId="0FEE7330" w:rsidR="00480D67" w:rsidRPr="000D599B" w:rsidRDefault="00F403E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Acceder a crear </w:t>
            </w:r>
            <w:r w:rsidR="00BF7767">
              <w:rPr>
                <w:rFonts w:cs="Arial"/>
                <w:sz w:val="20"/>
                <w:lang w:val="es-ES"/>
              </w:rPr>
              <w:t>u</w:t>
            </w:r>
            <w:r w:rsidR="00DD3452" w:rsidRPr="00DD3452">
              <w:rPr>
                <w:rFonts w:cs="Arial"/>
                <w:sz w:val="20"/>
                <w:lang w:val="es-ES"/>
              </w:rPr>
              <w:t>suarios (</w:t>
            </w:r>
            <w:proofErr w:type="spellStart"/>
            <w:r w:rsidR="00256583">
              <w:rPr>
                <w:rFonts w:cs="Arial"/>
                <w:sz w:val="20"/>
                <w:lang w:val="es-ES"/>
              </w:rPr>
              <w:t>l</w:t>
            </w:r>
            <w:r w:rsidR="00DD3452" w:rsidRPr="00DD3452">
              <w:rPr>
                <w:rFonts w:cs="Arial"/>
                <w:sz w:val="20"/>
                <w:lang w:val="es-ES"/>
              </w:rPr>
              <w:t>ogin</w:t>
            </w:r>
            <w:proofErr w:type="spellEnd"/>
            <w:r w:rsidR="00DD3452" w:rsidRPr="00DD3452">
              <w:rPr>
                <w:rFonts w:cs="Arial"/>
                <w:sz w:val="20"/>
                <w:lang w:val="es-ES"/>
              </w:rPr>
              <w:t>: Secretar</w:t>
            </w:r>
            <w:r w:rsidR="00CB4D15">
              <w:rPr>
                <w:rFonts w:cs="Arial"/>
                <w:sz w:val="20"/>
                <w:lang w:val="es-ES"/>
              </w:rPr>
              <w:t>í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a y </w:t>
            </w:r>
            <w:r w:rsidR="00656529" w:rsidRPr="00DD3452">
              <w:rPr>
                <w:rFonts w:cs="Arial"/>
                <w:sz w:val="20"/>
                <w:lang w:val="es-ES"/>
              </w:rPr>
              <w:t>Dirección</w:t>
            </w:r>
            <w:r w:rsidR="00DD3452">
              <w:rPr>
                <w:rFonts w:cs="Arial"/>
                <w:sz w:val="20"/>
                <w:lang w:val="es-ES"/>
              </w:rPr>
              <w:t>)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CEE7D06" w14:textId="77777777" w:rsidTr="00130D3A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5103AFC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0AB3C08C" w14:textId="01FC08F0" w:rsidR="00480D67" w:rsidRPr="000D599B" w:rsidRDefault="00480D67" w:rsidP="004C3BD9">
            <w:pPr>
              <w:tabs>
                <w:tab w:val="left" w:pos="795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Mejorar la calidad de </w:t>
            </w:r>
            <w:r w:rsidR="00BA2197">
              <w:rPr>
                <w:rFonts w:cs="Arial"/>
                <w:sz w:val="20"/>
                <w:lang w:val="es-ES"/>
              </w:rPr>
              <w:t>servicio en la institución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7C57FB05" w14:textId="77777777" w:rsidTr="00130D3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3F119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BEF8" w14:textId="3CEF84BA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>Generar reporte</w:t>
            </w:r>
            <w:r w:rsidR="00F403E3">
              <w:rPr>
                <w:rFonts w:cs="Arial"/>
                <w:sz w:val="20"/>
                <w:lang w:val="es-ES"/>
              </w:rPr>
              <w:t>s</w:t>
            </w:r>
            <w:r w:rsidR="0018744D">
              <w:rPr>
                <w:rFonts w:cs="Arial"/>
                <w:sz w:val="20"/>
                <w:lang w:val="es-ES"/>
              </w:rPr>
              <w:t xml:space="preserve"> de </w:t>
            </w:r>
            <w:r w:rsidR="003B660D">
              <w:rPr>
                <w:rFonts w:cs="Arial"/>
                <w:sz w:val="20"/>
                <w:lang w:val="es-ES"/>
              </w:rPr>
              <w:t>M</w:t>
            </w:r>
            <w:r w:rsidR="0018744D">
              <w:rPr>
                <w:rFonts w:cs="Arial"/>
                <w:sz w:val="20"/>
                <w:lang w:val="es-ES"/>
              </w:rPr>
              <w:t>atricula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  <w:r w:rsidR="003B660D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0D599B" w14:paraId="5F55ACC9" w14:textId="77777777" w:rsidTr="00130D3A"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645E13B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1DE7C5C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4F28A938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74D2934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4D68F916" w14:textId="298E1B81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Los usuarios ingresaran mediante un </w:t>
            </w:r>
            <w:proofErr w:type="spellStart"/>
            <w:r w:rsidR="004C3BD9" w:rsidRPr="000D599B">
              <w:rPr>
                <w:rFonts w:cs="Arial"/>
                <w:sz w:val="20"/>
                <w:lang w:val="es-ES"/>
              </w:rPr>
              <w:t>login</w:t>
            </w:r>
            <w:proofErr w:type="spellEnd"/>
            <w:r w:rsidR="004C3BD9" w:rsidRPr="000D599B">
              <w:rPr>
                <w:rFonts w:cs="Arial"/>
                <w:sz w:val="20"/>
                <w:lang w:val="es-ES"/>
              </w:rPr>
              <w:t xml:space="preserve"> y </w:t>
            </w:r>
            <w:proofErr w:type="spellStart"/>
            <w:r w:rsidR="004C3BD9" w:rsidRPr="000D599B">
              <w:rPr>
                <w:rFonts w:cs="Arial"/>
                <w:sz w:val="20"/>
                <w:lang w:val="es-ES"/>
              </w:rPr>
              <w:t>password</w:t>
            </w:r>
            <w:proofErr w:type="spellEnd"/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DB9D0B1" w14:textId="77777777" w:rsidTr="00715337">
        <w:tc>
          <w:tcPr>
            <w:tcW w:w="1701" w:type="dxa"/>
            <w:shd w:val="clear" w:color="auto" w:fill="auto"/>
          </w:tcPr>
          <w:p w14:paraId="65F09638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9BFCA1E" w14:textId="4BC1F349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</w:t>
            </w:r>
            <w:r w:rsidR="00DD3452" w:rsidRPr="00DD3452">
              <w:rPr>
                <w:rFonts w:cs="Arial"/>
                <w:sz w:val="20"/>
                <w:lang w:val="es-ES"/>
              </w:rPr>
              <w:t xml:space="preserve">Eliminar anotaciones en </w:t>
            </w:r>
            <w:r w:rsidR="00DD3452">
              <w:rPr>
                <w:rFonts w:cs="Arial"/>
                <w:sz w:val="20"/>
                <w:lang w:val="es-ES"/>
              </w:rPr>
              <w:t>hojas de formulario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60D054B3" w14:textId="77777777" w:rsidTr="00715337">
        <w:tc>
          <w:tcPr>
            <w:tcW w:w="1701" w:type="dxa"/>
            <w:shd w:val="clear" w:color="auto" w:fill="auto"/>
          </w:tcPr>
          <w:p w14:paraId="4C87F070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161FE63C" w14:textId="75AADF48" w:rsidR="00480D67" w:rsidRPr="000D599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Registros de </w:t>
            </w:r>
            <w:r w:rsidR="003D2D28">
              <w:rPr>
                <w:rFonts w:cs="Arial"/>
                <w:sz w:val="20"/>
                <w:lang w:val="es-ES"/>
              </w:rPr>
              <w:t xml:space="preserve">datos </w:t>
            </w:r>
            <w:r w:rsidR="0018744D">
              <w:rPr>
                <w:rFonts w:cs="Arial"/>
                <w:sz w:val="20"/>
                <w:lang w:val="es-ES"/>
              </w:rPr>
              <w:t>apoderados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, </w:t>
            </w:r>
            <w:r w:rsidR="0018744D">
              <w:rPr>
                <w:rFonts w:cs="Arial"/>
                <w:sz w:val="20"/>
                <w:lang w:val="es-ES"/>
              </w:rPr>
              <w:t>estudiantes</w:t>
            </w:r>
            <w:r w:rsidR="004C3BD9" w:rsidRPr="000D599B">
              <w:rPr>
                <w:rFonts w:cs="Arial"/>
                <w:sz w:val="20"/>
                <w:lang w:val="es-ES"/>
              </w:rPr>
              <w:t xml:space="preserve"> y </w:t>
            </w:r>
            <w:r w:rsidR="0018744D">
              <w:rPr>
                <w:rFonts w:cs="Arial"/>
                <w:sz w:val="20"/>
                <w:lang w:val="es-ES"/>
              </w:rPr>
              <w:t>matricula</w:t>
            </w:r>
            <w:r w:rsidR="00E81D87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09A0C1F6" w14:textId="2CFB3056" w:rsidR="00480D67" w:rsidRPr="000D599B" w:rsidRDefault="00480D67" w:rsidP="00810879">
      <w:pPr>
        <w:spacing w:line="240" w:lineRule="auto"/>
        <w:jc w:val="left"/>
        <w:rPr>
          <w:rFonts w:cs="Arial"/>
          <w:lang w:val="es-ES"/>
        </w:rPr>
      </w:pPr>
    </w:p>
    <w:p w14:paraId="773DBC60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2" w:name="_Toc199424697"/>
      <w:bookmarkStart w:id="23" w:name="_Toc89224931"/>
      <w:r w:rsidRPr="00EB735E">
        <w:rPr>
          <w:rFonts w:cs="Arial"/>
          <w:bCs/>
          <w:sz w:val="20"/>
        </w:rPr>
        <w:t>Supuestos y premisas</w:t>
      </w:r>
      <w:bookmarkEnd w:id="22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56"/>
        <w:gridCol w:w="6824"/>
      </w:tblGrid>
      <w:tr w:rsidR="002C20F2" w:rsidRPr="000D599B" w14:paraId="430F2828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70B00E" w14:textId="77777777" w:rsidR="00480D67" w:rsidRPr="000D599B" w:rsidRDefault="00480D67" w:rsidP="002C20F2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C1EC241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0196F417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378459C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B74F990" w14:textId="21428F85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La </w:t>
            </w:r>
            <w:r w:rsidR="001D0D0B">
              <w:rPr>
                <w:rFonts w:cs="Arial"/>
                <w:sz w:val="20"/>
                <w:lang w:val="es-ES"/>
              </w:rPr>
              <w:t>G</w:t>
            </w:r>
            <w:r w:rsidRPr="000D599B">
              <w:rPr>
                <w:rFonts w:cs="Arial"/>
                <w:sz w:val="20"/>
                <w:lang w:val="es-ES"/>
              </w:rPr>
              <w:t>estión de</w:t>
            </w:r>
            <w:r w:rsidR="001D0D0B">
              <w:rPr>
                <w:rFonts w:cs="Arial"/>
                <w:sz w:val="20"/>
                <w:lang w:val="es-ES"/>
              </w:rPr>
              <w:t>l</w:t>
            </w:r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r w:rsidR="001D0D0B">
              <w:rPr>
                <w:rFonts w:cs="Arial"/>
                <w:sz w:val="20"/>
                <w:lang w:val="es-ES"/>
              </w:rPr>
              <w:t>P</w:t>
            </w:r>
            <w:r w:rsidRPr="000D599B">
              <w:rPr>
                <w:rFonts w:cs="Arial"/>
                <w:sz w:val="20"/>
                <w:lang w:val="es-ES"/>
              </w:rPr>
              <w:t>royecto de</w:t>
            </w:r>
            <w:r w:rsidR="000B0CE6">
              <w:rPr>
                <w:rFonts w:cs="Arial"/>
                <w:sz w:val="20"/>
                <w:lang w:val="es-ES"/>
              </w:rPr>
              <w:t xml:space="preserve"> la aplicación de</w:t>
            </w:r>
            <w:r w:rsidRPr="000D599B">
              <w:rPr>
                <w:rFonts w:cs="Arial"/>
                <w:sz w:val="20"/>
                <w:lang w:val="es-ES"/>
              </w:rPr>
              <w:t xml:space="preserve"> escritorio estará a cargo de todos los participantes del grupo de proyecto</w:t>
            </w:r>
            <w:r w:rsidR="004072D5">
              <w:rPr>
                <w:rFonts w:cs="Arial"/>
                <w:sz w:val="20"/>
                <w:lang w:val="es-ES"/>
              </w:rPr>
              <w:t>s</w:t>
            </w:r>
            <w:r w:rsidR="005F042C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4606695" w14:textId="77777777" w:rsidTr="00715337">
        <w:tc>
          <w:tcPr>
            <w:tcW w:w="1256" w:type="dxa"/>
            <w:shd w:val="clear" w:color="auto" w:fill="auto"/>
          </w:tcPr>
          <w:p w14:paraId="171EC3B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12460CA9" w14:textId="5F2F7B7C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Las reuniones de grupo se realizarán de manera virtual utilizando</w:t>
            </w:r>
            <w:r w:rsidR="00306410">
              <w:rPr>
                <w:rFonts w:cs="Arial"/>
                <w:sz w:val="20"/>
                <w:lang w:val="es-ES"/>
              </w:rPr>
              <w:t xml:space="preserve"> diversas</w:t>
            </w:r>
            <w:r w:rsidRPr="000D599B">
              <w:rPr>
                <w:rFonts w:cs="Arial"/>
                <w:sz w:val="20"/>
                <w:lang w:val="es-ES"/>
              </w:rPr>
              <w:t xml:space="preserve"> plataformas</w:t>
            </w:r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2E5BE3FE" w14:textId="77777777" w:rsidTr="00715337">
        <w:tc>
          <w:tcPr>
            <w:tcW w:w="1256" w:type="dxa"/>
            <w:tcBorders>
              <w:bottom w:val="nil"/>
            </w:tcBorders>
            <w:shd w:val="clear" w:color="auto" w:fill="auto"/>
          </w:tcPr>
          <w:p w14:paraId="214C2049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007F4A8E" w14:textId="5D78F405" w:rsidR="00480D67" w:rsidRPr="000D599B" w:rsidRDefault="00CD21F8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Existirán 3 feriados a lo largo del mes de </w:t>
            </w:r>
            <w:r w:rsidR="005822FF">
              <w:rPr>
                <w:rFonts w:cs="Arial"/>
                <w:sz w:val="20"/>
                <w:lang w:val="es-ES"/>
              </w:rPr>
              <w:t>abril</w:t>
            </w:r>
            <w:r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69A943D1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6466487" w14:textId="77777777" w:rsidR="00480D67" w:rsidRPr="000D599B" w:rsidRDefault="00480D67" w:rsidP="00C16EC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58B3CD3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6229303C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1D9B889D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72D4A0C9" w14:textId="2FCD9616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 través de los roles: Scrum Master, </w:t>
            </w:r>
            <w:proofErr w:type="spellStart"/>
            <w:r w:rsidRPr="000D599B">
              <w:rPr>
                <w:rFonts w:cs="Arial"/>
                <w:sz w:val="20"/>
                <w:lang w:val="es-ES"/>
              </w:rPr>
              <w:t>Product</w:t>
            </w:r>
            <w:proofErr w:type="spellEnd"/>
            <w:r w:rsidRPr="000D599B">
              <w:rPr>
                <w:rFonts w:cs="Arial"/>
                <w:sz w:val="20"/>
                <w:lang w:val="es-ES"/>
              </w:rPr>
              <w:t xml:space="preserve"> </w:t>
            </w:r>
            <w:proofErr w:type="spellStart"/>
            <w:r w:rsidRPr="000D599B">
              <w:rPr>
                <w:rFonts w:cs="Arial"/>
                <w:sz w:val="20"/>
                <w:lang w:val="es-ES"/>
              </w:rPr>
              <w:t>Owner</w:t>
            </w:r>
            <w:proofErr w:type="spellEnd"/>
            <w:r w:rsidRPr="000D599B">
              <w:rPr>
                <w:rFonts w:cs="Arial"/>
                <w:sz w:val="20"/>
                <w:lang w:val="es-ES"/>
              </w:rPr>
              <w:t xml:space="preserve"> y Scrum </w:t>
            </w:r>
            <w:proofErr w:type="spellStart"/>
            <w:r w:rsidRPr="000D599B">
              <w:rPr>
                <w:rFonts w:cs="Arial"/>
                <w:sz w:val="20"/>
                <w:lang w:val="es-ES"/>
              </w:rPr>
              <w:t>Teams</w:t>
            </w:r>
            <w:proofErr w:type="spellEnd"/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1D02C10E" w14:textId="77777777" w:rsidTr="00715337">
        <w:tc>
          <w:tcPr>
            <w:tcW w:w="1256" w:type="dxa"/>
            <w:shd w:val="clear" w:color="auto" w:fill="auto"/>
          </w:tcPr>
          <w:p w14:paraId="612C5951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D6B6B5D" w14:textId="3BA12322" w:rsidR="00480D67" w:rsidRPr="000D599B" w:rsidRDefault="00DC24FB" w:rsidP="00306410">
            <w:pPr>
              <w:ind w:left="720" w:hanging="720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Las plataformas a utilizar </w:t>
            </w:r>
            <w:r w:rsidR="00306410">
              <w:rPr>
                <w:rFonts w:cs="Arial"/>
                <w:sz w:val="20"/>
                <w:lang w:val="es-ES"/>
              </w:rPr>
              <w:t xml:space="preserve">son: </w:t>
            </w:r>
            <w:r w:rsidR="007C4AFB" w:rsidRPr="000D599B">
              <w:rPr>
                <w:rFonts w:cs="Arial"/>
                <w:sz w:val="20"/>
                <w:lang w:val="es-ES"/>
              </w:rPr>
              <w:t xml:space="preserve">Microsoft </w:t>
            </w:r>
            <w:proofErr w:type="spellStart"/>
            <w:r w:rsidR="007C4AFB" w:rsidRPr="000D599B">
              <w:rPr>
                <w:rFonts w:cs="Arial"/>
                <w:sz w:val="20"/>
                <w:lang w:val="es-ES"/>
              </w:rPr>
              <w:t>Teams</w:t>
            </w:r>
            <w:proofErr w:type="spellEnd"/>
            <w:r w:rsidR="004E06E3">
              <w:rPr>
                <w:rFonts w:cs="Arial"/>
                <w:sz w:val="20"/>
                <w:lang w:val="es-ES"/>
              </w:rPr>
              <w:t xml:space="preserve">, </w:t>
            </w:r>
            <w:r w:rsidR="007C4AFB" w:rsidRPr="000D599B">
              <w:rPr>
                <w:rFonts w:cs="Arial"/>
                <w:sz w:val="20"/>
                <w:lang w:val="es-ES"/>
              </w:rPr>
              <w:t xml:space="preserve">Google </w:t>
            </w:r>
            <w:proofErr w:type="spellStart"/>
            <w:r w:rsidR="007C4AFB" w:rsidRPr="000D599B">
              <w:rPr>
                <w:rFonts w:cs="Arial"/>
                <w:sz w:val="20"/>
                <w:lang w:val="es-ES"/>
              </w:rPr>
              <w:t>Meet</w:t>
            </w:r>
            <w:proofErr w:type="spellEnd"/>
            <w:r w:rsidR="004E06E3">
              <w:rPr>
                <w:rFonts w:cs="Arial"/>
                <w:sz w:val="20"/>
                <w:lang w:val="es-ES"/>
              </w:rPr>
              <w:t xml:space="preserve"> y </w:t>
            </w:r>
            <w:r w:rsidR="004E06E3" w:rsidRPr="004E06E3">
              <w:rPr>
                <w:rFonts w:cs="Arial"/>
                <w:sz w:val="20"/>
                <w:lang w:val="es-ES"/>
              </w:rPr>
              <w:t>Zoom</w:t>
            </w:r>
            <w:r w:rsidR="002C6A88">
              <w:rPr>
                <w:rFonts w:cs="Arial"/>
                <w:sz w:val="20"/>
                <w:lang w:val="es-ES"/>
              </w:rPr>
              <w:t>.</w:t>
            </w:r>
          </w:p>
        </w:tc>
      </w:tr>
      <w:tr w:rsidR="00480D67" w:rsidRPr="000D599B" w14:paraId="184C12B8" w14:textId="77777777" w:rsidTr="00715337">
        <w:tc>
          <w:tcPr>
            <w:tcW w:w="1256" w:type="dxa"/>
            <w:shd w:val="clear" w:color="auto" w:fill="auto"/>
          </w:tcPr>
          <w:p w14:paraId="0DB4E9B7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14:paraId="7076CAB9" w14:textId="052FDC60" w:rsidR="00480D67" w:rsidRPr="000D599B" w:rsidRDefault="002E3EFF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trabajarán 4 horas al día de lunes a viernes</w:t>
            </w:r>
            <w:r w:rsidR="001D0D0B">
              <w:rPr>
                <w:rFonts w:cs="Arial"/>
                <w:sz w:val="20"/>
                <w:lang w:val="es-ES"/>
              </w:rPr>
              <w:t>.</w:t>
            </w:r>
          </w:p>
        </w:tc>
      </w:tr>
    </w:tbl>
    <w:p w14:paraId="76A0BDE5" w14:textId="77777777" w:rsidR="0085042C" w:rsidRDefault="0085042C" w:rsidP="0085042C">
      <w:pPr>
        <w:pStyle w:val="Ttulo2"/>
        <w:numPr>
          <w:ilvl w:val="0"/>
          <w:numId w:val="0"/>
        </w:numPr>
        <w:rPr>
          <w:rFonts w:cs="Arial"/>
          <w:b w:val="0"/>
          <w:sz w:val="20"/>
        </w:rPr>
      </w:pPr>
      <w:bookmarkStart w:id="24" w:name="_Toc199424698"/>
    </w:p>
    <w:p w14:paraId="3976EBE5" w14:textId="4FC5E9A2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r w:rsidRPr="00EB735E">
        <w:rPr>
          <w:rFonts w:cs="Arial"/>
          <w:bCs/>
          <w:sz w:val="20"/>
        </w:rPr>
        <w:lastRenderedPageBreak/>
        <w:t>Restricciones</w:t>
      </w:r>
      <w:bookmarkEnd w:id="23"/>
      <w:bookmarkEnd w:id="24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0D599B" w14:paraId="1188A7D3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2447BDF" w14:textId="77777777" w:rsidR="00480D67" w:rsidRPr="000D599B" w:rsidRDefault="00480D67" w:rsidP="002C20F2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850DF05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521E3918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429AF76F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4E13367D" w14:textId="398A4CCF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No es una </w:t>
            </w:r>
            <w:r w:rsidR="006C0E23" w:rsidRPr="000D599B">
              <w:rPr>
                <w:rFonts w:cs="Arial"/>
                <w:sz w:val="20"/>
              </w:rPr>
              <w:t>a</w:t>
            </w:r>
            <w:r w:rsidR="00DC24FB" w:rsidRPr="000D599B">
              <w:rPr>
                <w:rFonts w:cs="Arial"/>
                <w:sz w:val="20"/>
              </w:rPr>
              <w:t xml:space="preserve">plicación </w:t>
            </w:r>
            <w:r w:rsidR="006C0E23" w:rsidRPr="000D599B">
              <w:rPr>
                <w:rFonts w:cs="Arial"/>
                <w:sz w:val="20"/>
              </w:rPr>
              <w:t>w</w:t>
            </w:r>
            <w:r w:rsidR="00DC24FB" w:rsidRPr="000D599B">
              <w:rPr>
                <w:rFonts w:cs="Arial"/>
                <w:sz w:val="20"/>
              </w:rPr>
              <w:t>eb</w:t>
            </w:r>
            <w:r w:rsidR="006C0E23" w:rsidRPr="000D599B">
              <w:rPr>
                <w:rFonts w:cs="Arial"/>
                <w:sz w:val="20"/>
              </w:rPr>
              <w:t>/móvil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  <w:tr w:rsidR="00480D67" w:rsidRPr="000D599B" w14:paraId="47CEABBE" w14:textId="77777777" w:rsidTr="00715337">
        <w:tc>
          <w:tcPr>
            <w:tcW w:w="1336" w:type="dxa"/>
            <w:shd w:val="clear" w:color="auto" w:fill="auto"/>
          </w:tcPr>
          <w:p w14:paraId="6C8125D5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31954D99" w14:textId="09B1847C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No generar</w:t>
            </w:r>
            <w:r w:rsidR="00537492">
              <w:rPr>
                <w:rFonts w:cs="Arial"/>
                <w:sz w:val="20"/>
              </w:rPr>
              <w:t>á</w:t>
            </w:r>
            <w:r w:rsidR="00DC24FB" w:rsidRPr="000D599B">
              <w:rPr>
                <w:rFonts w:cs="Arial"/>
                <w:sz w:val="20"/>
              </w:rPr>
              <w:t xml:space="preserve"> copias de seguridad, ni respaldo de información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  <w:tr w:rsidR="00480D67" w:rsidRPr="000D599B" w14:paraId="5E48E5BF" w14:textId="77777777" w:rsidTr="00715337">
        <w:tc>
          <w:tcPr>
            <w:tcW w:w="1336" w:type="dxa"/>
            <w:shd w:val="clear" w:color="auto" w:fill="auto"/>
          </w:tcPr>
          <w:p w14:paraId="5E9F6499" w14:textId="77777777" w:rsidR="00480D67" w:rsidRPr="000D599B" w:rsidRDefault="00480D67" w:rsidP="00415678">
            <w:pPr>
              <w:jc w:val="center"/>
              <w:rPr>
                <w:rFonts w:cs="Arial"/>
                <w:sz w:val="20"/>
                <w:szCs w:val="18"/>
                <w:lang w:val="es-ES"/>
              </w:rPr>
            </w:pPr>
            <w:r w:rsidRPr="000D599B">
              <w:rPr>
                <w:rFonts w:cs="Arial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3E333DA" w14:textId="7A343002" w:rsidR="00480D67" w:rsidRPr="000D599B" w:rsidRDefault="00480D67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</w:rPr>
              <w:t xml:space="preserve"> </w:t>
            </w:r>
            <w:r w:rsidR="00DC24FB" w:rsidRPr="000D599B">
              <w:rPr>
                <w:rFonts w:cs="Arial"/>
                <w:sz w:val="20"/>
              </w:rPr>
              <w:t xml:space="preserve"> La desintegración de equipo</w:t>
            </w:r>
            <w:r w:rsidR="005F042C">
              <w:rPr>
                <w:rFonts w:cs="Arial"/>
                <w:sz w:val="20"/>
              </w:rPr>
              <w:t>.</w:t>
            </w:r>
          </w:p>
        </w:tc>
      </w:tr>
    </w:tbl>
    <w:p w14:paraId="2DA2A907" w14:textId="3C141251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5" w:name="_Toc89224932"/>
      <w:bookmarkStart w:id="26" w:name="_Toc199424699"/>
      <w:r w:rsidRPr="00EB735E">
        <w:rPr>
          <w:rFonts w:cs="Arial"/>
          <w:bCs/>
          <w:sz w:val="20"/>
        </w:rPr>
        <w:t>Costos y Recursos estimados</w:t>
      </w:r>
      <w:bookmarkEnd w:id="25"/>
      <w:bookmarkEnd w:id="26"/>
    </w:p>
    <w:tbl>
      <w:tblPr>
        <w:tblW w:w="4681" w:type="pct"/>
        <w:tblInd w:w="562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2127"/>
        <w:gridCol w:w="1416"/>
        <w:gridCol w:w="1275"/>
        <w:gridCol w:w="1144"/>
        <w:gridCol w:w="984"/>
        <w:gridCol w:w="1298"/>
      </w:tblGrid>
      <w:tr w:rsidR="009824DD" w:rsidRPr="002E2736" w14:paraId="69F74815" w14:textId="77777777" w:rsidTr="005C0BE9"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8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7DACCA70" w14:textId="77777777" w:rsidR="005B4345" w:rsidRPr="002E2736" w:rsidRDefault="005B4345" w:rsidP="009824DD">
            <w:pPr>
              <w:jc w:val="center"/>
              <w:rPr>
                <w:rFonts w:cs="Arial"/>
                <w:lang w:val="es-E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68DF310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Cantidad</w:t>
            </w:r>
          </w:p>
          <w:p w14:paraId="5568F3F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(Hora)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366458C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Costo x Hora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42AF4C9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Subtotal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vAlign w:val="center"/>
          </w:tcPr>
          <w:p w14:paraId="5A195B4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Numero de Meses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9D05FC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Total</w:t>
            </w:r>
          </w:p>
        </w:tc>
      </w:tr>
      <w:tr w:rsidR="009824DD" w:rsidRPr="002E2736" w14:paraId="79267896" w14:textId="77777777" w:rsidTr="005C0BE9">
        <w:tc>
          <w:tcPr>
            <w:tcW w:w="1290" w:type="pct"/>
            <w:tcBorders>
              <w:top w:val="single" w:sz="8" w:space="0" w:color="FFFFFF" w:themeColor="background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E9531F5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1.-Gestión del Proyecto</w:t>
            </w:r>
          </w:p>
        </w:tc>
        <w:tc>
          <w:tcPr>
            <w:tcW w:w="8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AA662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1E0AC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909D5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F0975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09EA360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9824DD" w:rsidRPr="002E2736" w14:paraId="72301C45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3ED037C" w14:textId="2683C9B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 xml:space="preserve">Jefe del </w:t>
            </w:r>
            <w:r w:rsidR="00887E68"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P</w:t>
            </w: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royecto</w:t>
            </w:r>
            <w:r w:rsidRPr="002E2736">
              <w:rPr>
                <w:rFonts w:cs="Arial"/>
                <w:sz w:val="20"/>
                <w:lang w:val="es-ES"/>
              </w:rPr>
              <w:t xml:space="preserve"> Scrum Master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AB829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BDACD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30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9C0FEA" w14:textId="69BDC41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680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1B681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775EDCA" w14:textId="5366E3D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720</w:t>
            </w:r>
          </w:p>
        </w:tc>
      </w:tr>
      <w:tr w:rsidR="009824DD" w:rsidRPr="002E2736" w14:paraId="156C8B6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7FE93FC" w14:textId="6C7FFF10" w:rsidR="00C57240" w:rsidRDefault="00C57240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C57240">
              <w:rPr>
                <w:rFonts w:cs="Arial"/>
                <w:b/>
                <w:bCs/>
                <w:sz w:val="18"/>
                <w:szCs w:val="18"/>
                <w:lang w:val="es-ES"/>
              </w:rPr>
              <w:t>Miembros del Equipo</w:t>
            </w:r>
          </w:p>
          <w:p w14:paraId="6317EE56" w14:textId="62C7D9E2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 w:rsidRPr="002E2736">
              <w:rPr>
                <w:rFonts w:cs="Arial"/>
                <w:sz w:val="20"/>
                <w:lang w:val="es-ES"/>
              </w:rPr>
              <w:t>Product</w:t>
            </w:r>
            <w:proofErr w:type="spellEnd"/>
            <w:r w:rsidRPr="002E2736">
              <w:rPr>
                <w:rFonts w:cs="Arial"/>
                <w:sz w:val="20"/>
                <w:lang w:val="es-ES"/>
              </w:rPr>
              <w:t xml:space="preserve"> </w:t>
            </w:r>
            <w:proofErr w:type="spellStart"/>
            <w:r w:rsidRPr="002E2736">
              <w:rPr>
                <w:rFonts w:cs="Arial"/>
                <w:sz w:val="20"/>
                <w:lang w:val="es-ES"/>
              </w:rPr>
              <w:t>Owner</w:t>
            </w:r>
            <w:proofErr w:type="spellEnd"/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1F33E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171CE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BBB629" w14:textId="301860CD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120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48153E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D63B6E7" w14:textId="2D3F9EE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4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480</w:t>
            </w:r>
          </w:p>
        </w:tc>
      </w:tr>
      <w:tr w:rsidR="009824DD" w:rsidRPr="002E2736" w14:paraId="13D843F1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02D570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 xml:space="preserve">Scrum </w:t>
            </w:r>
            <w:proofErr w:type="spellStart"/>
            <w:r w:rsidRPr="002E2736">
              <w:rPr>
                <w:rFonts w:cs="Arial"/>
                <w:sz w:val="20"/>
                <w:lang w:val="es-ES"/>
              </w:rPr>
              <w:t>Teams</w:t>
            </w:r>
            <w:proofErr w:type="spellEnd"/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6F474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56</w:t>
            </w:r>
            <w:r>
              <w:rPr>
                <w:rFonts w:cs="Arial"/>
                <w:sz w:val="20"/>
                <w:lang w:val="es-ES"/>
              </w:rPr>
              <w:t>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0E7C6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18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C7958D" w14:textId="61F6EED8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008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C0E7AF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3E851DE2" w14:textId="7CBFB7B1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4</w:t>
            </w:r>
            <w:r w:rsidR="00A32AA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032</w:t>
            </w:r>
          </w:p>
        </w:tc>
      </w:tr>
      <w:tr w:rsidR="009824DD" w:rsidRPr="002E2736" w14:paraId="061D5D66" w14:textId="77777777" w:rsidTr="005C0BE9"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6AB32A0C" w14:textId="77777777" w:rsidR="005B4345" w:rsidRPr="002E2736" w:rsidRDefault="005B4345" w:rsidP="00C049DB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2E2736">
              <w:rPr>
                <w:rFonts w:cs="Arial"/>
                <w:b/>
                <w:sz w:val="20"/>
                <w:lang w:val="es-ES"/>
              </w:rPr>
              <w:t xml:space="preserve">2.- </w:t>
            </w:r>
            <w:r w:rsidRPr="002E2736">
              <w:rPr>
                <w:rFonts w:cs="Arial"/>
                <w:sz w:val="20"/>
                <w:lang w:val="es-ES"/>
              </w:rPr>
              <w:t>Hardware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102B8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B2506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C3F13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09846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5284CF6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9824DD" w:rsidRPr="002E2736" w14:paraId="5ED9394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F94D857" w14:textId="02502E20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Pc Laptop i3 9g.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3C439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FADF37" w14:textId="16FFADDD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</w:t>
            </w:r>
            <w:r w:rsidR="00B67AE3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500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51FA26" w14:textId="204F8AAF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10</w:t>
            </w:r>
            <w:r w:rsidR="005C0BE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F6745A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1DA4D6D" w14:textId="26881DF6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10</w:t>
            </w:r>
            <w:r w:rsidR="005C0BE9">
              <w:rPr>
                <w:rFonts w:cs="Arial"/>
                <w:sz w:val="20"/>
                <w:lang w:val="es-ES"/>
              </w:rPr>
              <w:t>,</w:t>
            </w:r>
            <w:r w:rsidRPr="002E2736">
              <w:rPr>
                <w:rFonts w:cs="Arial"/>
                <w:sz w:val="20"/>
                <w:lang w:val="es-ES"/>
              </w:rPr>
              <w:t>000</w:t>
            </w:r>
          </w:p>
        </w:tc>
      </w:tr>
      <w:tr w:rsidR="009824DD" w:rsidRPr="002E2736" w14:paraId="46020A4B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E77E54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Servidores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A30E35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650369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40AC2A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972A4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F4FDDEF" w14:textId="77777777" w:rsidR="005B4345" w:rsidRPr="002E2736" w:rsidRDefault="005B4345" w:rsidP="005419E4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42A7A96D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14:paraId="5751AB5F" w14:textId="77777777" w:rsidR="005B4345" w:rsidRPr="002E2736" w:rsidRDefault="005B4345" w:rsidP="009824DD">
            <w:pPr>
              <w:jc w:val="center"/>
              <w:rPr>
                <w:rFonts w:cs="Arial"/>
                <w:bCs/>
                <w:sz w:val="20"/>
                <w:lang w:val="es-ES"/>
              </w:rPr>
            </w:pPr>
            <w:r w:rsidRPr="002E2736">
              <w:rPr>
                <w:rFonts w:cs="Arial"/>
                <w:bCs/>
                <w:sz w:val="20"/>
                <w:lang w:val="es-ES"/>
              </w:rPr>
              <w:t>Impresora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284A5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1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B86B27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F3B41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500EF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365A5625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600</w:t>
            </w:r>
          </w:p>
        </w:tc>
      </w:tr>
      <w:tr w:rsidR="009824DD" w:rsidRPr="002E2736" w14:paraId="4AB1CE69" w14:textId="77777777" w:rsidTr="005C0BE9">
        <w:tc>
          <w:tcPr>
            <w:tcW w:w="1290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51B8839" w14:textId="77777777" w:rsidR="005B4345" w:rsidRPr="002E2736" w:rsidRDefault="005B4345" w:rsidP="00C049DB">
            <w:pPr>
              <w:jc w:val="left"/>
              <w:rPr>
                <w:rFonts w:cs="Arial"/>
                <w:b/>
                <w:sz w:val="20"/>
                <w:lang w:val="es-ES"/>
              </w:rPr>
            </w:pPr>
            <w:r w:rsidRPr="002E2736">
              <w:rPr>
                <w:rFonts w:cs="Arial"/>
                <w:b/>
                <w:sz w:val="20"/>
                <w:lang w:val="es-ES"/>
              </w:rPr>
              <w:t xml:space="preserve">3.- </w:t>
            </w:r>
            <w:r w:rsidRPr="002E2736">
              <w:rPr>
                <w:rFonts w:cs="Arial"/>
                <w:sz w:val="20"/>
                <w:lang w:val="es-ES"/>
              </w:rPr>
              <w:t>Software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45D37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D5CA3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790E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2E2CB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076DAB9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</w:tr>
      <w:tr w:rsidR="00FD0A8A" w:rsidRPr="002E2736" w14:paraId="6EFB7AC7" w14:textId="77777777" w:rsidTr="005C0BE9">
        <w:tc>
          <w:tcPr>
            <w:tcW w:w="1290" w:type="pct"/>
            <w:vMerge w:val="restart"/>
            <w:tcBorders>
              <w:top w:val="single" w:sz="8" w:space="0" w:color="FFFFFF" w:themeColor="background1"/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487EDE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Licenciado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37D3A1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Windows 11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BE9E2E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C72A9F" w14:textId="3D9BF60B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BADC6B" w14:textId="06668A54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FA6D9B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FD0A8A" w:rsidRPr="002E2736" w14:paraId="0C7B0BF9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0A205C6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C462E9" w14:textId="00C63CB9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Antivirus</w:t>
            </w:r>
            <w:r w:rsidR="000D0815">
              <w:rPr>
                <w:rFonts w:cs="Arial"/>
                <w:sz w:val="20"/>
                <w:lang w:val="es-ES"/>
              </w:rPr>
              <w:t xml:space="preserve"> ESET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13404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9620D6" w14:textId="76C05066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76964C" w14:textId="26D57941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670B274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110</w:t>
            </w:r>
          </w:p>
        </w:tc>
      </w:tr>
      <w:tr w:rsidR="00FD0A8A" w:rsidRPr="002E2736" w14:paraId="0215CBCB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786FE49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D62484" w14:textId="59241BD3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A452AE">
              <w:rPr>
                <w:rFonts w:cs="Arial"/>
                <w:sz w:val="20"/>
                <w:lang w:val="es-ES"/>
              </w:rPr>
              <w:t>SQL Server</w:t>
            </w:r>
            <w:r w:rsidR="005F525D">
              <w:rPr>
                <w:rFonts w:cs="Arial"/>
                <w:sz w:val="20"/>
                <w:lang w:val="es-ES"/>
              </w:rPr>
              <w:t xml:space="preserve"> 2019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43A84D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9C95B3" w14:textId="6BC87118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7B418" w14:textId="66998A0D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0034BBD0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750</w:t>
            </w:r>
          </w:p>
        </w:tc>
      </w:tr>
      <w:tr w:rsidR="00FD0A8A" w:rsidRPr="002E2736" w14:paraId="2E8187D3" w14:textId="77777777" w:rsidTr="005C0BE9">
        <w:tc>
          <w:tcPr>
            <w:tcW w:w="1290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86F149A" w14:textId="77777777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763934" w14:textId="555FAF1A" w:rsidR="00FD0A8A" w:rsidRPr="002E2736" w:rsidRDefault="0070520B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70520B">
              <w:rPr>
                <w:rFonts w:cs="Arial"/>
                <w:sz w:val="20"/>
                <w:lang w:val="es-ES"/>
              </w:rPr>
              <w:t>PyQt5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7D50E4" w14:textId="3E6D12DE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6158CD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6158CD" w:rsidRPr="00774B11">
              <w:rPr>
                <w:rFonts w:cs="Arial"/>
                <w:sz w:val="20"/>
                <w:lang w:val="es-ES"/>
              </w:rPr>
              <w:t>1</w:t>
            </w:r>
            <w:r w:rsidR="006158CD">
              <w:rPr>
                <w:rFonts w:cs="Arial"/>
                <w:sz w:val="20"/>
                <w:lang w:val="es-ES"/>
              </w:rPr>
              <w:t>00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94FBDF" w14:textId="0E1E609D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6158CD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6158CD" w:rsidRPr="00774B11">
              <w:rPr>
                <w:rFonts w:cs="Arial"/>
                <w:sz w:val="20"/>
                <w:lang w:val="es-ES"/>
              </w:rPr>
              <w:t>1</w:t>
            </w:r>
            <w:r w:rsidR="006158CD">
              <w:rPr>
                <w:rFonts w:cs="Arial"/>
                <w:sz w:val="20"/>
                <w:lang w:val="es-ES"/>
              </w:rPr>
              <w:t>00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8F4099" w14:textId="2B5213F4" w:rsidR="00FD0A8A" w:rsidRPr="002E2736" w:rsidRDefault="002D4974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CAE1C54" w14:textId="0968A213" w:rsidR="00FD0A8A" w:rsidRPr="002E2736" w:rsidRDefault="00FD0A8A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="00774B11" w:rsidRPr="00774B11">
              <w:rPr>
                <w:rFonts w:cs="Arial"/>
                <w:sz w:val="20"/>
                <w:lang w:val="es-ES"/>
              </w:rPr>
              <w:t>2</w:t>
            </w:r>
            <w:r w:rsidR="00F05BC9">
              <w:rPr>
                <w:rFonts w:cs="Arial"/>
                <w:sz w:val="20"/>
                <w:lang w:val="es-ES"/>
              </w:rPr>
              <w:t>,</w:t>
            </w:r>
            <w:r w:rsidR="00774B11" w:rsidRPr="00774B11">
              <w:rPr>
                <w:rFonts w:cs="Arial"/>
                <w:sz w:val="20"/>
                <w:lang w:val="es-ES"/>
              </w:rPr>
              <w:t>1</w:t>
            </w:r>
            <w:r w:rsidR="00774B11">
              <w:rPr>
                <w:rFonts w:cs="Arial"/>
                <w:sz w:val="20"/>
                <w:lang w:val="es-ES"/>
              </w:rPr>
              <w:t>00</w:t>
            </w:r>
          </w:p>
        </w:tc>
      </w:tr>
      <w:tr w:rsidR="009824DD" w:rsidRPr="002E2736" w14:paraId="4ACA2237" w14:textId="77777777" w:rsidTr="005C0BE9">
        <w:tc>
          <w:tcPr>
            <w:tcW w:w="1290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6B933A5" w14:textId="5963BDD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 xml:space="preserve">Open </w:t>
            </w:r>
            <w:proofErr w:type="spellStart"/>
            <w:r w:rsidRPr="002E2736">
              <w:rPr>
                <w:rFonts w:cs="Arial"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FF0845" w14:textId="5D4E70C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 xml:space="preserve">Visual Studio </w:t>
            </w:r>
            <w:proofErr w:type="spellStart"/>
            <w:r w:rsidRPr="009824DD">
              <w:rPr>
                <w:rFonts w:cs="Arial"/>
                <w:sz w:val="20"/>
                <w:lang w:val="es-ES"/>
              </w:rPr>
              <w:t>Code</w:t>
            </w:r>
            <w:proofErr w:type="spellEnd"/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ED3C45" w14:textId="5C3340EF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2E10FC" w14:textId="354EF4B4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E7F4B" w14:textId="310E7C1A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37641E0" w14:textId="13BBBBB4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1A23A16C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A44842B" w14:textId="12837D1F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8F2947" w14:textId="13BCB930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>Python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2F89D2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C70F0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98ACA0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5236697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133E3AA2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3F47BA8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38CA8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Office 365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BF59F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DEC25C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7278EC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D95B49A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24DE30A8" w14:textId="77777777" w:rsidTr="005C0BE9">
        <w:tc>
          <w:tcPr>
            <w:tcW w:w="1290" w:type="pct"/>
            <w:vMerge/>
            <w:tcBorders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55C25A7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1D587A" w14:textId="165FCFA6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9824DD">
              <w:rPr>
                <w:rFonts w:cs="Arial"/>
                <w:sz w:val="20"/>
                <w:lang w:val="es-ES"/>
              </w:rPr>
              <w:t xml:space="preserve">IBM </w:t>
            </w:r>
            <w:proofErr w:type="spellStart"/>
            <w:r w:rsidRPr="009824DD">
              <w:rPr>
                <w:rFonts w:cs="Arial"/>
                <w:sz w:val="20"/>
                <w:lang w:val="es-ES"/>
              </w:rPr>
              <w:t>Rational</w:t>
            </w:r>
            <w:proofErr w:type="spellEnd"/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D80DDF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98FDC6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4C85FF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8BD6526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5136D5C3" w14:textId="77777777" w:rsidTr="005C0BE9">
        <w:tc>
          <w:tcPr>
            <w:tcW w:w="1290" w:type="pct"/>
            <w:vMerge/>
            <w:tcBorders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AFD6C4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30CCEB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Dia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323274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C6793C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25DE9D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ADA3BD9" w14:textId="77777777" w:rsidR="009824DD" w:rsidRPr="002E2736" w:rsidRDefault="009824DD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-</w:t>
            </w:r>
          </w:p>
        </w:tc>
      </w:tr>
      <w:tr w:rsidR="009824DD" w:rsidRPr="002E2736" w14:paraId="749BB43C" w14:textId="77777777" w:rsidTr="005C0BE9">
        <w:tc>
          <w:tcPr>
            <w:tcW w:w="1290" w:type="pct"/>
            <w:tcBorders>
              <w:top w:val="single" w:sz="8" w:space="0" w:color="FFFFFF" w:themeColor="background1"/>
              <w:left w:val="single" w:sz="4" w:space="0" w:color="auto"/>
              <w:bottom w:val="nil"/>
              <w:right w:val="single" w:sz="8" w:space="0" w:color="000000" w:themeColor="text1"/>
            </w:tcBorders>
            <w:shd w:val="clear" w:color="auto" w:fill="000000" w:themeFill="text1"/>
            <w:vAlign w:val="bottom"/>
          </w:tcPr>
          <w:p w14:paraId="3FB38344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4.- Pruebas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BF90FB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8h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29DFC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79982C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CFBE81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40CC31B5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9824DD" w:rsidRPr="002E2736" w14:paraId="01AF6E63" w14:textId="77777777" w:rsidTr="005C0BE9">
        <w:tc>
          <w:tcPr>
            <w:tcW w:w="1290" w:type="pct"/>
            <w:tcBorders>
              <w:top w:val="nil"/>
              <w:left w:val="single" w:sz="4" w:space="0" w:color="auto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vAlign w:val="bottom"/>
          </w:tcPr>
          <w:p w14:paraId="145E4694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5.- Capacitación</w:t>
            </w:r>
          </w:p>
        </w:tc>
        <w:tc>
          <w:tcPr>
            <w:tcW w:w="859" w:type="pct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C65B14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 w:rsidRPr="002E2736">
              <w:rPr>
                <w:rFonts w:cs="Arial"/>
                <w:sz w:val="20"/>
                <w:lang w:val="es-ES"/>
              </w:rPr>
              <w:t>8h</w:t>
            </w:r>
          </w:p>
        </w:tc>
        <w:tc>
          <w:tcPr>
            <w:tcW w:w="77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A0FAC2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20</w:t>
            </w:r>
          </w:p>
        </w:tc>
        <w:tc>
          <w:tcPr>
            <w:tcW w:w="69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C0E546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  <w:tc>
          <w:tcPr>
            <w:tcW w:w="59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vAlign w:val="center"/>
          </w:tcPr>
          <w:p w14:paraId="0428B7ED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</w:p>
        </w:tc>
        <w:tc>
          <w:tcPr>
            <w:tcW w:w="787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924BE90" w14:textId="77777777" w:rsidR="005B4345" w:rsidRPr="002E2736" w:rsidRDefault="005B4345" w:rsidP="009824DD">
            <w:pPr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S/. </w:t>
            </w:r>
            <w:r w:rsidRPr="002E2736">
              <w:rPr>
                <w:rFonts w:cs="Arial"/>
                <w:sz w:val="20"/>
                <w:lang w:val="es-ES"/>
              </w:rPr>
              <w:t>160</w:t>
            </w:r>
          </w:p>
        </w:tc>
      </w:tr>
      <w:tr w:rsidR="005B4345" w:rsidRPr="002E2736" w14:paraId="0389EFC1" w14:textId="77777777" w:rsidTr="00C049DB">
        <w:tc>
          <w:tcPr>
            <w:tcW w:w="3616" w:type="pct"/>
            <w:gridSpan w:val="4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22A77CC" w14:textId="77777777" w:rsidR="005B4345" w:rsidRPr="002E2736" w:rsidRDefault="005B4345" w:rsidP="00C049DB">
            <w:pPr>
              <w:jc w:val="left"/>
              <w:rPr>
                <w:rFonts w:cs="Arial"/>
                <w:sz w:val="20"/>
                <w:lang w:val="es-ES"/>
              </w:rPr>
            </w:pPr>
            <w:proofErr w:type="gramStart"/>
            <w:r w:rsidRPr="002E2736">
              <w:rPr>
                <w:rFonts w:cs="Arial"/>
                <w:sz w:val="20"/>
                <w:lang w:val="es-ES"/>
              </w:rPr>
              <w:t>Total</w:t>
            </w:r>
            <w:proofErr w:type="gramEnd"/>
            <w:r w:rsidRPr="002E2736">
              <w:rPr>
                <w:rFonts w:cs="Arial"/>
                <w:sz w:val="20"/>
                <w:lang w:val="es-ES"/>
              </w:rPr>
              <w:t xml:space="preserve"> de costo estimado</w:t>
            </w:r>
          </w:p>
        </w:tc>
        <w:tc>
          <w:tcPr>
            <w:tcW w:w="1384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242B0EA" w14:textId="26A00715" w:rsidR="005B4345" w:rsidRPr="009B6C64" w:rsidRDefault="009B6C64" w:rsidP="009824DD">
            <w:pPr>
              <w:jc w:val="center"/>
              <w:rPr>
                <w:rFonts w:cs="Arial"/>
                <w:b/>
                <w:bCs/>
                <w:sz w:val="20"/>
                <w:lang w:val="es-ES"/>
              </w:rPr>
            </w:pPr>
            <w:r w:rsidRPr="009B6C64">
              <w:rPr>
                <w:rFonts w:cs="Arial"/>
                <w:b/>
                <w:bCs/>
                <w:sz w:val="20"/>
                <w:lang w:val="es-ES"/>
              </w:rPr>
              <w:t>S/. 29,272</w:t>
            </w:r>
          </w:p>
        </w:tc>
      </w:tr>
    </w:tbl>
    <w:p w14:paraId="1BE01AB6" w14:textId="77777777" w:rsidR="00556B8E" w:rsidRPr="000D599B" w:rsidRDefault="00556B8E" w:rsidP="00DC24FB">
      <w:pPr>
        <w:rPr>
          <w:rFonts w:cs="Arial"/>
        </w:rPr>
      </w:pPr>
    </w:p>
    <w:p w14:paraId="69FFC200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7" w:name="_Toc89224933"/>
      <w:bookmarkStart w:id="28" w:name="_Toc199424700"/>
      <w:r w:rsidRPr="00EB735E">
        <w:rPr>
          <w:rFonts w:cs="Arial"/>
          <w:bCs/>
          <w:sz w:val="20"/>
        </w:rPr>
        <w:t>Riesgos</w:t>
      </w:r>
      <w:bookmarkEnd w:id="27"/>
      <w:r w:rsidRPr="00EB735E">
        <w:rPr>
          <w:rFonts w:cs="Arial"/>
          <w:bCs/>
          <w:sz w:val="20"/>
        </w:rPr>
        <w:t xml:space="preserve"> iniciales</w:t>
      </w:r>
      <w:bookmarkEnd w:id="28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0D599B" w14:paraId="7D1FC024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13C2642E" w14:textId="77777777" w:rsidR="00480D67" w:rsidRPr="000D599B" w:rsidRDefault="00480D67" w:rsidP="00C16EC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389EB97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0D599B" w14:paraId="0AF196CF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61B1F70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1991D6FE" w14:textId="410A09AA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Falta de experiencia en el trabajo en equipo</w:t>
            </w:r>
          </w:p>
        </w:tc>
      </w:tr>
      <w:tr w:rsidR="00480D67" w:rsidRPr="000D599B" w14:paraId="4A46CD7A" w14:textId="77777777" w:rsidTr="00715337">
        <w:tc>
          <w:tcPr>
            <w:tcW w:w="992" w:type="dxa"/>
            <w:shd w:val="clear" w:color="auto" w:fill="auto"/>
          </w:tcPr>
          <w:p w14:paraId="71333014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53C867E6" w14:textId="2D0279BF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Falta de experiencia en la programación</w:t>
            </w:r>
          </w:p>
        </w:tc>
      </w:tr>
      <w:tr w:rsidR="00480D67" w:rsidRPr="000D599B" w14:paraId="7FF43FCD" w14:textId="77777777" w:rsidTr="00715337">
        <w:tc>
          <w:tcPr>
            <w:tcW w:w="992" w:type="dxa"/>
            <w:shd w:val="clear" w:color="auto" w:fill="auto"/>
          </w:tcPr>
          <w:p w14:paraId="1945A2E1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1F865840" w14:textId="4E02BF0C" w:rsidR="00480D67" w:rsidRPr="000D599B" w:rsidRDefault="00BE5215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Errores en el documento de análisis</w:t>
            </w:r>
          </w:p>
        </w:tc>
      </w:tr>
    </w:tbl>
    <w:p w14:paraId="58409049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29" w:name="_Toc199424701"/>
      <w:bookmarkStart w:id="30" w:name="_Toc89224934"/>
      <w:r w:rsidRPr="00EB735E">
        <w:rPr>
          <w:rFonts w:cs="Arial"/>
          <w:bCs/>
          <w:sz w:val="20"/>
        </w:rPr>
        <w:t>Prioridad</w:t>
      </w:r>
      <w:bookmarkEnd w:id="29"/>
      <w:r w:rsidRPr="00EB735E">
        <w:rPr>
          <w:rFonts w:cs="Arial"/>
          <w:bCs/>
          <w:sz w:val="20"/>
        </w:rPr>
        <w:t xml:space="preserve"> </w:t>
      </w:r>
      <w:bookmarkEnd w:id="30"/>
    </w:p>
    <w:p w14:paraId="3FEC2141" w14:textId="77777777" w:rsidR="00480D67" w:rsidRPr="00EB735E" w:rsidRDefault="00480D67" w:rsidP="00480D67">
      <w:pPr>
        <w:ind w:left="1476" w:hanging="36"/>
        <w:rPr>
          <w:rFonts w:cs="Arial"/>
          <w:b/>
          <w:bCs/>
          <w:lang w:val="es-ES"/>
        </w:rPr>
      </w:pPr>
      <w:r w:rsidRPr="00EB735E">
        <w:rPr>
          <w:rFonts w:cs="Arial"/>
          <w:b/>
          <w:bCs/>
          <w:lang w:val="es-ES"/>
        </w:rPr>
        <w:t>&lt;Especificar el nivel de prioridad con una X&gt;</w:t>
      </w:r>
    </w:p>
    <w:p w14:paraId="60C48132" w14:textId="77777777" w:rsidR="00480D67" w:rsidRPr="000D599B" w:rsidRDefault="00480D67" w:rsidP="00480D67">
      <w:pPr>
        <w:ind w:left="1476" w:hanging="36"/>
        <w:rPr>
          <w:rFonts w:cs="Arial"/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0D599B" w14:paraId="3993F792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6D9D390C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Alta</w:t>
            </w:r>
          </w:p>
        </w:tc>
        <w:tc>
          <w:tcPr>
            <w:tcW w:w="1559" w:type="dxa"/>
            <w:shd w:val="clear" w:color="auto" w:fill="000000" w:themeFill="text1"/>
          </w:tcPr>
          <w:p w14:paraId="43A2720D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Media</w:t>
            </w:r>
          </w:p>
        </w:tc>
        <w:tc>
          <w:tcPr>
            <w:tcW w:w="1276" w:type="dxa"/>
            <w:shd w:val="clear" w:color="auto" w:fill="000000" w:themeFill="text1"/>
          </w:tcPr>
          <w:p w14:paraId="49FE3DC1" w14:textId="77777777" w:rsidR="00480D67" w:rsidRPr="000D599B" w:rsidRDefault="00F27D41" w:rsidP="00415678">
            <w:pPr>
              <w:spacing w:line="240" w:lineRule="auto"/>
              <w:jc w:val="center"/>
              <w:rPr>
                <w:rFonts w:cs="Arial"/>
                <w:bCs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FFFFFF" w:themeColor="background1"/>
                <w:sz w:val="20"/>
                <w:lang w:val="es-PE"/>
              </w:rPr>
              <w:t>Baja</w:t>
            </w:r>
          </w:p>
        </w:tc>
      </w:tr>
      <w:tr w:rsidR="00480D67" w:rsidRPr="000D599B" w14:paraId="59FF4F56" w14:textId="77777777" w:rsidTr="00A43621">
        <w:trPr>
          <w:trHeight w:val="345"/>
        </w:trPr>
        <w:tc>
          <w:tcPr>
            <w:tcW w:w="1276" w:type="dxa"/>
            <w:shd w:val="clear" w:color="auto" w:fill="FFFFFF" w:themeFill="background1"/>
            <w:vAlign w:val="center"/>
          </w:tcPr>
          <w:p w14:paraId="7C8D6970" w14:textId="55C61799" w:rsidR="00480D67" w:rsidRPr="000D599B" w:rsidRDefault="00480D67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812DFE1" w14:textId="110C6823" w:rsidR="00480D67" w:rsidRPr="000D599B" w:rsidRDefault="00DC24FB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  <w:r w:rsidRPr="000D599B">
              <w:rPr>
                <w:rFonts w:cs="Arial"/>
                <w:bCs/>
                <w:color w:val="000000" w:themeColor="text1"/>
                <w:sz w:val="20"/>
                <w:lang w:val="es-PE"/>
              </w:rPr>
              <w:t>X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238DAF" w14:textId="2B841EC0" w:rsidR="00480D67" w:rsidRPr="000D599B" w:rsidRDefault="00480D67" w:rsidP="00A43621">
            <w:pPr>
              <w:spacing w:line="240" w:lineRule="auto"/>
              <w:jc w:val="center"/>
              <w:rPr>
                <w:rFonts w:cs="Arial"/>
                <w:color w:val="000000" w:themeColor="text1"/>
                <w:sz w:val="20"/>
                <w:lang w:val="es-ES"/>
              </w:rPr>
            </w:pPr>
          </w:p>
        </w:tc>
      </w:tr>
    </w:tbl>
    <w:p w14:paraId="5C81EFD6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1" w:name="_Toc89224935"/>
      <w:bookmarkStart w:id="32" w:name="_Toc199424702"/>
      <w:r w:rsidRPr="00EB735E">
        <w:rPr>
          <w:rFonts w:cs="Arial"/>
          <w:bCs/>
          <w:sz w:val="20"/>
        </w:rPr>
        <w:lastRenderedPageBreak/>
        <w:t xml:space="preserve">Tiempos </w:t>
      </w:r>
      <w:bookmarkEnd w:id="31"/>
      <w:r w:rsidRPr="00EB735E">
        <w:rPr>
          <w:rFonts w:cs="Arial"/>
          <w:bCs/>
          <w:sz w:val="20"/>
        </w:rPr>
        <w:t>iniciales</w:t>
      </w:r>
      <w:bookmarkEnd w:id="32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0D599B" w14:paraId="4F18A45D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FDAC193" w14:textId="77777777" w:rsidR="00480D67" w:rsidRPr="000D599B" w:rsidRDefault="00480D67" w:rsidP="00A64BBF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proofErr w:type="spellStart"/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64126A2" w14:textId="77777777" w:rsidR="00480D67" w:rsidRPr="000D599B" w:rsidRDefault="00480D67" w:rsidP="00415678">
            <w:pPr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C73BCA4" w14:textId="77777777" w:rsidR="00480D67" w:rsidRPr="000D599B" w:rsidRDefault="00480D67" w:rsidP="00415678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0D599B" w14:paraId="4A71555D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7F6653E1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13ACE59D" w14:textId="28FD285A" w:rsidR="00480D67" w:rsidRPr="000D599B" w:rsidRDefault="00B97AA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31</w:t>
            </w:r>
            <w:r w:rsidR="00DC24FB"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1</w:t>
            </w:r>
            <w:r w:rsidR="00DC24FB"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6AF169B6" w14:textId="21911CD2" w:rsidR="00480D67" w:rsidRPr="000D599B" w:rsidRDefault="00DC24FB" w:rsidP="00415678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Ficha 101</w:t>
            </w:r>
          </w:p>
        </w:tc>
      </w:tr>
      <w:tr w:rsidR="00480D67" w:rsidRPr="000D599B" w14:paraId="3CE2CBC0" w14:textId="77777777" w:rsidTr="00715337">
        <w:tc>
          <w:tcPr>
            <w:tcW w:w="709" w:type="dxa"/>
            <w:shd w:val="clear" w:color="auto" w:fill="auto"/>
          </w:tcPr>
          <w:p w14:paraId="78E4C080" w14:textId="77777777" w:rsidR="00480D67" w:rsidRPr="000D599B" w:rsidRDefault="00480D67" w:rsidP="00415678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0D599B">
              <w:rPr>
                <w:rFonts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AB9E808" w14:textId="7314D505" w:rsidR="00480D67" w:rsidRPr="000D599B" w:rsidRDefault="005B3A40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="004F08F9"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="004F08F9"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49076CB9" w14:textId="283A601C" w:rsidR="00480D67" w:rsidRPr="000D599B" w:rsidRDefault="00DC24FB" w:rsidP="00DC24FB">
            <w:pPr>
              <w:tabs>
                <w:tab w:val="left" w:pos="1065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Ficha 102</w:t>
            </w:r>
          </w:p>
        </w:tc>
      </w:tr>
      <w:tr w:rsidR="00C417BC" w:rsidRPr="000D599B" w14:paraId="149351E9" w14:textId="77777777" w:rsidTr="00715337">
        <w:tc>
          <w:tcPr>
            <w:tcW w:w="709" w:type="dxa"/>
            <w:shd w:val="clear" w:color="auto" w:fill="auto"/>
          </w:tcPr>
          <w:p w14:paraId="4C36CCB3" w14:textId="45CEED85" w:rsidR="00C417BC" w:rsidRPr="000D599B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6D57DFB8" w14:textId="575C19F8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3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5F2E76E0" w14:textId="06CD42CD" w:rsidR="00C417BC" w:rsidRPr="000D599B" w:rsidRDefault="00C417BC" w:rsidP="00C417BC">
            <w:pPr>
              <w:tabs>
                <w:tab w:val="left" w:pos="1065"/>
              </w:tabs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Ficha 10</w:t>
            </w:r>
            <w:r>
              <w:rPr>
                <w:rFonts w:cs="Arial"/>
                <w:sz w:val="20"/>
                <w:lang w:val="es-ES"/>
              </w:rPr>
              <w:t>3</w:t>
            </w:r>
          </w:p>
        </w:tc>
      </w:tr>
      <w:tr w:rsidR="00C417BC" w:rsidRPr="000D599B" w14:paraId="22479000" w14:textId="77777777" w:rsidTr="00715337">
        <w:tc>
          <w:tcPr>
            <w:tcW w:w="709" w:type="dxa"/>
            <w:shd w:val="clear" w:color="auto" w:fill="auto"/>
          </w:tcPr>
          <w:p w14:paraId="101FE9AD" w14:textId="2E7AE281" w:rsidR="00C417BC" w:rsidRPr="000D599B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1429" w:type="dxa"/>
            <w:shd w:val="clear" w:color="auto" w:fill="auto"/>
          </w:tcPr>
          <w:p w14:paraId="33544819" w14:textId="19CF519F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435EAE0A" w14:textId="32647819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Artefacto 1</w:t>
            </w:r>
          </w:p>
        </w:tc>
      </w:tr>
      <w:tr w:rsidR="00C417BC" w:rsidRPr="000D599B" w14:paraId="6D0900FE" w14:textId="77777777" w:rsidTr="00715337">
        <w:tc>
          <w:tcPr>
            <w:tcW w:w="709" w:type="dxa"/>
            <w:shd w:val="clear" w:color="auto" w:fill="auto"/>
          </w:tcPr>
          <w:p w14:paraId="25EA8EA2" w14:textId="3B504AE0" w:rsidR="00C417BC" w:rsidRPr="000D599B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429" w:type="dxa"/>
            <w:shd w:val="clear" w:color="auto" w:fill="auto"/>
          </w:tcPr>
          <w:p w14:paraId="326EAA41" w14:textId="0D6454DF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5A864B70" w14:textId="35273280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2</w:t>
            </w:r>
          </w:p>
        </w:tc>
      </w:tr>
      <w:tr w:rsidR="00C417BC" w:rsidRPr="000D599B" w14:paraId="7AA82741" w14:textId="77777777" w:rsidTr="00715337">
        <w:tc>
          <w:tcPr>
            <w:tcW w:w="709" w:type="dxa"/>
            <w:shd w:val="clear" w:color="auto" w:fill="auto"/>
          </w:tcPr>
          <w:p w14:paraId="63AF56B8" w14:textId="12554F51" w:rsidR="00C417BC" w:rsidRPr="000D599B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1429" w:type="dxa"/>
            <w:shd w:val="clear" w:color="auto" w:fill="auto"/>
          </w:tcPr>
          <w:p w14:paraId="589EC61B" w14:textId="153E8E6C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2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5E22DDE9" w14:textId="5B5E6B7B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3</w:t>
            </w:r>
          </w:p>
        </w:tc>
      </w:tr>
      <w:tr w:rsidR="00C417BC" w:rsidRPr="000D599B" w14:paraId="07ABEF81" w14:textId="77777777" w:rsidTr="00715337">
        <w:tc>
          <w:tcPr>
            <w:tcW w:w="709" w:type="dxa"/>
            <w:shd w:val="clear" w:color="auto" w:fill="auto"/>
          </w:tcPr>
          <w:p w14:paraId="48ACF6D8" w14:textId="6DD08507" w:rsidR="00C417BC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1429" w:type="dxa"/>
            <w:shd w:val="clear" w:color="auto" w:fill="auto"/>
          </w:tcPr>
          <w:p w14:paraId="2E86A18C" w14:textId="73F7FF9A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3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7DF052F8" w14:textId="7A9C6415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4</w:t>
            </w:r>
          </w:p>
        </w:tc>
      </w:tr>
      <w:tr w:rsidR="00C417BC" w:rsidRPr="000D599B" w14:paraId="17E480EC" w14:textId="77777777" w:rsidTr="00715337">
        <w:tc>
          <w:tcPr>
            <w:tcW w:w="709" w:type="dxa"/>
            <w:shd w:val="clear" w:color="auto" w:fill="auto"/>
          </w:tcPr>
          <w:p w14:paraId="3D97CD68" w14:textId="738C5CFE" w:rsidR="00C417BC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1429" w:type="dxa"/>
            <w:shd w:val="clear" w:color="auto" w:fill="auto"/>
          </w:tcPr>
          <w:p w14:paraId="03AFEC98" w14:textId="62DC057A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07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3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0F144695" w14:textId="2DE71DF4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5</w:t>
            </w:r>
          </w:p>
        </w:tc>
      </w:tr>
      <w:tr w:rsidR="00C417BC" w:rsidRPr="000D599B" w14:paraId="42801146" w14:textId="77777777" w:rsidTr="00715337">
        <w:tc>
          <w:tcPr>
            <w:tcW w:w="709" w:type="dxa"/>
            <w:shd w:val="clear" w:color="auto" w:fill="auto"/>
          </w:tcPr>
          <w:p w14:paraId="2BC7A7C2" w14:textId="6AD87B6D" w:rsidR="00C417BC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9</w:t>
            </w:r>
          </w:p>
        </w:tc>
        <w:tc>
          <w:tcPr>
            <w:tcW w:w="1429" w:type="dxa"/>
            <w:shd w:val="clear" w:color="auto" w:fill="auto"/>
          </w:tcPr>
          <w:p w14:paraId="257B80D7" w14:textId="71CCD690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3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0E0A76E6" w14:textId="7079A09A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6</w:t>
            </w:r>
          </w:p>
        </w:tc>
      </w:tr>
      <w:tr w:rsidR="00C417BC" w:rsidRPr="000D599B" w14:paraId="5DF6B09A" w14:textId="77777777" w:rsidTr="00715337">
        <w:tc>
          <w:tcPr>
            <w:tcW w:w="709" w:type="dxa"/>
            <w:shd w:val="clear" w:color="auto" w:fill="auto"/>
          </w:tcPr>
          <w:p w14:paraId="2C9A70D2" w14:textId="24A0E55D" w:rsidR="00C417BC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10</w:t>
            </w:r>
          </w:p>
        </w:tc>
        <w:tc>
          <w:tcPr>
            <w:tcW w:w="1429" w:type="dxa"/>
            <w:shd w:val="clear" w:color="auto" w:fill="auto"/>
          </w:tcPr>
          <w:p w14:paraId="3BE6F11F" w14:textId="789C49C5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3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25BCFB05" w14:textId="790CB2F5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7</w:t>
            </w:r>
          </w:p>
        </w:tc>
      </w:tr>
      <w:tr w:rsidR="00C417BC" w:rsidRPr="000D599B" w14:paraId="71D85A5D" w14:textId="77777777" w:rsidTr="00715337">
        <w:tc>
          <w:tcPr>
            <w:tcW w:w="709" w:type="dxa"/>
            <w:shd w:val="clear" w:color="auto" w:fill="auto"/>
          </w:tcPr>
          <w:p w14:paraId="1A4CAC47" w14:textId="1C2D0792" w:rsidR="00C417BC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11</w:t>
            </w:r>
          </w:p>
        </w:tc>
        <w:tc>
          <w:tcPr>
            <w:tcW w:w="1429" w:type="dxa"/>
            <w:shd w:val="clear" w:color="auto" w:fill="auto"/>
          </w:tcPr>
          <w:p w14:paraId="0A79DBF7" w14:textId="1AD1BACB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4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7FF840BC" w14:textId="33871EBF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8</w:t>
            </w:r>
          </w:p>
        </w:tc>
      </w:tr>
      <w:tr w:rsidR="00C417BC" w:rsidRPr="000D599B" w14:paraId="08D61F94" w14:textId="77777777" w:rsidTr="00715337">
        <w:tc>
          <w:tcPr>
            <w:tcW w:w="709" w:type="dxa"/>
            <w:shd w:val="clear" w:color="auto" w:fill="auto"/>
          </w:tcPr>
          <w:p w14:paraId="233385FF" w14:textId="31F6BC8E" w:rsidR="00C417BC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12</w:t>
            </w:r>
          </w:p>
        </w:tc>
        <w:tc>
          <w:tcPr>
            <w:tcW w:w="1429" w:type="dxa"/>
            <w:shd w:val="clear" w:color="auto" w:fill="auto"/>
          </w:tcPr>
          <w:p w14:paraId="0AA84FB9" w14:textId="787A9D6F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4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760715A4" w14:textId="3A479B02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9</w:t>
            </w:r>
          </w:p>
        </w:tc>
      </w:tr>
      <w:tr w:rsidR="00C417BC" w:rsidRPr="000D599B" w14:paraId="1F7AF086" w14:textId="77777777" w:rsidTr="00715337">
        <w:tc>
          <w:tcPr>
            <w:tcW w:w="709" w:type="dxa"/>
            <w:shd w:val="clear" w:color="auto" w:fill="auto"/>
          </w:tcPr>
          <w:p w14:paraId="6FA3C88D" w14:textId="2B2EAB77" w:rsidR="00C417BC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13</w:t>
            </w:r>
          </w:p>
        </w:tc>
        <w:tc>
          <w:tcPr>
            <w:tcW w:w="1429" w:type="dxa"/>
            <w:shd w:val="clear" w:color="auto" w:fill="auto"/>
          </w:tcPr>
          <w:p w14:paraId="7951BBA3" w14:textId="0EF71F9C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4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4F984424" w14:textId="297B36AD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10</w:t>
            </w:r>
          </w:p>
        </w:tc>
      </w:tr>
      <w:tr w:rsidR="00C417BC" w:rsidRPr="000D599B" w14:paraId="033C3601" w14:textId="77777777" w:rsidTr="00715337">
        <w:tc>
          <w:tcPr>
            <w:tcW w:w="709" w:type="dxa"/>
            <w:shd w:val="clear" w:color="auto" w:fill="auto"/>
          </w:tcPr>
          <w:p w14:paraId="3F7B191F" w14:textId="734EE301" w:rsidR="00C417BC" w:rsidRDefault="00C417BC" w:rsidP="00C417B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14</w:t>
            </w:r>
          </w:p>
        </w:tc>
        <w:tc>
          <w:tcPr>
            <w:tcW w:w="1429" w:type="dxa"/>
            <w:shd w:val="clear" w:color="auto" w:fill="auto"/>
          </w:tcPr>
          <w:p w14:paraId="707F8F9A" w14:textId="26BF4B14" w:rsidR="00C417BC" w:rsidRDefault="00C417BC" w:rsidP="00C417B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04</w:t>
            </w:r>
            <w:r w:rsidRPr="000D599B">
              <w:rPr>
                <w:rFonts w:cs="Arial"/>
                <w:sz w:val="20"/>
                <w:lang w:val="es-ES"/>
              </w:rPr>
              <w:t>/0</w:t>
            </w:r>
            <w:r>
              <w:rPr>
                <w:rFonts w:cs="Arial"/>
                <w:sz w:val="20"/>
                <w:lang w:val="es-ES"/>
              </w:rPr>
              <w:t>4</w:t>
            </w:r>
            <w:r w:rsidRPr="000D599B">
              <w:rPr>
                <w:rFonts w:cs="Arial"/>
                <w:sz w:val="20"/>
                <w:lang w:val="es-ES"/>
              </w:rPr>
              <w:t>/2022</w:t>
            </w:r>
          </w:p>
        </w:tc>
        <w:tc>
          <w:tcPr>
            <w:tcW w:w="5942" w:type="dxa"/>
            <w:shd w:val="clear" w:color="auto" w:fill="auto"/>
          </w:tcPr>
          <w:p w14:paraId="68B502E0" w14:textId="7D75021F" w:rsidR="00C417BC" w:rsidRPr="000D599B" w:rsidRDefault="00C417BC" w:rsidP="00C417BC">
            <w:pPr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 xml:space="preserve">Artefacto </w:t>
            </w:r>
            <w:r>
              <w:rPr>
                <w:rFonts w:cs="Arial"/>
                <w:sz w:val="20"/>
                <w:lang w:val="es-ES"/>
              </w:rPr>
              <w:t>1</w:t>
            </w:r>
            <w:r>
              <w:rPr>
                <w:rFonts w:cs="Arial"/>
                <w:sz w:val="20"/>
                <w:lang w:val="es-ES"/>
              </w:rPr>
              <w:t>1</w:t>
            </w:r>
          </w:p>
        </w:tc>
      </w:tr>
    </w:tbl>
    <w:p w14:paraId="1FF6F33C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3" w:name="_Toc199424703"/>
      <w:bookmarkStart w:id="34" w:name="_Toc89224936"/>
      <w:r w:rsidRPr="00EB735E">
        <w:rPr>
          <w:rFonts w:cs="Arial"/>
          <w:bCs/>
          <w:sz w:val="20"/>
        </w:rPr>
        <w:t>Gestor del proyecto</w:t>
      </w:r>
      <w:bookmarkEnd w:id="33"/>
    </w:p>
    <w:tbl>
      <w:tblPr>
        <w:tblW w:w="8079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79"/>
      </w:tblGrid>
      <w:tr w:rsidR="00480D67" w:rsidRPr="000D599B" w14:paraId="61C3E483" w14:textId="77777777" w:rsidTr="00A43621">
        <w:trPr>
          <w:trHeight w:val="496"/>
        </w:trPr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DDF9C5" w14:textId="7DD80ABE" w:rsidR="00480D67" w:rsidRPr="00C417BC" w:rsidRDefault="00AA4243" w:rsidP="00A43621">
            <w:pPr>
              <w:jc w:val="left"/>
              <w:rPr>
                <w:rFonts w:cs="Arial"/>
                <w:sz w:val="20"/>
                <w:u w:val="single"/>
              </w:rPr>
            </w:pPr>
            <w:proofErr w:type="spellStart"/>
            <w:r w:rsidRPr="000D599B">
              <w:rPr>
                <w:rFonts w:cs="Arial"/>
                <w:sz w:val="20"/>
              </w:rPr>
              <w:t>Wueston</w:t>
            </w:r>
            <w:proofErr w:type="spellEnd"/>
            <w:r w:rsidRPr="000D599B">
              <w:rPr>
                <w:rFonts w:cs="Arial"/>
                <w:sz w:val="20"/>
              </w:rPr>
              <w:t xml:space="preserve"> Valle, </w:t>
            </w:r>
            <w:proofErr w:type="spellStart"/>
            <w:r w:rsidRPr="000D599B">
              <w:rPr>
                <w:rFonts w:cs="Arial"/>
                <w:sz w:val="20"/>
              </w:rPr>
              <w:t>Jose</w:t>
            </w:r>
            <w:proofErr w:type="spellEnd"/>
            <w:r w:rsidRPr="000D599B">
              <w:rPr>
                <w:rFonts w:cs="Arial"/>
                <w:sz w:val="20"/>
              </w:rPr>
              <w:t xml:space="preserve"> Abel</w:t>
            </w:r>
          </w:p>
        </w:tc>
      </w:tr>
    </w:tbl>
    <w:p w14:paraId="33226FA6" w14:textId="77777777" w:rsidR="00480D67" w:rsidRPr="00EB735E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Cs/>
          <w:sz w:val="20"/>
        </w:rPr>
      </w:pPr>
      <w:bookmarkStart w:id="35" w:name="_Toc199424704"/>
      <w:r w:rsidRPr="00EB735E">
        <w:rPr>
          <w:rFonts w:cs="Arial"/>
          <w:bCs/>
          <w:sz w:val="20"/>
        </w:rPr>
        <w:t>Recursos humanos del usuario y de otras áreas involucradas</w:t>
      </w:r>
      <w:bookmarkEnd w:id="34"/>
      <w:bookmarkEnd w:id="35"/>
    </w:p>
    <w:tbl>
      <w:tblPr>
        <w:tblW w:w="8092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81"/>
        <w:gridCol w:w="2272"/>
        <w:gridCol w:w="2839"/>
      </w:tblGrid>
      <w:tr w:rsidR="00AA4243" w:rsidRPr="000D599B" w14:paraId="633524BB" w14:textId="77777777" w:rsidTr="00A43621">
        <w:trPr>
          <w:trHeight w:val="401"/>
        </w:trPr>
        <w:tc>
          <w:tcPr>
            <w:tcW w:w="2981" w:type="dxa"/>
            <w:shd w:val="clear" w:color="auto" w:fill="000000" w:themeFill="text1"/>
          </w:tcPr>
          <w:p w14:paraId="5A626B32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272" w:type="dxa"/>
            <w:shd w:val="clear" w:color="auto" w:fill="000000" w:themeFill="text1"/>
          </w:tcPr>
          <w:p w14:paraId="0CB730CA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9" w:type="dxa"/>
            <w:shd w:val="clear" w:color="auto" w:fill="000000" w:themeFill="text1"/>
          </w:tcPr>
          <w:p w14:paraId="6AD75DC4" w14:textId="77777777" w:rsidR="00AA4243" w:rsidRPr="000D599B" w:rsidRDefault="00AA4243" w:rsidP="0066098A">
            <w:pPr>
              <w:jc w:val="center"/>
              <w:rPr>
                <w:rFonts w:cs="Arial"/>
                <w:color w:val="FFFFFF" w:themeColor="background1"/>
                <w:sz w:val="20"/>
                <w:lang w:val="es-ES"/>
              </w:rPr>
            </w:pPr>
            <w:r w:rsidRPr="000D599B">
              <w:rPr>
                <w:rFonts w:cs="Arial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AA4243" w:rsidRPr="000D599B" w14:paraId="44CB8AEE" w14:textId="77777777" w:rsidTr="00A43621">
        <w:trPr>
          <w:trHeight w:val="401"/>
        </w:trPr>
        <w:tc>
          <w:tcPr>
            <w:tcW w:w="2981" w:type="dxa"/>
            <w:shd w:val="clear" w:color="auto" w:fill="auto"/>
            <w:vAlign w:val="center"/>
          </w:tcPr>
          <w:p w14:paraId="08CF15F2" w14:textId="422C9AA1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proofErr w:type="spellStart"/>
            <w:r w:rsidRPr="000D599B">
              <w:rPr>
                <w:rFonts w:cs="Arial"/>
                <w:sz w:val="20"/>
                <w:lang w:val="es-ES"/>
              </w:rPr>
              <w:t>Wueston</w:t>
            </w:r>
            <w:proofErr w:type="spellEnd"/>
            <w:r w:rsidRPr="000D599B">
              <w:rPr>
                <w:rFonts w:cs="Arial"/>
                <w:sz w:val="20"/>
                <w:lang w:val="es-ES"/>
              </w:rPr>
              <w:t xml:space="preserve"> Valle, </w:t>
            </w:r>
            <w:proofErr w:type="spellStart"/>
            <w:r w:rsidRPr="000D599B">
              <w:rPr>
                <w:rFonts w:cs="Arial"/>
                <w:sz w:val="20"/>
                <w:lang w:val="es-ES"/>
              </w:rPr>
              <w:t>Jose</w:t>
            </w:r>
            <w:proofErr w:type="spellEnd"/>
            <w:r w:rsidRPr="000D599B">
              <w:rPr>
                <w:rFonts w:cs="Arial"/>
                <w:sz w:val="20"/>
                <w:lang w:val="es-ES"/>
              </w:rPr>
              <w:t xml:space="preserve"> Abel  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B8989A2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3671BF7A" w14:textId="58875934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Analista/Programador</w:t>
            </w:r>
          </w:p>
        </w:tc>
      </w:tr>
      <w:tr w:rsidR="00AA4243" w:rsidRPr="000D599B" w14:paraId="3D104BA9" w14:textId="77777777" w:rsidTr="00A43621">
        <w:trPr>
          <w:trHeight w:val="377"/>
        </w:trPr>
        <w:tc>
          <w:tcPr>
            <w:tcW w:w="2981" w:type="dxa"/>
            <w:shd w:val="clear" w:color="auto" w:fill="auto"/>
            <w:vAlign w:val="center"/>
          </w:tcPr>
          <w:p w14:paraId="4F9D9D9C" w14:textId="77939BBA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Oscco Montes, Alvaro Manuel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CB438A5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58EDFD03" w14:textId="7F0C9681" w:rsidR="00AA4243" w:rsidRPr="000D599B" w:rsidRDefault="0057219D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Analista</w:t>
            </w:r>
            <w:r>
              <w:rPr>
                <w:rFonts w:cs="Arial"/>
                <w:sz w:val="20"/>
                <w:lang w:val="es-ES"/>
              </w:rPr>
              <w:t>/</w:t>
            </w:r>
            <w:r w:rsidR="00AA4243" w:rsidRPr="000D599B">
              <w:rPr>
                <w:rFonts w:cs="Arial"/>
                <w:sz w:val="20"/>
                <w:lang w:val="es-ES"/>
              </w:rPr>
              <w:t>Programador</w:t>
            </w:r>
          </w:p>
        </w:tc>
      </w:tr>
      <w:tr w:rsidR="00AA4243" w:rsidRPr="000D599B" w14:paraId="07371104" w14:textId="77777777" w:rsidTr="00A43621">
        <w:trPr>
          <w:trHeight w:val="401"/>
        </w:trPr>
        <w:tc>
          <w:tcPr>
            <w:tcW w:w="2981" w:type="dxa"/>
            <w:shd w:val="clear" w:color="auto" w:fill="auto"/>
            <w:vAlign w:val="center"/>
          </w:tcPr>
          <w:p w14:paraId="353357A1" w14:textId="0576C81A" w:rsidR="00AA4243" w:rsidRPr="000D599B" w:rsidRDefault="000922D9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922D9">
              <w:rPr>
                <w:rFonts w:cs="Arial"/>
                <w:sz w:val="20"/>
                <w:lang w:val="es-ES"/>
              </w:rPr>
              <w:t xml:space="preserve">Tello </w:t>
            </w:r>
            <w:proofErr w:type="spellStart"/>
            <w:r w:rsidRPr="000922D9">
              <w:rPr>
                <w:rFonts w:cs="Arial"/>
                <w:sz w:val="20"/>
                <w:lang w:val="es-ES"/>
              </w:rPr>
              <w:t>Allca</w:t>
            </w:r>
            <w:proofErr w:type="spellEnd"/>
            <w:r w:rsidRPr="000922D9">
              <w:rPr>
                <w:rFonts w:cs="Arial"/>
                <w:sz w:val="20"/>
                <w:lang w:val="es-ES"/>
              </w:rPr>
              <w:t xml:space="preserve">, Ronald </w:t>
            </w:r>
            <w:proofErr w:type="spellStart"/>
            <w:r w:rsidRPr="000922D9">
              <w:rPr>
                <w:rFonts w:cs="Arial"/>
                <w:sz w:val="20"/>
                <w:lang w:val="es-ES"/>
              </w:rPr>
              <w:t>Yoshimar</w:t>
            </w:r>
            <w:proofErr w:type="spellEnd"/>
          </w:p>
        </w:tc>
        <w:tc>
          <w:tcPr>
            <w:tcW w:w="2272" w:type="dxa"/>
            <w:shd w:val="clear" w:color="auto" w:fill="auto"/>
            <w:vAlign w:val="center"/>
          </w:tcPr>
          <w:p w14:paraId="0DB58F09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093D140E" w14:textId="3F90E568" w:rsidR="00AA4243" w:rsidRPr="000D599B" w:rsidRDefault="00AA4243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Programador</w:t>
            </w:r>
          </w:p>
        </w:tc>
      </w:tr>
      <w:tr w:rsidR="00AA4243" w:rsidRPr="000D599B" w14:paraId="2DB7D07A" w14:textId="77777777" w:rsidTr="00A43621">
        <w:trPr>
          <w:trHeight w:val="377"/>
        </w:trPr>
        <w:tc>
          <w:tcPr>
            <w:tcW w:w="2981" w:type="dxa"/>
            <w:shd w:val="clear" w:color="auto" w:fill="auto"/>
            <w:vAlign w:val="center"/>
          </w:tcPr>
          <w:p w14:paraId="66947535" w14:textId="548EF4C9" w:rsidR="00AA4243" w:rsidRPr="000D599B" w:rsidRDefault="000922D9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922D9">
              <w:rPr>
                <w:rFonts w:cs="Arial"/>
                <w:sz w:val="20"/>
                <w:lang w:val="es-ES"/>
              </w:rPr>
              <w:t xml:space="preserve">Vega Ortiz, David </w:t>
            </w:r>
            <w:proofErr w:type="spellStart"/>
            <w:r w:rsidRPr="000922D9">
              <w:rPr>
                <w:rFonts w:cs="Arial"/>
                <w:sz w:val="20"/>
                <w:lang w:val="es-ES"/>
              </w:rPr>
              <w:t>Kenshin</w:t>
            </w:r>
            <w:proofErr w:type="spellEnd"/>
          </w:p>
        </w:tc>
        <w:tc>
          <w:tcPr>
            <w:tcW w:w="2272" w:type="dxa"/>
            <w:shd w:val="clear" w:color="auto" w:fill="auto"/>
            <w:vAlign w:val="center"/>
          </w:tcPr>
          <w:p w14:paraId="68615947" w14:textId="77777777" w:rsidR="00AA4243" w:rsidRPr="000D599B" w:rsidRDefault="00AA4243" w:rsidP="00EB735E">
            <w:pPr>
              <w:jc w:val="center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Sistemas</w:t>
            </w:r>
          </w:p>
        </w:tc>
        <w:tc>
          <w:tcPr>
            <w:tcW w:w="2839" w:type="dxa"/>
            <w:shd w:val="clear" w:color="auto" w:fill="auto"/>
            <w:vAlign w:val="center"/>
          </w:tcPr>
          <w:p w14:paraId="79AAEFA0" w14:textId="7DC94D7A" w:rsidR="00AA4243" w:rsidRPr="000D599B" w:rsidRDefault="00CB4D15" w:rsidP="00A43621">
            <w:pPr>
              <w:jc w:val="left"/>
              <w:rPr>
                <w:rFonts w:cs="Arial"/>
                <w:sz w:val="20"/>
                <w:lang w:val="es-ES"/>
              </w:rPr>
            </w:pPr>
            <w:r w:rsidRPr="000D599B">
              <w:rPr>
                <w:rFonts w:cs="Arial"/>
                <w:sz w:val="20"/>
                <w:lang w:val="es-ES"/>
              </w:rPr>
              <w:t>Diseño</w:t>
            </w:r>
          </w:p>
        </w:tc>
      </w:tr>
    </w:tbl>
    <w:p w14:paraId="3D1C0CB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4"/>
      <w:footerReference w:type="default" r:id="rId15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6E02" w14:textId="77777777" w:rsidR="00D918E4" w:rsidRDefault="00D918E4">
      <w:r>
        <w:separator/>
      </w:r>
    </w:p>
  </w:endnote>
  <w:endnote w:type="continuationSeparator" w:id="0">
    <w:p w14:paraId="38C3F029" w14:textId="77777777" w:rsidR="00D918E4" w:rsidRDefault="00D9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CF8F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E29982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467AC0E6" w14:textId="77777777" w:rsidTr="00206681">
      <w:trPr>
        <w:cantSplit/>
      </w:trPr>
      <w:tc>
        <w:tcPr>
          <w:tcW w:w="3130" w:type="dxa"/>
        </w:tcPr>
        <w:p w14:paraId="59C9AEA5" w14:textId="05591059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C417BC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17/04/2022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293DE4AE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50838886" w14:textId="77777777" w:rsidTr="00206681">
      <w:trPr>
        <w:trHeight w:val="230"/>
      </w:trPr>
      <w:tc>
        <w:tcPr>
          <w:tcW w:w="3130" w:type="dxa"/>
        </w:tcPr>
        <w:p w14:paraId="6E4721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39E2E54D" w14:textId="2AB9F724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354CF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1195671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C9C9" w14:textId="77777777" w:rsidR="00D918E4" w:rsidRDefault="00D918E4">
      <w:r>
        <w:separator/>
      </w:r>
    </w:p>
  </w:footnote>
  <w:footnote w:type="continuationSeparator" w:id="0">
    <w:p w14:paraId="1421330F" w14:textId="77777777" w:rsidR="00D918E4" w:rsidRDefault="00D91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0F45F86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/>
        <w:bCs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1779523161">
    <w:abstractNumId w:val="1"/>
  </w:num>
  <w:num w:numId="2" w16cid:durableId="1257904423">
    <w:abstractNumId w:val="0"/>
  </w:num>
  <w:num w:numId="3" w16cid:durableId="22356836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4581"/>
    <w:rsid w:val="00015664"/>
    <w:rsid w:val="00016A2B"/>
    <w:rsid w:val="000239A4"/>
    <w:rsid w:val="00023A0C"/>
    <w:rsid w:val="00045A22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85BB5"/>
    <w:rsid w:val="00090324"/>
    <w:rsid w:val="000922D9"/>
    <w:rsid w:val="000972A2"/>
    <w:rsid w:val="000A4D57"/>
    <w:rsid w:val="000B0CE6"/>
    <w:rsid w:val="000B34E4"/>
    <w:rsid w:val="000B67C9"/>
    <w:rsid w:val="000B7261"/>
    <w:rsid w:val="000C1012"/>
    <w:rsid w:val="000C21E3"/>
    <w:rsid w:val="000C65DB"/>
    <w:rsid w:val="000D0815"/>
    <w:rsid w:val="000D599B"/>
    <w:rsid w:val="000E46CA"/>
    <w:rsid w:val="000E518B"/>
    <w:rsid w:val="000F015C"/>
    <w:rsid w:val="000F531A"/>
    <w:rsid w:val="0010188C"/>
    <w:rsid w:val="00106AB3"/>
    <w:rsid w:val="00111A67"/>
    <w:rsid w:val="0011315E"/>
    <w:rsid w:val="00116628"/>
    <w:rsid w:val="0011690A"/>
    <w:rsid w:val="001206CC"/>
    <w:rsid w:val="0012299B"/>
    <w:rsid w:val="0012384F"/>
    <w:rsid w:val="001269F8"/>
    <w:rsid w:val="00126AA4"/>
    <w:rsid w:val="00130D3A"/>
    <w:rsid w:val="00133E77"/>
    <w:rsid w:val="00137FF4"/>
    <w:rsid w:val="00145E91"/>
    <w:rsid w:val="0014772D"/>
    <w:rsid w:val="00160011"/>
    <w:rsid w:val="00161401"/>
    <w:rsid w:val="0016595B"/>
    <w:rsid w:val="0016739D"/>
    <w:rsid w:val="0016767E"/>
    <w:rsid w:val="00167E98"/>
    <w:rsid w:val="00183BE6"/>
    <w:rsid w:val="00184E08"/>
    <w:rsid w:val="0018744D"/>
    <w:rsid w:val="00190973"/>
    <w:rsid w:val="00192E23"/>
    <w:rsid w:val="001A4FBC"/>
    <w:rsid w:val="001A6C89"/>
    <w:rsid w:val="001C1FBF"/>
    <w:rsid w:val="001D0D0B"/>
    <w:rsid w:val="001E01E6"/>
    <w:rsid w:val="001E50F9"/>
    <w:rsid w:val="001E520F"/>
    <w:rsid w:val="001F1C9F"/>
    <w:rsid w:val="001F2720"/>
    <w:rsid w:val="001F2B17"/>
    <w:rsid w:val="001F66CC"/>
    <w:rsid w:val="00206681"/>
    <w:rsid w:val="00207F47"/>
    <w:rsid w:val="00212C68"/>
    <w:rsid w:val="00213506"/>
    <w:rsid w:val="002151E3"/>
    <w:rsid w:val="002219D0"/>
    <w:rsid w:val="00227BFB"/>
    <w:rsid w:val="00230FEC"/>
    <w:rsid w:val="002330B5"/>
    <w:rsid w:val="00235DAD"/>
    <w:rsid w:val="002438C6"/>
    <w:rsid w:val="002465A4"/>
    <w:rsid w:val="00250B9C"/>
    <w:rsid w:val="00256583"/>
    <w:rsid w:val="00256630"/>
    <w:rsid w:val="00261A62"/>
    <w:rsid w:val="00261FA8"/>
    <w:rsid w:val="00265F1C"/>
    <w:rsid w:val="00267B75"/>
    <w:rsid w:val="00272649"/>
    <w:rsid w:val="002731A3"/>
    <w:rsid w:val="00276C4A"/>
    <w:rsid w:val="00277C82"/>
    <w:rsid w:val="00277CE0"/>
    <w:rsid w:val="002825C2"/>
    <w:rsid w:val="00282651"/>
    <w:rsid w:val="00292234"/>
    <w:rsid w:val="00296211"/>
    <w:rsid w:val="00296C20"/>
    <w:rsid w:val="002B433F"/>
    <w:rsid w:val="002C20F2"/>
    <w:rsid w:val="002C587B"/>
    <w:rsid w:val="002C6A88"/>
    <w:rsid w:val="002C7AE7"/>
    <w:rsid w:val="002D3379"/>
    <w:rsid w:val="002D43BA"/>
    <w:rsid w:val="002D4974"/>
    <w:rsid w:val="002E0DFC"/>
    <w:rsid w:val="002E2DB0"/>
    <w:rsid w:val="002E3EFF"/>
    <w:rsid w:val="002F2C35"/>
    <w:rsid w:val="002F52DF"/>
    <w:rsid w:val="002F6FDA"/>
    <w:rsid w:val="00300C6A"/>
    <w:rsid w:val="00301F0C"/>
    <w:rsid w:val="00306410"/>
    <w:rsid w:val="00311BCD"/>
    <w:rsid w:val="00322164"/>
    <w:rsid w:val="00344EAE"/>
    <w:rsid w:val="0034533D"/>
    <w:rsid w:val="00350DCB"/>
    <w:rsid w:val="00354CF3"/>
    <w:rsid w:val="0036365A"/>
    <w:rsid w:val="003640B5"/>
    <w:rsid w:val="003643B4"/>
    <w:rsid w:val="00372691"/>
    <w:rsid w:val="00374716"/>
    <w:rsid w:val="00374C6C"/>
    <w:rsid w:val="00382141"/>
    <w:rsid w:val="00383F62"/>
    <w:rsid w:val="00392EB0"/>
    <w:rsid w:val="00395F94"/>
    <w:rsid w:val="003A3A43"/>
    <w:rsid w:val="003A4596"/>
    <w:rsid w:val="003A6B92"/>
    <w:rsid w:val="003B0F4C"/>
    <w:rsid w:val="003B2447"/>
    <w:rsid w:val="003B660D"/>
    <w:rsid w:val="003B7110"/>
    <w:rsid w:val="003C3F20"/>
    <w:rsid w:val="003C407D"/>
    <w:rsid w:val="003D2D28"/>
    <w:rsid w:val="003D6293"/>
    <w:rsid w:val="003D6553"/>
    <w:rsid w:val="003E5911"/>
    <w:rsid w:val="003F209A"/>
    <w:rsid w:val="003F300C"/>
    <w:rsid w:val="00401AAB"/>
    <w:rsid w:val="00401C94"/>
    <w:rsid w:val="00407154"/>
    <w:rsid w:val="004072D5"/>
    <w:rsid w:val="00424D29"/>
    <w:rsid w:val="00441888"/>
    <w:rsid w:val="00443904"/>
    <w:rsid w:val="00445CB4"/>
    <w:rsid w:val="00451ACC"/>
    <w:rsid w:val="00455FE1"/>
    <w:rsid w:val="00457923"/>
    <w:rsid w:val="0046647F"/>
    <w:rsid w:val="0046652A"/>
    <w:rsid w:val="00467FBC"/>
    <w:rsid w:val="00471452"/>
    <w:rsid w:val="00477CE1"/>
    <w:rsid w:val="0048045D"/>
    <w:rsid w:val="00480D67"/>
    <w:rsid w:val="00481313"/>
    <w:rsid w:val="004820E1"/>
    <w:rsid w:val="00484637"/>
    <w:rsid w:val="00485502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BD9"/>
    <w:rsid w:val="004C3EF2"/>
    <w:rsid w:val="004C4785"/>
    <w:rsid w:val="004D08CD"/>
    <w:rsid w:val="004D1292"/>
    <w:rsid w:val="004D1C1E"/>
    <w:rsid w:val="004D281A"/>
    <w:rsid w:val="004D293F"/>
    <w:rsid w:val="004D7FB0"/>
    <w:rsid w:val="004E06E3"/>
    <w:rsid w:val="004E61EC"/>
    <w:rsid w:val="004F08F9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37492"/>
    <w:rsid w:val="005419E4"/>
    <w:rsid w:val="00544266"/>
    <w:rsid w:val="00547DC9"/>
    <w:rsid w:val="00556B8E"/>
    <w:rsid w:val="0056042D"/>
    <w:rsid w:val="005612E5"/>
    <w:rsid w:val="00563C92"/>
    <w:rsid w:val="005668D3"/>
    <w:rsid w:val="0057219D"/>
    <w:rsid w:val="00575068"/>
    <w:rsid w:val="005822FF"/>
    <w:rsid w:val="005827F1"/>
    <w:rsid w:val="00591017"/>
    <w:rsid w:val="005934D5"/>
    <w:rsid w:val="005A05CA"/>
    <w:rsid w:val="005B0515"/>
    <w:rsid w:val="005B1B27"/>
    <w:rsid w:val="005B3A40"/>
    <w:rsid w:val="005B4345"/>
    <w:rsid w:val="005C0BE9"/>
    <w:rsid w:val="005C1C50"/>
    <w:rsid w:val="005C2D8C"/>
    <w:rsid w:val="005D3CE8"/>
    <w:rsid w:val="005E00CE"/>
    <w:rsid w:val="005E55BD"/>
    <w:rsid w:val="005E6469"/>
    <w:rsid w:val="005F042C"/>
    <w:rsid w:val="005F4939"/>
    <w:rsid w:val="005F4B4C"/>
    <w:rsid w:val="005F525D"/>
    <w:rsid w:val="00605BBE"/>
    <w:rsid w:val="0061345E"/>
    <w:rsid w:val="006158CD"/>
    <w:rsid w:val="006324A8"/>
    <w:rsid w:val="006373C1"/>
    <w:rsid w:val="00645806"/>
    <w:rsid w:val="00655AB8"/>
    <w:rsid w:val="00656529"/>
    <w:rsid w:val="006626FF"/>
    <w:rsid w:val="0067146C"/>
    <w:rsid w:val="00681D87"/>
    <w:rsid w:val="0069646A"/>
    <w:rsid w:val="006A249C"/>
    <w:rsid w:val="006B70A5"/>
    <w:rsid w:val="006C0E23"/>
    <w:rsid w:val="006C36AF"/>
    <w:rsid w:val="006D1AA6"/>
    <w:rsid w:val="006D3394"/>
    <w:rsid w:val="006E0C6B"/>
    <w:rsid w:val="006E4E33"/>
    <w:rsid w:val="006E7B54"/>
    <w:rsid w:val="007007E5"/>
    <w:rsid w:val="0070520B"/>
    <w:rsid w:val="00713B80"/>
    <w:rsid w:val="00714767"/>
    <w:rsid w:val="00715337"/>
    <w:rsid w:val="007153AD"/>
    <w:rsid w:val="00715611"/>
    <w:rsid w:val="0071648F"/>
    <w:rsid w:val="0071724F"/>
    <w:rsid w:val="00720C79"/>
    <w:rsid w:val="007239E8"/>
    <w:rsid w:val="00724756"/>
    <w:rsid w:val="007354C4"/>
    <w:rsid w:val="00761269"/>
    <w:rsid w:val="00762169"/>
    <w:rsid w:val="0077303B"/>
    <w:rsid w:val="00774895"/>
    <w:rsid w:val="00774B11"/>
    <w:rsid w:val="0077511F"/>
    <w:rsid w:val="00775535"/>
    <w:rsid w:val="00776765"/>
    <w:rsid w:val="00783604"/>
    <w:rsid w:val="00783840"/>
    <w:rsid w:val="00785E09"/>
    <w:rsid w:val="007912C6"/>
    <w:rsid w:val="0079394F"/>
    <w:rsid w:val="007A1E26"/>
    <w:rsid w:val="007A7033"/>
    <w:rsid w:val="007A7398"/>
    <w:rsid w:val="007A75C4"/>
    <w:rsid w:val="007B32A8"/>
    <w:rsid w:val="007B35AE"/>
    <w:rsid w:val="007B3819"/>
    <w:rsid w:val="007C04C0"/>
    <w:rsid w:val="007C4AFB"/>
    <w:rsid w:val="007C733F"/>
    <w:rsid w:val="007D0E61"/>
    <w:rsid w:val="007D4B41"/>
    <w:rsid w:val="007D4CAD"/>
    <w:rsid w:val="007E23BA"/>
    <w:rsid w:val="007E4601"/>
    <w:rsid w:val="007F0B00"/>
    <w:rsid w:val="007F3310"/>
    <w:rsid w:val="007F363A"/>
    <w:rsid w:val="00810879"/>
    <w:rsid w:val="00810CEF"/>
    <w:rsid w:val="008161F6"/>
    <w:rsid w:val="00826BEC"/>
    <w:rsid w:val="00833708"/>
    <w:rsid w:val="00837343"/>
    <w:rsid w:val="00842E97"/>
    <w:rsid w:val="0084433F"/>
    <w:rsid w:val="0085042C"/>
    <w:rsid w:val="00850EE9"/>
    <w:rsid w:val="00851FED"/>
    <w:rsid w:val="00857693"/>
    <w:rsid w:val="008622C9"/>
    <w:rsid w:val="00864DCC"/>
    <w:rsid w:val="00872064"/>
    <w:rsid w:val="008747D2"/>
    <w:rsid w:val="0087661B"/>
    <w:rsid w:val="00886957"/>
    <w:rsid w:val="00887E68"/>
    <w:rsid w:val="00892EC4"/>
    <w:rsid w:val="008A2476"/>
    <w:rsid w:val="008B7EED"/>
    <w:rsid w:val="008C4FDA"/>
    <w:rsid w:val="008C52DA"/>
    <w:rsid w:val="008C68D7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3236"/>
    <w:rsid w:val="00943A95"/>
    <w:rsid w:val="00951342"/>
    <w:rsid w:val="00952ACD"/>
    <w:rsid w:val="009540BD"/>
    <w:rsid w:val="00960DCC"/>
    <w:rsid w:val="00963F7E"/>
    <w:rsid w:val="00965DA5"/>
    <w:rsid w:val="0096639C"/>
    <w:rsid w:val="00966922"/>
    <w:rsid w:val="00971522"/>
    <w:rsid w:val="0097190A"/>
    <w:rsid w:val="009736F9"/>
    <w:rsid w:val="0097749F"/>
    <w:rsid w:val="009824DD"/>
    <w:rsid w:val="00987A05"/>
    <w:rsid w:val="009A3EA8"/>
    <w:rsid w:val="009A4296"/>
    <w:rsid w:val="009A673F"/>
    <w:rsid w:val="009B4812"/>
    <w:rsid w:val="009B6C64"/>
    <w:rsid w:val="009D332A"/>
    <w:rsid w:val="009D6AC4"/>
    <w:rsid w:val="009E21FE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2AA9"/>
    <w:rsid w:val="00A32CF3"/>
    <w:rsid w:val="00A34265"/>
    <w:rsid w:val="00A34900"/>
    <w:rsid w:val="00A34F6D"/>
    <w:rsid w:val="00A43621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390E"/>
    <w:rsid w:val="00AA4243"/>
    <w:rsid w:val="00AA7B59"/>
    <w:rsid w:val="00AC1178"/>
    <w:rsid w:val="00AC34DC"/>
    <w:rsid w:val="00AD2CDA"/>
    <w:rsid w:val="00AD5B33"/>
    <w:rsid w:val="00AE0234"/>
    <w:rsid w:val="00AE211C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5029E"/>
    <w:rsid w:val="00B67AE3"/>
    <w:rsid w:val="00B74ABA"/>
    <w:rsid w:val="00B74BEE"/>
    <w:rsid w:val="00B83375"/>
    <w:rsid w:val="00B8492A"/>
    <w:rsid w:val="00B9031C"/>
    <w:rsid w:val="00B92AF5"/>
    <w:rsid w:val="00B97AAA"/>
    <w:rsid w:val="00BA0841"/>
    <w:rsid w:val="00BA2197"/>
    <w:rsid w:val="00BA262A"/>
    <w:rsid w:val="00BA3A14"/>
    <w:rsid w:val="00BA6C43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11E"/>
    <w:rsid w:val="00BE5215"/>
    <w:rsid w:val="00BE52BB"/>
    <w:rsid w:val="00BF7767"/>
    <w:rsid w:val="00C02785"/>
    <w:rsid w:val="00C03F84"/>
    <w:rsid w:val="00C049DB"/>
    <w:rsid w:val="00C13129"/>
    <w:rsid w:val="00C16ECF"/>
    <w:rsid w:val="00C26FD3"/>
    <w:rsid w:val="00C27BEC"/>
    <w:rsid w:val="00C3471D"/>
    <w:rsid w:val="00C41664"/>
    <w:rsid w:val="00C417BC"/>
    <w:rsid w:val="00C468E6"/>
    <w:rsid w:val="00C516C7"/>
    <w:rsid w:val="00C57240"/>
    <w:rsid w:val="00C57A46"/>
    <w:rsid w:val="00C669A3"/>
    <w:rsid w:val="00C72D8C"/>
    <w:rsid w:val="00C73CF3"/>
    <w:rsid w:val="00C76BD6"/>
    <w:rsid w:val="00C809EB"/>
    <w:rsid w:val="00C83CEB"/>
    <w:rsid w:val="00C8735E"/>
    <w:rsid w:val="00C9364F"/>
    <w:rsid w:val="00C94497"/>
    <w:rsid w:val="00C95FE2"/>
    <w:rsid w:val="00C96839"/>
    <w:rsid w:val="00CA4025"/>
    <w:rsid w:val="00CA438E"/>
    <w:rsid w:val="00CA6367"/>
    <w:rsid w:val="00CA701E"/>
    <w:rsid w:val="00CB4D15"/>
    <w:rsid w:val="00CC18F3"/>
    <w:rsid w:val="00CD21F8"/>
    <w:rsid w:val="00CD3EFD"/>
    <w:rsid w:val="00CD60B2"/>
    <w:rsid w:val="00CE05C6"/>
    <w:rsid w:val="00CE0F3D"/>
    <w:rsid w:val="00CE1233"/>
    <w:rsid w:val="00CF2067"/>
    <w:rsid w:val="00CF363D"/>
    <w:rsid w:val="00D02571"/>
    <w:rsid w:val="00D039F9"/>
    <w:rsid w:val="00D04113"/>
    <w:rsid w:val="00D04DBB"/>
    <w:rsid w:val="00D11EF4"/>
    <w:rsid w:val="00D12449"/>
    <w:rsid w:val="00D12CC0"/>
    <w:rsid w:val="00D12DDD"/>
    <w:rsid w:val="00D225DF"/>
    <w:rsid w:val="00D22CE2"/>
    <w:rsid w:val="00D23247"/>
    <w:rsid w:val="00D257AB"/>
    <w:rsid w:val="00D425B0"/>
    <w:rsid w:val="00D544EC"/>
    <w:rsid w:val="00D60410"/>
    <w:rsid w:val="00D62C02"/>
    <w:rsid w:val="00D648A9"/>
    <w:rsid w:val="00D71DB1"/>
    <w:rsid w:val="00D7241B"/>
    <w:rsid w:val="00D73B1B"/>
    <w:rsid w:val="00D80E94"/>
    <w:rsid w:val="00D918E4"/>
    <w:rsid w:val="00D976A4"/>
    <w:rsid w:val="00D97B29"/>
    <w:rsid w:val="00DA1521"/>
    <w:rsid w:val="00DA2B23"/>
    <w:rsid w:val="00DA49E3"/>
    <w:rsid w:val="00DA63B3"/>
    <w:rsid w:val="00DB2740"/>
    <w:rsid w:val="00DB3833"/>
    <w:rsid w:val="00DB55A6"/>
    <w:rsid w:val="00DC24FB"/>
    <w:rsid w:val="00DD3452"/>
    <w:rsid w:val="00DE28F6"/>
    <w:rsid w:val="00DE3032"/>
    <w:rsid w:val="00DF1199"/>
    <w:rsid w:val="00E051A5"/>
    <w:rsid w:val="00E059A8"/>
    <w:rsid w:val="00E155BA"/>
    <w:rsid w:val="00E16BBA"/>
    <w:rsid w:val="00E20EED"/>
    <w:rsid w:val="00E22A32"/>
    <w:rsid w:val="00E467C3"/>
    <w:rsid w:val="00E47723"/>
    <w:rsid w:val="00E47FE7"/>
    <w:rsid w:val="00E50F5E"/>
    <w:rsid w:val="00E51176"/>
    <w:rsid w:val="00E5219D"/>
    <w:rsid w:val="00E57507"/>
    <w:rsid w:val="00E61B40"/>
    <w:rsid w:val="00E63DF8"/>
    <w:rsid w:val="00E67A2D"/>
    <w:rsid w:val="00E71E98"/>
    <w:rsid w:val="00E7266B"/>
    <w:rsid w:val="00E729D7"/>
    <w:rsid w:val="00E75DBA"/>
    <w:rsid w:val="00E81D87"/>
    <w:rsid w:val="00E85237"/>
    <w:rsid w:val="00E85E43"/>
    <w:rsid w:val="00E87D0B"/>
    <w:rsid w:val="00E90067"/>
    <w:rsid w:val="00E91A6A"/>
    <w:rsid w:val="00E97676"/>
    <w:rsid w:val="00EB3FA7"/>
    <w:rsid w:val="00EB4E9B"/>
    <w:rsid w:val="00EB6DC3"/>
    <w:rsid w:val="00EB735E"/>
    <w:rsid w:val="00ED495A"/>
    <w:rsid w:val="00EE276E"/>
    <w:rsid w:val="00EE48ED"/>
    <w:rsid w:val="00EE6C80"/>
    <w:rsid w:val="00EF2675"/>
    <w:rsid w:val="00EF6BCA"/>
    <w:rsid w:val="00EF76C2"/>
    <w:rsid w:val="00F00C84"/>
    <w:rsid w:val="00F05BC9"/>
    <w:rsid w:val="00F158B1"/>
    <w:rsid w:val="00F166CC"/>
    <w:rsid w:val="00F22A58"/>
    <w:rsid w:val="00F25AC4"/>
    <w:rsid w:val="00F27229"/>
    <w:rsid w:val="00F27D41"/>
    <w:rsid w:val="00F36F16"/>
    <w:rsid w:val="00F403E3"/>
    <w:rsid w:val="00F41F88"/>
    <w:rsid w:val="00F43A03"/>
    <w:rsid w:val="00F452D7"/>
    <w:rsid w:val="00F47F36"/>
    <w:rsid w:val="00F5154C"/>
    <w:rsid w:val="00F529B5"/>
    <w:rsid w:val="00F549D9"/>
    <w:rsid w:val="00F5754A"/>
    <w:rsid w:val="00F64A8D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1F7C"/>
    <w:rsid w:val="00FC2852"/>
    <w:rsid w:val="00FD0A8A"/>
    <w:rsid w:val="00FD4C5B"/>
    <w:rsid w:val="00FD4FF7"/>
    <w:rsid w:val="00FF0E9C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529CF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31C28-A5A7-471E-8090-3CB050B24D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105E24-AA0C-4D6A-80B2-3FBE815487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4629E2-A3B5-429F-B66F-6BE1BD532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BE06BB-15C5-46D9-83F6-A79D49B6F1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368</TotalTime>
  <Pages>7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A18108155 (Oscco Montes, Alvaro Manuel)</cp:lastModifiedBy>
  <cp:revision>41</cp:revision>
  <cp:lastPrinted>2019-06-21T21:41:00Z</cp:lastPrinted>
  <dcterms:created xsi:type="dcterms:W3CDTF">2022-02-06T22:25:00Z</dcterms:created>
  <dcterms:modified xsi:type="dcterms:W3CDTF">2022-04-18T04:24:00Z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